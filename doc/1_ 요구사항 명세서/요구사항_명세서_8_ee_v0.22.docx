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BA" w:rsidRPr="001419DC" w:rsidRDefault="00A358BA" w:rsidP="000C1C63">
      <w:pPr>
        <w:rPr>
          <w:rFonts w:asciiTheme="majorHAnsi" w:eastAsiaTheme="majorHAnsi" w:hAnsiTheme="majorHAnsi"/>
        </w:rPr>
      </w:pPr>
    </w:p>
    <w:p w:rsidR="00142063" w:rsidRPr="001419DC" w:rsidRDefault="00DC1D15" w:rsidP="008E5BEB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요구사항</w:t>
      </w:r>
      <w:r w:rsidR="00A833BF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명세서</w:t>
      </w:r>
    </w:p>
    <w:p w:rsidR="00BF2488" w:rsidRPr="001419DC" w:rsidRDefault="00BE648D" w:rsidP="00936487">
      <w:pPr>
        <w:pStyle w:val="ad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F1095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5A0F5A" w:rsidRPr="001419DC" w:rsidRDefault="005A0F5A" w:rsidP="00BF2488">
      <w:pPr>
        <w:rPr>
          <w:rFonts w:asciiTheme="majorHAnsi" w:eastAsiaTheme="majorHAnsi" w:hAnsiTheme="majorHAnsi"/>
        </w:rPr>
      </w:pPr>
    </w:p>
    <w:p w:rsidR="004921E5" w:rsidRPr="001419DC" w:rsidRDefault="004921E5" w:rsidP="008A302C">
      <w:pPr>
        <w:pStyle w:val="af1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&lt;</w:t>
      </w:r>
      <w:r w:rsidR="006058AF" w:rsidRPr="001419DC">
        <w:rPr>
          <w:rFonts w:asciiTheme="majorHAnsi" w:eastAsiaTheme="majorHAnsi" w:hAnsiTheme="majorHAnsi" w:hint="eastAsia"/>
        </w:rPr>
        <w:t>E</w:t>
      </w:r>
      <w:r w:rsidR="006058AF" w:rsidRPr="001419DC">
        <w:rPr>
          <w:rFonts w:asciiTheme="majorHAnsi" w:eastAsiaTheme="majorHAnsi" w:hAnsiTheme="majorHAnsi"/>
        </w:rPr>
        <w:t>ight Eureka</w:t>
      </w:r>
      <w:r w:rsidRPr="001419DC">
        <w:rPr>
          <w:rFonts w:asciiTheme="majorHAnsi" w:eastAsiaTheme="majorHAnsi" w:hAnsiTheme="majorHAnsi" w:hint="eastAsia"/>
        </w:rPr>
        <w:t>&gt;</w:t>
      </w: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BF2488" w:rsidRPr="001419DC" w:rsidRDefault="00BF2488" w:rsidP="00BF2488">
      <w:pPr>
        <w:rPr>
          <w:rFonts w:asciiTheme="majorHAnsi" w:eastAsiaTheme="majorHAnsi" w:hAnsiTheme="majorHAnsi"/>
        </w:rPr>
      </w:pPr>
    </w:p>
    <w:p w:rsidR="00E26985" w:rsidRPr="001419DC" w:rsidRDefault="00616F3A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0" w:name="[문서의_처음]"/>
      <w:bookmarkEnd w:id="0"/>
    </w:p>
    <w:p w:rsidR="0051769F" w:rsidRPr="001419DC" w:rsidRDefault="0051769F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p w:rsidR="000F729C" w:rsidRPr="001419DC" w:rsidRDefault="000F729C" w:rsidP="008A302C">
      <w:pPr>
        <w:pStyle w:val="af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- 변 경 이 </w:t>
      </w:r>
      <w:proofErr w:type="spellStart"/>
      <w:r w:rsidRPr="001419DC">
        <w:rPr>
          <w:rFonts w:asciiTheme="majorHAnsi" w:eastAsiaTheme="majorHAnsi" w:hAnsiTheme="majorHAnsi" w:hint="eastAsia"/>
        </w:rPr>
        <w:t>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-</w:t>
      </w:r>
    </w:p>
    <w:p w:rsidR="000F729C" w:rsidRPr="001419DC" w:rsidRDefault="000F729C" w:rsidP="00D668F3">
      <w:pPr>
        <w:rPr>
          <w:rFonts w:asciiTheme="majorHAnsi" w:eastAsiaTheme="majorHAnsi" w:hAnsiTheme="majorHAnsi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82"/>
        <w:gridCol w:w="596"/>
        <w:gridCol w:w="6069"/>
        <w:gridCol w:w="893"/>
      </w:tblGrid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bookmarkStart w:id="1" w:name="#68c23650"/>
            <w:bookmarkEnd w:id="1"/>
            <w:r w:rsidRPr="001419DC">
              <w:rPr>
                <w:rFonts w:asciiTheme="majorHAnsi" w:eastAsiaTheme="majorHAnsi" w:hAnsiTheme="majorHAnsi" w:hint="eastAsia"/>
              </w:rPr>
              <w:t>일자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변경 내역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1419DC" w:rsidRDefault="000F729C" w:rsidP="00420E5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작 성 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17.04.15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v</w:t>
            </w:r>
            <w:r w:rsidR="00851FA3" w:rsidRPr="001419DC">
              <w:rPr>
                <w:rFonts w:asciiTheme="majorHAnsi" w:eastAsiaTheme="majorHAnsi" w:hAnsiTheme="majorHAnsi" w:hint="eastAsia"/>
                <w:kern w:val="0"/>
              </w:rPr>
              <w:t>0</w:t>
            </w:r>
            <w:r w:rsidRPr="001419DC">
              <w:rPr>
                <w:rFonts w:asciiTheme="majorHAnsi" w:eastAsiaTheme="majorHAnsi" w:hAnsiTheme="majorHAnsi"/>
                <w:kern w:val="0"/>
              </w:rPr>
              <w:t>.</w:t>
            </w:r>
            <w:r w:rsidR="00851FA3" w:rsidRPr="001419DC">
              <w:rPr>
                <w:rFonts w:asciiTheme="majorHAnsi" w:eastAsiaTheme="majorHAnsi" w:hAnsiTheme="majorHAnsi"/>
                <w:kern w:val="0"/>
              </w:rPr>
              <w:t>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687DFB">
            <w:pPr>
              <w:pStyle w:val="af3"/>
              <w:numPr>
                <w:ilvl w:val="0"/>
                <w:numId w:val="27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초안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51FA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1</w:t>
            </w:r>
            <w:r w:rsidRPr="001419DC">
              <w:rPr>
                <w:rFonts w:asciiTheme="majorHAnsi" w:eastAsiaTheme="majorHAnsi" w:hAnsiTheme="majorHAnsi"/>
                <w:kern w:val="0"/>
              </w:rPr>
              <w:t>7.04.20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v0.2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803ED3" w:rsidP="00687DFB">
            <w:pPr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/>
                <w:kern w:val="0"/>
              </w:rPr>
              <w:t>1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차 회의 후 수정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본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달력) 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저장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 xml:space="preserve">요구사항 </w:t>
            </w:r>
            <w:r w:rsidRPr="001419DC">
              <w:rPr>
                <w:rFonts w:asciiTheme="majorHAnsi" w:eastAsiaTheme="majorHAnsi" w:hAnsiTheme="majorHAnsi"/>
                <w:kern w:val="0"/>
              </w:rPr>
              <w:t>(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검색</w:t>
            </w:r>
            <w:r w:rsidR="00872A17" w:rsidRPr="001419DC">
              <w:rPr>
                <w:rFonts w:asciiTheme="majorHAnsi" w:eastAsiaTheme="majorHAnsi" w:hAnsiTheme="majorHAnsi" w:hint="eastAsia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기능)</w:t>
            </w:r>
            <w:r w:rsidRPr="001419DC">
              <w:rPr>
                <w:rFonts w:asciiTheme="majorHAnsi" w:eastAsiaTheme="majorHAnsi" w:hAnsiTheme="majorHAnsi"/>
                <w:kern w:val="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kern w:val="0"/>
              </w:rPr>
              <w:t>추가</w:t>
            </w:r>
          </w:p>
          <w:p w:rsidR="00803ED3" w:rsidRPr="001419DC" w:rsidRDefault="00803ED3" w:rsidP="00687DFB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  <w:kern w:val="0"/>
              </w:rPr>
            </w:pPr>
            <w:r w:rsidRPr="001419DC">
              <w:rPr>
                <w:rFonts w:asciiTheme="majorHAnsi" w:eastAsiaTheme="majorHAnsi" w:hAnsiTheme="majorHAnsi" w:hint="eastAsia"/>
                <w:kern w:val="0"/>
              </w:rPr>
              <w:t>비 기능 요구사항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김정원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최수빈</w:t>
            </w:r>
          </w:p>
          <w:p w:rsidR="000F729C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김상규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강성연</w:t>
            </w:r>
          </w:p>
          <w:p w:rsidR="00803ED3" w:rsidRPr="001419DC" w:rsidRDefault="00803ED3" w:rsidP="00851FA3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419D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민병석</w:t>
            </w:r>
          </w:p>
        </w:tc>
      </w:tr>
      <w:tr w:rsidR="000F729C" w:rsidRPr="001419DC" w:rsidTr="00687DFB">
        <w:trPr>
          <w:trHeight w:val="337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V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.21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문장 완성도 향상</w:t>
            </w:r>
          </w:p>
          <w:p w:rsidR="00DE1FAC" w:rsidRDefault="00DE1FAC" w:rsidP="00DE1FAC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다이어그램 추가 및 수정</w:t>
            </w:r>
          </w:p>
          <w:p w:rsidR="00DE1FAC" w:rsidRPr="001419DC" w:rsidRDefault="00DE1FAC" w:rsidP="00872A17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Usecase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기술 추가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15702D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김정원</w:t>
            </w:r>
          </w:p>
        </w:tc>
      </w:tr>
      <w:tr w:rsidR="000F729C" w:rsidRPr="001419DC" w:rsidTr="00687DFB"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1</w:t>
            </w:r>
            <w:r w:rsidRPr="001419DC">
              <w:rPr>
                <w:rFonts w:asciiTheme="majorHAnsi" w:eastAsiaTheme="majorHAnsi" w:hAnsiTheme="majorHAnsi"/>
              </w:rPr>
              <w:t>7.04.27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62206C" w:rsidP="00851FA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V</w:t>
            </w: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.22</w:t>
            </w: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Default="00F528A0" w:rsidP="00F528A0">
            <w:pPr>
              <w:pStyle w:val="af3"/>
              <w:numPr>
                <w:ilvl w:val="0"/>
                <w:numId w:val="2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 추가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과목명(내림차순)별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과목명(오름차순)별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마감 기한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날짜 별 정렬</w:t>
            </w:r>
          </w:p>
          <w:p w:rsid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완료 여부 별 정렬</w:t>
            </w:r>
          </w:p>
          <w:p w:rsidR="00F528A0" w:rsidRPr="00F528A0" w:rsidRDefault="00F528A0" w:rsidP="00F528A0">
            <w:pPr>
              <w:ind w:left="40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중요도 별 정렬</w:t>
            </w: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28A0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민병석</w:t>
            </w:r>
          </w:p>
          <w:p w:rsidR="00F528A0" w:rsidRPr="001419DC" w:rsidRDefault="00F528A0" w:rsidP="00F528A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강성연</w:t>
            </w:r>
          </w:p>
        </w:tc>
      </w:tr>
      <w:tr w:rsidR="000F729C" w:rsidRPr="001419DC" w:rsidTr="00687DFB">
        <w:trPr>
          <w:trHeight w:val="365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687DFB">
            <w:pPr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1419DC" w:rsidRDefault="000F729C" w:rsidP="00851FA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D668F3" w:rsidRPr="001419DC" w:rsidRDefault="000F729C" w:rsidP="00D668F3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6A1701" w:rsidRPr="001419DC" w:rsidRDefault="006A1701" w:rsidP="005C5C76">
      <w:pPr>
        <w:pStyle w:val="a4"/>
        <w:spacing w:before="100" w:after="100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lastRenderedPageBreak/>
        <w:t>- 목 차 -</w:t>
      </w:r>
    </w:p>
    <w:p w:rsidR="000C2157" w:rsidRPr="001419DC" w:rsidRDefault="004221DF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begin"/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instrText xml:space="preserve"> TOC \o "1-3" \h \z </w:instrText>
      </w:r>
      <w:r w:rsidRPr="001419DC">
        <w:rPr>
          <w:rFonts w:asciiTheme="majorHAnsi" w:eastAsiaTheme="majorHAnsi" w:hAnsiTheme="majorHAnsi"/>
          <w:b w:val="0"/>
          <w:bCs w:val="0"/>
          <w:caps w:val="0"/>
        </w:rPr>
        <w:fldChar w:fldCharType="separate"/>
      </w:r>
      <w:hyperlink w:anchor="_Toc44720900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1.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시스템 개요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정의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5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2.2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액터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_Toc447209005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- 4 -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요구사항 분석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_Toc447209006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7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3.1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고객 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_Toc447209007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- 5 -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08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_Toc447209008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- 6 -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09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다이어그램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_Toc447209009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- 7 -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0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3.2.2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유스케이스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_Toc447209010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- 8 -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20"/>
        <w:tabs>
          <w:tab w:val="left" w:pos="800"/>
          <w:tab w:val="right" w:leader="dot" w:pos="8494"/>
        </w:tabs>
        <w:rPr>
          <w:rFonts w:asciiTheme="majorHAnsi" w:eastAsiaTheme="majorHAnsi" w:hAnsiTheme="majorHAnsi"/>
          <w:smallCaps w:val="0"/>
          <w:noProof/>
          <w:szCs w:val="22"/>
        </w:rPr>
      </w:pPr>
      <w:hyperlink w:anchor="_Toc447209011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</w:t>
        </w:r>
        <w:r w:rsidR="000C2157" w:rsidRPr="001419DC">
          <w:rPr>
            <w:rFonts w:asciiTheme="majorHAnsi" w:eastAsiaTheme="majorHAnsi" w:hAnsiTheme="majorHAnsi"/>
            <w:small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사용자 인터페이스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_Toc447209011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2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3.3.1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목록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_Toc447209012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- 1 -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30"/>
        <w:tabs>
          <w:tab w:val="left" w:pos="1200"/>
          <w:tab w:val="right" w:leader="dot" w:pos="8494"/>
        </w:tabs>
        <w:rPr>
          <w:rFonts w:asciiTheme="majorHAnsi" w:eastAsiaTheme="majorHAnsi" w:hAnsiTheme="majorHAnsi"/>
          <w:iCs w:val="0"/>
          <w:noProof/>
          <w:szCs w:val="22"/>
        </w:rPr>
      </w:pPr>
      <w:hyperlink w:anchor="_Toc447209013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3.3.2</w:t>
        </w:r>
        <w:r w:rsidR="000C2157" w:rsidRPr="001419DC">
          <w:rPr>
            <w:rFonts w:asciiTheme="majorHAnsi" w:eastAsiaTheme="majorHAnsi" w:hAnsiTheme="majorHAnsi"/>
            <w:iC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화면 기술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_Toc447209013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- 2 -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0C2157" w:rsidRPr="001419DC" w:rsidRDefault="00F275C3">
      <w:pPr>
        <w:pStyle w:val="10"/>
        <w:rPr>
          <w:rFonts w:asciiTheme="majorHAnsi" w:eastAsiaTheme="majorHAnsi" w:hAnsiTheme="majorHAnsi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1419DC">
          <w:rPr>
            <w:rStyle w:val="af2"/>
            <w:rFonts w:asciiTheme="majorHAnsi" w:eastAsiaTheme="majorHAnsi" w:hAnsiTheme="majorHAnsi"/>
            <w:noProof/>
          </w:rPr>
          <w:t>4.</w:t>
        </w:r>
        <w:r w:rsidR="000C2157" w:rsidRPr="001419DC">
          <w:rPr>
            <w:rFonts w:asciiTheme="majorHAnsi" w:eastAsiaTheme="majorHAnsi" w:hAnsiTheme="majorHAnsi"/>
            <w:b w:val="0"/>
            <w:bCs w:val="0"/>
            <w:caps w:val="0"/>
            <w:noProof/>
            <w:szCs w:val="22"/>
          </w:rPr>
          <w:tab/>
        </w:r>
        <w:r w:rsidR="000C2157" w:rsidRPr="001419DC">
          <w:rPr>
            <w:rStyle w:val="af2"/>
            <w:rFonts w:asciiTheme="majorHAnsi" w:eastAsiaTheme="majorHAnsi" w:hAnsiTheme="majorHAnsi"/>
            <w:noProof/>
          </w:rPr>
          <w:t>비기능 요구사항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tab/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instrText xml:space="preserve"> PAGEREF _Toc447209014 \h </w:instrText>
        </w:r>
        <w:r w:rsidR="000C2157" w:rsidRPr="001419DC">
          <w:rPr>
            <w:rFonts w:asciiTheme="majorHAnsi" w:eastAsiaTheme="majorHAnsi" w:hAnsiTheme="majorHAnsi"/>
            <w:noProof/>
            <w:webHidden/>
          </w:rPr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0C2157" w:rsidRPr="001419DC">
          <w:rPr>
            <w:rFonts w:asciiTheme="majorHAnsi" w:eastAsiaTheme="majorHAnsi" w:hAnsiTheme="majorHAnsi"/>
            <w:noProof/>
            <w:webHidden/>
          </w:rPr>
          <w:t>- 3 -</w:t>
        </w:r>
        <w:r w:rsidR="000C2157" w:rsidRPr="001419DC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b/>
          <w:bCs/>
          <w:caps/>
          <w:szCs w:val="20"/>
        </w:rPr>
        <w:fldChar w:fldCharType="end"/>
      </w:r>
      <w:r w:rsidR="006A1701" w:rsidRPr="001419DC">
        <w:rPr>
          <w:rFonts w:asciiTheme="majorHAnsi" w:eastAsiaTheme="majorHAnsi" w:hAnsiTheme="majorHAnsi"/>
        </w:rPr>
        <w:br w:type="page"/>
      </w:r>
      <w:bookmarkStart w:id="2" w:name="#68a31c0d"/>
      <w:bookmarkStart w:id="3" w:name="#68a31c0e"/>
      <w:bookmarkEnd w:id="2"/>
      <w:bookmarkEnd w:id="3"/>
    </w:p>
    <w:p w:rsidR="00121136" w:rsidRPr="001419DC" w:rsidRDefault="004221DF" w:rsidP="004221DF">
      <w:pPr>
        <w:pStyle w:val="1"/>
        <w:rPr>
          <w:rFonts w:asciiTheme="majorHAnsi" w:eastAsiaTheme="majorHAnsi" w:hAnsiTheme="majorHAnsi"/>
        </w:rPr>
      </w:pPr>
      <w:bookmarkStart w:id="4" w:name="_Toc447209002"/>
      <w:r w:rsidRPr="001419DC">
        <w:rPr>
          <w:rFonts w:asciiTheme="majorHAnsi" w:eastAsiaTheme="majorHAnsi" w:hAnsiTheme="majorHAnsi"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1419DC" w:rsidTr="00FF46A0">
        <w:tc>
          <w:tcPr>
            <w:tcW w:w="8538" w:type="dxa"/>
          </w:tcPr>
          <w:p w:rsidR="00FF46A0" w:rsidRPr="001419DC" w:rsidRDefault="00FF46A0" w:rsidP="00FF46A0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개발하고자 하는 시스템에 대한 개괄적인 설명을 기술한다.</w:t>
            </w:r>
          </w:p>
        </w:tc>
      </w:tr>
    </w:tbl>
    <w:p w:rsidR="00C3737B" w:rsidRPr="001419DC" w:rsidRDefault="00C3737B" w:rsidP="004221DF">
      <w:pPr>
        <w:rPr>
          <w:rFonts w:asciiTheme="majorHAnsi" w:eastAsiaTheme="majorHAnsi" w:hAnsiTheme="majorHAnsi"/>
        </w:rPr>
      </w:pPr>
      <w:bookmarkStart w:id="5" w:name="_Toc287096150"/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“</w:t>
      </w:r>
      <w:r w:rsidRPr="001419DC">
        <w:rPr>
          <w:rFonts w:asciiTheme="majorHAnsi" w:eastAsiaTheme="majorHAnsi" w:hAnsiTheme="majorHAnsi" w:hint="eastAsia"/>
        </w:rPr>
        <w:t>To do list</w:t>
      </w:r>
      <w:r w:rsidRPr="001419DC">
        <w:rPr>
          <w:rFonts w:asciiTheme="majorHAnsi" w:eastAsiaTheme="majorHAnsi" w:hAnsiTheme="majorHAnsi"/>
        </w:rPr>
        <w:t xml:space="preserve">” </w:t>
      </w:r>
      <w:r w:rsidRPr="001419DC">
        <w:rPr>
          <w:rFonts w:asciiTheme="majorHAnsi" w:eastAsiaTheme="majorHAnsi" w:hAnsiTheme="majorHAnsi" w:hint="eastAsia"/>
        </w:rPr>
        <w:t>프로그램은 과목별로 해야할 일을 등록하여 관리하는 기능을 제공한다.</w:t>
      </w:r>
    </w:p>
    <w:p w:rsidR="00C3737B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>등록사항으로는 과목명,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담당교수, 마감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기한,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여부 및 완료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날짜,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중요도</w:t>
      </w:r>
      <w:r w:rsidR="00205938" w:rsidRPr="001419DC">
        <w:rPr>
          <w:rFonts w:asciiTheme="majorHAnsi" w:eastAsiaTheme="majorHAnsi" w:hAnsiTheme="majorHAnsi" w:hint="eastAsia"/>
        </w:rPr>
        <w:t xml:space="preserve"> </w:t>
      </w:r>
      <w:r w:rsidRPr="001419DC">
        <w:rPr>
          <w:rFonts w:asciiTheme="majorHAnsi" w:eastAsiaTheme="majorHAnsi" w:hAnsiTheme="majorHAnsi" w:hint="eastAsia"/>
        </w:rPr>
        <w:t>표시,</w:t>
      </w:r>
      <w:r w:rsidRPr="001419DC">
        <w:rPr>
          <w:rFonts w:asciiTheme="majorHAnsi" w:eastAsiaTheme="majorHAnsi" w:hAnsiTheme="majorHAnsi"/>
        </w:rPr>
        <w:t xml:space="preserve"> </w:t>
      </w:r>
      <w:r w:rsidRPr="001419DC">
        <w:rPr>
          <w:rFonts w:asciiTheme="majorHAnsi" w:eastAsiaTheme="majorHAnsi" w:hAnsiTheme="majorHAnsi" w:hint="eastAsia"/>
        </w:rPr>
        <w:t>일의 내용이 있다.</w:t>
      </w:r>
    </w:p>
    <w:p w:rsidR="00AC6F6C" w:rsidRPr="001419DC" w:rsidRDefault="00C3737B" w:rsidP="00C3737B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사용자는 본 프로그램을 이용하여 본인만의 해야할 일에 대한 항목리스트를 시각적으로 제공 받으며 효율적으로 </w:t>
      </w:r>
      <w:r w:rsidR="00205938" w:rsidRPr="001419DC">
        <w:rPr>
          <w:rFonts w:asciiTheme="majorHAnsi" w:eastAsiaTheme="majorHAnsi" w:hAnsiTheme="majorHAnsi" w:hint="eastAsia"/>
        </w:rPr>
        <w:t>스케줄</w:t>
      </w:r>
      <w:r w:rsidRPr="001419DC">
        <w:rPr>
          <w:rFonts w:asciiTheme="majorHAnsi" w:eastAsiaTheme="majorHAnsi" w:hAnsiTheme="majorHAnsi" w:hint="eastAsia"/>
        </w:rPr>
        <w:t>을 관리하는 효과를 얻을 수 있다.</w:t>
      </w:r>
      <w:r w:rsidR="00AC6F6C" w:rsidRPr="001419DC">
        <w:rPr>
          <w:rFonts w:asciiTheme="majorHAnsi" w:eastAsiaTheme="majorHAnsi" w:hAnsiTheme="majorHAnsi"/>
        </w:rPr>
        <w:br w:type="page"/>
      </w:r>
    </w:p>
    <w:p w:rsidR="001630AB" w:rsidRPr="001419DC" w:rsidRDefault="00AC6F6C" w:rsidP="004221DF">
      <w:pPr>
        <w:pStyle w:val="1"/>
        <w:rPr>
          <w:rFonts w:asciiTheme="majorHAnsi" w:eastAsiaTheme="majorHAnsi" w:hAnsiTheme="majorHAnsi"/>
        </w:rPr>
      </w:pPr>
      <w:bookmarkStart w:id="6" w:name="_Toc447209003"/>
      <w:r w:rsidRPr="001419DC">
        <w:rPr>
          <w:rFonts w:asciiTheme="majorHAnsi" w:eastAsiaTheme="majorHAnsi" w:hAnsiTheme="majorHAnsi" w:hint="eastAsia"/>
        </w:rPr>
        <w:lastRenderedPageBreak/>
        <w:t>사용자 분석</w:t>
      </w:r>
      <w:bookmarkEnd w:id="5"/>
      <w:bookmarkEnd w:id="6"/>
    </w:p>
    <w:p w:rsidR="0017696D" w:rsidRPr="001419DC" w:rsidRDefault="0017696D" w:rsidP="0017696D">
      <w:pPr>
        <w:pStyle w:val="2"/>
        <w:rPr>
          <w:rFonts w:asciiTheme="majorHAnsi" w:eastAsiaTheme="majorHAnsi" w:hAnsiTheme="majorHAnsi"/>
        </w:rPr>
      </w:pPr>
      <w:bookmarkStart w:id="7" w:name="_Toc447209004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정의</w:t>
      </w:r>
      <w:bookmarkEnd w:id="7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시스템을 사용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하는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 또는 시스템의 외부에 존재하는 시스템을 기술한다.</w:t>
            </w:r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모든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액터를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 2.2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다이어그램의 </w:t>
            </w:r>
            <w:proofErr w:type="spellStart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>액터들을</w:t>
            </w:r>
            <w:proofErr w:type="spellEnd"/>
            <w:r w:rsidR="005A4497" w:rsidRPr="001419DC">
              <w:rPr>
                <w:rStyle w:val="ae"/>
                <w:rFonts w:asciiTheme="majorHAnsi" w:eastAsiaTheme="majorHAnsi" w:hAnsiTheme="majorHAnsi" w:hint="eastAsia"/>
              </w:rPr>
              <w:t xml:space="preserve"> 분류한 것과 일치해야 한다.</w:t>
            </w: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1419DC" w:rsidTr="00EF53CF">
        <w:tc>
          <w:tcPr>
            <w:tcW w:w="248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EF53CF" w:rsidRPr="001419DC" w:rsidRDefault="00EF53CF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FF46A0" w:rsidP="00EF53CF">
            <w:pPr>
              <w:jc w:val="center"/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사용자</w:t>
            </w:r>
          </w:p>
        </w:tc>
        <w:tc>
          <w:tcPr>
            <w:tcW w:w="6042" w:type="dxa"/>
          </w:tcPr>
          <w:p w:rsidR="00FF46A0" w:rsidRPr="001419DC" w:rsidRDefault="00C52CCF" w:rsidP="00C22C37">
            <w:pPr>
              <w:rPr>
                <w:rStyle w:val="ae"/>
                <w:rFonts w:asciiTheme="majorHAnsi" w:eastAsiaTheme="majorHAnsi" w:hAnsiTheme="majorHAnsi"/>
                <w:color w:val="auto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auto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auto"/>
              </w:rPr>
              <w:t>를 사용하는 전체 사용자</w:t>
            </w: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  <w:tr w:rsidR="00EF53CF" w:rsidRPr="001419DC" w:rsidTr="00EF53CF">
        <w:tc>
          <w:tcPr>
            <w:tcW w:w="2482" w:type="dxa"/>
          </w:tcPr>
          <w:p w:rsidR="00EF53CF" w:rsidRPr="001419DC" w:rsidRDefault="00EF53CF" w:rsidP="00EF53CF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42" w:type="dxa"/>
          </w:tcPr>
          <w:p w:rsidR="00EF53CF" w:rsidRPr="001419DC" w:rsidRDefault="00EF53CF" w:rsidP="0052318A">
            <w:pPr>
              <w:rPr>
                <w:rFonts w:asciiTheme="majorHAnsi" w:eastAsiaTheme="majorHAnsi" w:hAnsiTheme="majorHAnsi"/>
              </w:rPr>
            </w:pPr>
          </w:p>
        </w:tc>
      </w:tr>
    </w:tbl>
    <w:p w:rsidR="00EF53CF" w:rsidRPr="001419DC" w:rsidRDefault="00EF53CF" w:rsidP="00EF53CF">
      <w:pPr>
        <w:rPr>
          <w:rFonts w:asciiTheme="majorHAnsi" w:eastAsiaTheme="majorHAnsi" w:hAnsiTheme="majorHAnsi"/>
        </w:rPr>
      </w:pPr>
    </w:p>
    <w:p w:rsidR="0052318A" w:rsidRPr="001419DC" w:rsidRDefault="00E917F3" w:rsidP="0017696D">
      <w:pPr>
        <w:pStyle w:val="2"/>
        <w:rPr>
          <w:rFonts w:asciiTheme="majorHAnsi" w:eastAsiaTheme="majorHAnsi" w:hAnsiTheme="majorHAnsi"/>
        </w:rPr>
      </w:pPr>
      <w:bookmarkStart w:id="8" w:name="_Toc287096152"/>
      <w:bookmarkStart w:id="9" w:name="_Toc447209005"/>
      <w:proofErr w:type="spellStart"/>
      <w:r w:rsidRPr="001419DC">
        <w:rPr>
          <w:rFonts w:asciiTheme="majorHAnsi" w:eastAsiaTheme="majorHAnsi" w:hAnsiTheme="majorHAnsi" w:hint="eastAsia"/>
        </w:rPr>
        <w:t>액터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8"/>
      <w:bookmarkEnd w:id="9"/>
    </w:p>
    <w:p w:rsidR="005127C2" w:rsidRPr="001419DC" w:rsidRDefault="005127C2" w:rsidP="005127C2">
      <w:pPr>
        <w:rPr>
          <w:rFonts w:asciiTheme="majorHAnsi" w:eastAsiaTheme="majorHAnsi" w:hAnsiTheme="maj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1419DC" w:rsidTr="00BA2195">
        <w:tc>
          <w:tcPr>
            <w:tcW w:w="8594" w:type="dxa"/>
          </w:tcPr>
          <w:p w:rsidR="005127C2" w:rsidRPr="001419DC" w:rsidRDefault="005127C2" w:rsidP="005127C2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위에서 정의한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액터들의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32780E" w:rsidRPr="001419DC">
              <w:rPr>
                <w:rStyle w:val="ae"/>
                <w:rFonts w:asciiTheme="majorHAnsi" w:eastAsiaTheme="majorHAnsi" w:hAnsiTheme="majorHAnsi" w:hint="eastAsia"/>
              </w:rPr>
              <w:t>관계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를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다이어그림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형태로 작성한다. 최상위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액터부터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사용자를 분류한다.</w:t>
            </w:r>
          </w:p>
        </w:tc>
      </w:tr>
    </w:tbl>
    <w:p w:rsidR="00FF46A0" w:rsidRPr="001419DC" w:rsidRDefault="00FF46A0" w:rsidP="005127C2">
      <w:pPr>
        <w:rPr>
          <w:rStyle w:val="ae"/>
          <w:rFonts w:asciiTheme="majorHAnsi" w:eastAsiaTheme="majorHAnsi" w:hAnsiTheme="majorHAnsi"/>
        </w:rPr>
      </w:pPr>
    </w:p>
    <w:p w:rsidR="00C52CCF" w:rsidRPr="001419DC" w:rsidRDefault="00BE648D" w:rsidP="00FF46A0">
      <w:pPr>
        <w:jc w:val="center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  <w:noProof/>
        </w:rPr>
        <w:drawing>
          <wp:inline distT="0" distB="0" distL="0" distR="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Pr="001419DC" w:rsidRDefault="00FF46A0" w:rsidP="00FF46A0">
      <w:pPr>
        <w:jc w:val="center"/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BE571A" w:rsidRPr="001419DC" w:rsidRDefault="00416A4D" w:rsidP="004221DF">
      <w:pPr>
        <w:pStyle w:val="1"/>
        <w:rPr>
          <w:rFonts w:asciiTheme="majorHAnsi" w:eastAsiaTheme="majorHAnsi" w:hAnsiTheme="majorHAnsi"/>
        </w:rPr>
      </w:pPr>
      <w:bookmarkStart w:id="10" w:name="_Toc447209006"/>
      <w:r w:rsidRPr="001419DC">
        <w:rPr>
          <w:rFonts w:asciiTheme="majorHAnsi" w:eastAsiaTheme="majorHAnsi" w:hAnsiTheme="majorHAnsi" w:hint="eastAsia"/>
        </w:rPr>
        <w:lastRenderedPageBreak/>
        <w:t>요구사항 분석</w:t>
      </w:r>
      <w:bookmarkEnd w:id="10"/>
    </w:p>
    <w:p w:rsidR="000C2157" w:rsidRPr="001419DC" w:rsidRDefault="000C2157" w:rsidP="005A219F">
      <w:pPr>
        <w:pStyle w:val="2"/>
        <w:rPr>
          <w:rFonts w:asciiTheme="majorHAnsi" w:eastAsiaTheme="majorHAnsi" w:hAnsiTheme="majorHAnsi"/>
        </w:rPr>
      </w:pPr>
      <w:bookmarkStart w:id="11" w:name="_Toc447209007"/>
      <w:bookmarkStart w:id="12" w:name="_Toc287096155"/>
      <w:r w:rsidRPr="001419DC">
        <w:rPr>
          <w:rFonts w:asciiTheme="majorHAnsi" w:eastAsiaTheme="majorHAnsi" w:hAnsiTheme="majorHAnsi" w:hint="eastAsia"/>
        </w:rPr>
        <w:t>고객 기능 요구사항</w:t>
      </w:r>
      <w:bookmarkEnd w:id="11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1419DC" w:rsidTr="0003407A">
        <w:tc>
          <w:tcPr>
            <w:tcW w:w="8524" w:type="dxa"/>
          </w:tcPr>
          <w:p w:rsidR="000C2157" w:rsidRPr="001419DC" w:rsidRDefault="000C2157" w:rsidP="0003407A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고객 요구사항을 기반으로 개발에 관련된 여러 가지 기능적 요구사항을 나열한다..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1419DC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1419DC" w:rsidRDefault="000C2157" w:rsidP="0003407A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0C2157" w:rsidRPr="001419DC" w:rsidTr="0003407A">
        <w:trPr>
          <w:trHeight w:val="338"/>
        </w:trPr>
        <w:tc>
          <w:tcPr>
            <w:tcW w:w="1490" w:type="dxa"/>
          </w:tcPr>
          <w:p w:rsidR="00B213B3" w:rsidRPr="001419DC" w:rsidRDefault="00B213B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0C2157" w:rsidRPr="001419DC" w:rsidRDefault="007545E3" w:rsidP="0003407A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계정 </w:t>
            </w:r>
            <w:r w:rsidR="00C52CCF" w:rsidRPr="001419DC">
              <w:rPr>
                <w:rFonts w:asciiTheme="majorHAnsi" w:eastAsiaTheme="majorHAnsi" w:hAnsiTheme="majorHAnsi" w:hint="eastAsia"/>
              </w:rPr>
              <w:t>로그인</w:t>
            </w:r>
          </w:p>
        </w:tc>
        <w:tc>
          <w:tcPr>
            <w:tcW w:w="6095" w:type="dxa"/>
          </w:tcPr>
          <w:p w:rsidR="006F322F" w:rsidRPr="001419DC" w:rsidRDefault="00C52CCF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기능은 로그인 후에 사용가능하다.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본 프로그램은 여러 사용자를 지원하며, </w:t>
            </w:r>
            <w:r w:rsidR="00C52CCF" w:rsidRPr="001419DC">
              <w:rPr>
                <w:rFonts w:asciiTheme="majorHAnsi" w:eastAsiaTheme="majorHAnsi" w:hAnsiTheme="majorHAnsi" w:hint="eastAsia"/>
              </w:rPr>
              <w:t>모든 사용자는 각각의 개별</w:t>
            </w:r>
            <w:r w:rsidRPr="001419DC">
              <w:rPr>
                <w:rFonts w:asciiTheme="majorHAnsi" w:eastAsiaTheme="majorHAnsi" w:hAnsiTheme="majorHAnsi" w:hint="eastAsia"/>
              </w:rPr>
              <w:t>적인</w:t>
            </w:r>
            <w:r w:rsidR="00C52CCF" w:rsidRPr="001419DC">
              <w:rPr>
                <w:rFonts w:asciiTheme="majorHAnsi" w:eastAsiaTheme="majorHAnsi" w:hAnsiTheme="majorHAnsi" w:hint="eastAsia"/>
              </w:rPr>
              <w:t xml:space="preserve"> 작업 공간을 </w:t>
            </w:r>
            <w:r w:rsidRPr="001419DC">
              <w:rPr>
                <w:rFonts w:asciiTheme="majorHAnsi" w:eastAsiaTheme="majorHAnsi" w:hAnsiTheme="majorHAnsi" w:hint="eastAsia"/>
              </w:rPr>
              <w:t>가질 수 있다.</w:t>
            </w:r>
          </w:p>
        </w:tc>
        <w:tc>
          <w:tcPr>
            <w:tcW w:w="898" w:type="dxa"/>
          </w:tcPr>
          <w:p w:rsidR="000C2157" w:rsidRPr="001419DC" w:rsidRDefault="000C2157" w:rsidP="0003407A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“To do list”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계정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프로그램 내에 계정이 없을 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입력하여 계정을 등록 할 수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6656B2" w:rsidRPr="001419DC" w:rsidTr="0003407A">
        <w:trPr>
          <w:trHeight w:val="338"/>
        </w:trPr>
        <w:tc>
          <w:tcPr>
            <w:tcW w:w="1490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자동 저장</w:t>
            </w:r>
          </w:p>
        </w:tc>
        <w:tc>
          <w:tcPr>
            <w:tcW w:w="6095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</w:tcPr>
          <w:p w:rsidR="006656B2" w:rsidRPr="001419DC" w:rsidRDefault="006656B2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수강하는 과목을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 정보로는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담당 교수,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수강 년도/학기가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등록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사용자는 등록한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할 수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정보로는 과목명, 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등이 있다.</w:t>
            </w:r>
          </w:p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수정/삭제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중요도 표시</w:t>
            </w:r>
          </w:p>
        </w:tc>
        <w:tc>
          <w:tcPr>
            <w:tcW w:w="6095" w:type="dxa"/>
          </w:tcPr>
          <w:p w:rsidR="00737EA4" w:rsidRPr="001419DC" w:rsidRDefault="007545E3" w:rsidP="00687DFB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항목에는 중요도에 대한 별도 표시를 할 수 있다.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38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정렬 기능</w:t>
            </w:r>
          </w:p>
        </w:tc>
        <w:tc>
          <w:tcPr>
            <w:tcW w:w="6095" w:type="dxa"/>
          </w:tcPr>
          <w:p w:rsidR="007545E3" w:rsidRPr="001419DC" w:rsidRDefault="007545E3" w:rsidP="00031642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모든 항목들에 대해 </w:t>
            </w:r>
            <w:r w:rsidR="00031642" w:rsidRPr="001419DC">
              <w:rPr>
                <w:rFonts w:asciiTheme="majorHAnsi" w:eastAsiaTheme="majorHAnsi" w:hAnsiTheme="majorHAnsi" w:hint="eastAsia"/>
              </w:rPr>
              <w:t>우선순위</w:t>
            </w:r>
            <w:r w:rsidRPr="001419DC">
              <w:rPr>
                <w:rFonts w:asciiTheme="majorHAnsi" w:eastAsiaTheme="majorHAnsi" w:hAnsiTheme="majorHAnsi" w:hint="eastAsia"/>
              </w:rPr>
              <w:t>정렬이 가능하다.</w:t>
            </w:r>
          </w:p>
        </w:tc>
        <w:tc>
          <w:tcPr>
            <w:tcW w:w="898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알림 기능</w:t>
            </w:r>
          </w:p>
        </w:tc>
        <w:tc>
          <w:tcPr>
            <w:tcW w:w="6095" w:type="dxa"/>
          </w:tcPr>
          <w:p w:rsidR="007545E3" w:rsidRPr="001419DC" w:rsidRDefault="00246F43" w:rsidP="00246F4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사용자가 알림 기능을 켜면 </w:t>
            </w:r>
            <w:r w:rsidR="007545E3" w:rsidRPr="001419DC">
              <w:rPr>
                <w:rFonts w:asciiTheme="majorHAnsi" w:eastAsiaTheme="majorHAnsi" w:hAnsiTheme="majorHAnsi" w:hint="eastAsia"/>
              </w:rPr>
              <w:t xml:space="preserve">등록된 항목들 중 마감 </w:t>
            </w:r>
            <w:r>
              <w:rPr>
                <w:rFonts w:asciiTheme="majorHAnsi" w:eastAsiaTheme="majorHAnsi" w:hAnsiTheme="majorHAnsi" w:hint="eastAsia"/>
              </w:rPr>
              <w:t>기한의 남은 시간에 따라 메시지 창을 출력된다.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검색 기능</w:t>
            </w:r>
          </w:p>
        </w:tc>
        <w:tc>
          <w:tcPr>
            <w:tcW w:w="6095" w:type="dxa"/>
          </w:tcPr>
          <w:p w:rsidR="007545E3" w:rsidRPr="001419DC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검색 창에 텍스트를 입력하여 To do list의 모든 인덱스를 </w:t>
            </w:r>
            <w:r w:rsidR="00246F43">
              <w:rPr>
                <w:rFonts w:asciiTheme="majorHAnsi" w:eastAsiaTheme="majorHAnsi" w:hAnsiTheme="majorHAnsi" w:hint="eastAsia"/>
              </w:rPr>
              <w:t>검색 할 수 있다.</w:t>
            </w:r>
          </w:p>
          <w:p w:rsidR="007545E3" w:rsidRPr="001419DC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이때 해당하는 항목들만 </w:t>
            </w:r>
            <w:r w:rsidR="00246F43">
              <w:rPr>
                <w:rFonts w:asciiTheme="majorHAnsi" w:eastAsiaTheme="majorHAnsi" w:hAnsiTheme="majorHAnsi" w:hint="eastAsia"/>
              </w:rPr>
              <w:t>보여 진다.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  <w:tr w:rsidR="007545E3" w:rsidRPr="001419DC" w:rsidTr="0003407A">
        <w:trPr>
          <w:trHeight w:val="353"/>
        </w:trPr>
        <w:tc>
          <w:tcPr>
            <w:tcW w:w="1490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 기능</w:t>
            </w:r>
          </w:p>
        </w:tc>
        <w:tc>
          <w:tcPr>
            <w:tcW w:w="6095" w:type="dxa"/>
          </w:tcPr>
          <w:p w:rsidR="00061018" w:rsidRDefault="00061018" w:rsidP="007545E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달력에 자동으로 표시된다.</w:t>
            </w:r>
          </w:p>
          <w:p w:rsidR="007545E3" w:rsidRPr="00246F43" w:rsidRDefault="007545E3" w:rsidP="00246F43">
            <w:pPr>
              <w:jc w:val="center"/>
              <w:rPr>
                <w:rFonts w:asciiTheme="majorHAnsi" w:eastAsiaTheme="majorHAnsi" w:hAnsiTheme="majorHAnsi"/>
              </w:rPr>
            </w:pPr>
            <w:r w:rsidRPr="00246F43">
              <w:rPr>
                <w:rFonts w:asciiTheme="majorHAnsi" w:eastAsiaTheme="majorHAnsi" w:hAnsiTheme="majorHAnsi" w:hint="eastAsia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</w:tcPr>
          <w:p w:rsidR="007545E3" w:rsidRPr="00246F43" w:rsidRDefault="007545E3" w:rsidP="007545E3">
            <w:pPr>
              <w:jc w:val="center"/>
              <w:rPr>
                <w:rFonts w:asciiTheme="majorHAnsi" w:eastAsiaTheme="majorHAnsi" w:hAnsiTheme="majorHAnsi"/>
                <w:sz w:val="12"/>
                <w:szCs w:val="16"/>
              </w:rPr>
            </w:pPr>
            <w:r w:rsidRPr="00246F43">
              <w:rPr>
                <w:rFonts w:asciiTheme="majorHAnsi" w:eastAsiaTheme="majorHAnsi" w:hAnsiTheme="majorHAnsi" w:hint="eastAsia"/>
                <w:sz w:val="12"/>
                <w:szCs w:val="16"/>
              </w:rPr>
              <w:t>팀 별 추가 요구사항</w:t>
            </w:r>
          </w:p>
        </w:tc>
      </w:tr>
    </w:tbl>
    <w:p w:rsidR="000C2157" w:rsidRPr="001419DC" w:rsidRDefault="000C2157" w:rsidP="00440DE6">
      <w:pPr>
        <w:rPr>
          <w:rFonts w:asciiTheme="majorHAnsi" w:eastAsiaTheme="majorHAnsi" w:hAnsiTheme="majorHAnsi"/>
        </w:rPr>
      </w:pPr>
    </w:p>
    <w:p w:rsidR="000C2157" w:rsidRPr="001419DC" w:rsidRDefault="000C2157" w:rsidP="00440DE6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E21638" w:rsidRPr="008353A2" w:rsidRDefault="000C2157" w:rsidP="00E21638">
      <w:pPr>
        <w:pStyle w:val="2"/>
        <w:rPr>
          <w:rFonts w:asciiTheme="majorHAnsi" w:eastAsiaTheme="majorHAnsi" w:hAnsiTheme="majorHAnsi"/>
        </w:rPr>
      </w:pPr>
      <w:bookmarkStart w:id="13" w:name="_Toc447209008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목록</w:t>
      </w:r>
      <w:bookmarkEnd w:id="12"/>
      <w:bookmarkEnd w:id="13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1419DC" w:rsidTr="00BA2195">
        <w:tc>
          <w:tcPr>
            <w:tcW w:w="8524" w:type="dxa"/>
          </w:tcPr>
          <w:p w:rsidR="005A4497" w:rsidRPr="001419DC" w:rsidRDefault="005A4497" w:rsidP="005A4497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시스템이 제공하는 기능을 나열한다. 고유 ID를 부여하고</w:t>
            </w:r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,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순위를 고려한다.</w:t>
            </w:r>
          </w:p>
          <w:p w:rsidR="005A4497" w:rsidRPr="001419DC" w:rsidRDefault="005A4497" w:rsidP="00420E54">
            <w:pPr>
              <w:rPr>
                <w:rFonts w:asciiTheme="majorHAnsi" w:eastAsiaTheme="majorHAnsi" w:hAnsiTheme="majorHAnsi"/>
                <w:color w:val="C00000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Tip1) </w:t>
            </w:r>
            <w:r w:rsidR="00420E54" w:rsidRPr="001419DC">
              <w:rPr>
                <w:rStyle w:val="ae"/>
                <w:rFonts w:asciiTheme="majorHAnsi" w:eastAsiaTheme="majorHAnsi" w:hAnsiTheme="majorHAnsi" w:hint="eastAsia"/>
              </w:rPr>
              <w:t>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5A4497" w:rsidRPr="001419DC" w:rsidRDefault="00253CA5" w:rsidP="00253CA5">
      <w:pPr>
        <w:jc w:val="right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t>(</w:t>
      </w:r>
      <w:r w:rsidRPr="001419DC">
        <w:rPr>
          <w:rFonts w:asciiTheme="majorHAnsi" w:eastAsiaTheme="majorHAnsi" w:hAnsiTheme="majorHAnsi" w:hint="eastAsia"/>
        </w:rPr>
        <w:t>우선순위는 프로그램 핵심 기능 순)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1797"/>
        <w:gridCol w:w="5104"/>
        <w:gridCol w:w="566"/>
      </w:tblGrid>
      <w:tr w:rsidR="003A2AF1" w:rsidRPr="001419DC" w:rsidTr="004F7703">
        <w:trPr>
          <w:trHeight w:val="727"/>
        </w:trPr>
        <w:tc>
          <w:tcPr>
            <w:tcW w:w="855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797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C25FFA" w:rsidRPr="001419DC">
              <w:rPr>
                <w:rFonts w:asciiTheme="majorHAnsi" w:eastAsiaTheme="majorHAnsi" w:hAnsiTheme="majorHAnsi" w:hint="eastAsia"/>
              </w:rPr>
              <w:t>명</w:t>
            </w:r>
          </w:p>
        </w:tc>
        <w:tc>
          <w:tcPr>
            <w:tcW w:w="5104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566" w:type="dxa"/>
            <w:shd w:val="clear" w:color="auto" w:fill="CCCCCC"/>
            <w:vAlign w:val="center"/>
          </w:tcPr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우선</w:t>
            </w:r>
          </w:p>
          <w:p w:rsidR="003A2AF1" w:rsidRPr="001419DC" w:rsidRDefault="003A2AF1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순위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7D2DA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LN001</w:t>
            </w:r>
          </w:p>
        </w:tc>
        <w:tc>
          <w:tcPr>
            <w:tcW w:w="1797" w:type="dxa"/>
          </w:tcPr>
          <w:p w:rsidR="007D2DA1" w:rsidRPr="001419DC" w:rsidRDefault="007D2DA1" w:rsidP="00737EA4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  <w:w w:val="90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>To do list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>프로그램을 사용하기 위해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ID와 </w:t>
            </w:r>
            <w:r w:rsidR="00737EA4" w:rsidRPr="001419DC">
              <w:rPr>
                <w:rFonts w:asciiTheme="majorHAnsi" w:eastAsiaTheme="majorHAnsi" w:hAnsiTheme="majorHAnsi"/>
              </w:rPr>
              <w:t>PASSWD</w:t>
            </w:r>
            <w:r w:rsidR="00737EA4" w:rsidRPr="001419DC">
              <w:rPr>
                <w:rFonts w:asciiTheme="majorHAnsi" w:eastAsiaTheme="majorHAnsi" w:hAnsiTheme="majorHAnsi" w:hint="eastAsia"/>
              </w:rPr>
              <w:t>를 입력하여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로그인을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한다.</w:t>
            </w:r>
          </w:p>
          <w:p w:rsidR="007A20D5" w:rsidRPr="001419DC" w:rsidRDefault="007A20D5" w:rsidP="0034216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입력한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를 조회하고 등록되어 있지 않으면 오류 메시지를 출력하며 등록</w:t>
            </w:r>
            <w:r w:rsidR="003A5E29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되어 있으면 입력한 </w:t>
            </w:r>
            <w:r>
              <w:rPr>
                <w:rFonts w:asciiTheme="majorHAnsi" w:eastAsiaTheme="majorHAnsi" w:hAnsiTheme="majorHAnsi"/>
              </w:rPr>
              <w:t>PASSWD</w:t>
            </w:r>
            <w:r>
              <w:rPr>
                <w:rFonts w:asciiTheme="majorHAnsi" w:eastAsiaTheme="majorHAnsi" w:hAnsiTheme="majorHAnsi" w:hint="eastAsia"/>
              </w:rPr>
              <w:t xml:space="preserve">가 해당 </w:t>
            </w:r>
            <w:r>
              <w:rPr>
                <w:rFonts w:asciiTheme="majorHAnsi" w:eastAsiaTheme="majorHAnsi" w:hAnsiTheme="majorHAnsi"/>
              </w:rPr>
              <w:t>ID</w:t>
            </w:r>
            <w:r>
              <w:rPr>
                <w:rFonts w:asciiTheme="majorHAnsi" w:eastAsiaTheme="majorHAnsi" w:hAnsiTheme="majorHAnsi" w:hint="eastAsia"/>
              </w:rPr>
              <w:t>의 PASSWD와 일치 여부로 오류메세지를 출력하거나 로그인 승인을 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LN</w:t>
            </w:r>
            <w:r w:rsidRPr="001419DC">
              <w:rPr>
                <w:rFonts w:asciiTheme="majorHAnsi" w:eastAsiaTheme="majorHAnsi" w:hAnsiTheme="majorHAnsi" w:hint="eastAsia"/>
              </w:rPr>
              <w:t>00</w:t>
            </w:r>
            <w:r w:rsidR="00140471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계정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로그인에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필요한 </w:t>
            </w:r>
            <w:r w:rsidRPr="001419DC">
              <w:rPr>
                <w:rFonts w:asciiTheme="majorHAnsi" w:eastAsiaTheme="majorHAnsi" w:hAnsiTheme="majorHAnsi"/>
              </w:rPr>
              <w:t>ID</w:t>
            </w:r>
            <w:r w:rsidRPr="001419DC">
              <w:rPr>
                <w:rFonts w:asciiTheme="majorHAnsi" w:eastAsiaTheme="majorHAnsi" w:hAnsiTheme="majorHAnsi" w:hint="eastAsia"/>
              </w:rPr>
              <w:t xml:space="preserve">와 </w:t>
            </w:r>
            <w:r w:rsidRPr="001419DC">
              <w:rPr>
                <w:rFonts w:asciiTheme="majorHAnsi" w:eastAsiaTheme="majorHAnsi" w:hAnsiTheme="majorHAnsi"/>
              </w:rPr>
              <w:t>PASSWD</w:t>
            </w:r>
            <w:r w:rsidRPr="001419DC">
              <w:rPr>
                <w:rFonts w:asciiTheme="majorHAnsi" w:eastAsiaTheme="majorHAnsi" w:hAnsiTheme="majorHAnsi" w:hint="eastAsia"/>
              </w:rPr>
              <w:t>를 등록한다.</w:t>
            </w:r>
          </w:p>
        </w:tc>
        <w:tc>
          <w:tcPr>
            <w:tcW w:w="566" w:type="dxa"/>
          </w:tcPr>
          <w:p w:rsidR="003A2AF1" w:rsidRPr="001419DC" w:rsidRDefault="00D37FF2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6</w:t>
            </w:r>
          </w:p>
        </w:tc>
      </w:tr>
      <w:tr w:rsidR="00E21638" w:rsidRPr="001419DC" w:rsidTr="004F7703">
        <w:trPr>
          <w:trHeight w:val="356"/>
        </w:trPr>
        <w:tc>
          <w:tcPr>
            <w:tcW w:w="855" w:type="dxa"/>
          </w:tcPr>
          <w:p w:rsidR="00E21638" w:rsidRPr="001419DC" w:rsidRDefault="00E21638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UC001</w:t>
            </w:r>
          </w:p>
        </w:tc>
        <w:tc>
          <w:tcPr>
            <w:tcW w:w="1797" w:type="dxa"/>
          </w:tcPr>
          <w:p w:rsidR="00E21638" w:rsidRPr="001419DC" w:rsidRDefault="00E21638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게시판을</w:t>
            </w:r>
            <w:r w:rsidRPr="001419DC">
              <w:rPr>
                <w:rFonts w:asciiTheme="majorHAnsi" w:eastAsiaTheme="majorHAnsi" w:hAnsiTheme="majorHAnsi"/>
                <w:w w:val="90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>열람한다..</w:t>
            </w:r>
          </w:p>
        </w:tc>
        <w:tc>
          <w:tcPr>
            <w:tcW w:w="5104" w:type="dxa"/>
          </w:tcPr>
          <w:p w:rsidR="00E21638" w:rsidRPr="001419DC" w:rsidRDefault="00E21638" w:rsidP="00A5053E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로그인이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승인되면</w:t>
            </w:r>
            <w:r w:rsidR="00737EA4" w:rsidRPr="001419DC">
              <w:rPr>
                <w:rFonts w:asciiTheme="majorHAnsi" w:eastAsiaTheme="majorHAnsi" w:hAnsiTheme="majorHAnsi" w:hint="eastAsia"/>
              </w:rPr>
              <w:t xml:space="preserve"> 해당 </w:t>
            </w:r>
            <w:r w:rsidR="006656B2">
              <w:rPr>
                <w:rFonts w:asciiTheme="majorHAnsi" w:eastAsiaTheme="majorHAnsi" w:hAnsiTheme="majorHAnsi" w:hint="eastAsia"/>
              </w:rPr>
              <w:t>계정에 저장된</w:t>
            </w:r>
            <w:r w:rsidRPr="001419DC">
              <w:rPr>
                <w:rFonts w:asciiTheme="majorHAnsi" w:eastAsiaTheme="majorHAnsi" w:hAnsiTheme="majorHAnsi" w:hint="eastAsia"/>
              </w:rPr>
              <w:t xml:space="preserve"> 과목과 </w:t>
            </w:r>
            <w:r w:rsidR="00A5053E">
              <w:rPr>
                <w:rFonts w:asciiTheme="majorHAnsi" w:eastAsiaTheme="majorHAnsi" w:hAnsiTheme="majorHAnsi" w:hint="eastAsia"/>
              </w:rPr>
              <w:t>항목이 표시되는 게시판을 볼 수 있다.</w:t>
            </w:r>
          </w:p>
        </w:tc>
        <w:tc>
          <w:tcPr>
            <w:tcW w:w="566" w:type="dxa"/>
          </w:tcPr>
          <w:p w:rsidR="00E21638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E21638" w:rsidRPr="001419DC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과목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 등록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</w:t>
            </w:r>
            <w:r w:rsidR="00737EA4" w:rsidRPr="001419DC">
              <w:rPr>
                <w:rFonts w:asciiTheme="majorHAnsi" w:eastAsiaTheme="majorHAnsi" w:hAnsiTheme="majorHAnsi" w:hint="eastAsia"/>
              </w:rPr>
              <w:t>들을</w:t>
            </w:r>
            <w:r w:rsidRPr="001419DC">
              <w:rPr>
                <w:rFonts w:asciiTheme="majorHAnsi" w:eastAsiaTheme="majorHAnsi" w:hAnsiTheme="majorHAnsi" w:hint="eastAsia"/>
              </w:rPr>
              <w:t xml:space="preserve"> 등록한다.</w:t>
            </w:r>
          </w:p>
          <w:p w:rsidR="007D2DA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</w:t>
            </w:r>
            <w:r w:rsidR="007D2DA1" w:rsidRPr="001419DC">
              <w:rPr>
                <w:rFonts w:asciiTheme="majorHAnsi" w:eastAsiaTheme="majorHAnsi" w:hAnsiTheme="majorHAnsi" w:hint="eastAsia"/>
              </w:rPr>
              <w:t xml:space="preserve"> 인덱스로는 과목명,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담당 교수,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강의 요일/시간,</w:t>
            </w:r>
            <w:r w:rsidR="007D2DA1" w:rsidRPr="001419DC">
              <w:rPr>
                <w:rFonts w:asciiTheme="majorHAnsi" w:eastAsiaTheme="majorHAnsi" w:hAnsiTheme="majorHAnsi"/>
              </w:rPr>
              <w:t xml:space="preserve"> </w:t>
            </w:r>
            <w:r w:rsidR="007D2DA1" w:rsidRPr="001419DC">
              <w:rPr>
                <w:rFonts w:asciiTheme="majorHAnsi" w:eastAsiaTheme="majorHAnsi" w:hAnsiTheme="majorHAnsi" w:hint="eastAsia"/>
              </w:rPr>
              <w:t>수강 년도/학기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과목은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</w:t>
            </w:r>
            <w:r>
              <w:rPr>
                <w:rFonts w:asciiTheme="majorHAnsi" w:eastAsiaTheme="majorHAnsi" w:hAnsiTheme="majorHAnsi"/>
              </w:rPr>
              <w:t>C003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과목을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7D2DA1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797" w:type="dxa"/>
          </w:tcPr>
          <w:p w:rsidR="003A2AF1" w:rsidRPr="001419DC" w:rsidRDefault="007D2DA1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항목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을</w:t>
            </w: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 등록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한다.</w:t>
            </w:r>
          </w:p>
        </w:tc>
        <w:tc>
          <w:tcPr>
            <w:tcW w:w="5104" w:type="dxa"/>
          </w:tcPr>
          <w:p w:rsidR="003A2AF1" w:rsidRPr="001419DC" w:rsidRDefault="007D2DA1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 된 과목 별로 </w:t>
            </w:r>
            <w:r w:rsidRPr="001419DC">
              <w:rPr>
                <w:rFonts w:asciiTheme="majorHAnsi" w:eastAsiaTheme="majorHAnsi" w:hAnsiTheme="majorHAnsi"/>
              </w:rPr>
              <w:t xml:space="preserve">To do </w:t>
            </w:r>
            <w:r w:rsidRPr="001419DC">
              <w:rPr>
                <w:rFonts w:asciiTheme="majorHAnsi" w:eastAsiaTheme="majorHAnsi" w:hAnsiTheme="majorHAnsi" w:hint="eastAsia"/>
              </w:rPr>
              <w:t>항목을 등록 한다.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각 인덱스로는 과목명,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항목명(해야 할 일의 내용)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 가 있다.</w:t>
            </w:r>
          </w:p>
          <w:p w:rsidR="00737EA4" w:rsidRPr="001419DC" w:rsidRDefault="00737EA4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등록한 항목은 수정 및 삭제가 가능하다.</w:t>
            </w:r>
          </w:p>
        </w:tc>
        <w:tc>
          <w:tcPr>
            <w:tcW w:w="566" w:type="dxa"/>
          </w:tcPr>
          <w:p w:rsidR="003A2AF1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2A4205" w:rsidRPr="001419DC" w:rsidTr="004F7703">
        <w:trPr>
          <w:trHeight w:val="356"/>
        </w:trPr>
        <w:tc>
          <w:tcPr>
            <w:tcW w:w="855" w:type="dxa"/>
          </w:tcPr>
          <w:p w:rsidR="002A4205" w:rsidRPr="001419DC" w:rsidRDefault="00670128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UC005</w:t>
            </w:r>
          </w:p>
        </w:tc>
        <w:tc>
          <w:tcPr>
            <w:tcW w:w="1797" w:type="dxa"/>
          </w:tcPr>
          <w:p w:rsidR="002A4205" w:rsidRPr="001419DC" w:rsidRDefault="002A4205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등록한 항목을 자동 저장한다.</w:t>
            </w:r>
          </w:p>
        </w:tc>
        <w:tc>
          <w:tcPr>
            <w:tcW w:w="5104" w:type="dxa"/>
          </w:tcPr>
          <w:p w:rsidR="002A4205" w:rsidRPr="001419DC" w:rsidRDefault="002A4205" w:rsidP="002A4205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</w:tcPr>
          <w:p w:rsidR="002A4205" w:rsidRDefault="002A4205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A2AF1" w:rsidRPr="001419DC" w:rsidTr="004F7703">
        <w:trPr>
          <w:trHeight w:val="356"/>
        </w:trPr>
        <w:tc>
          <w:tcPr>
            <w:tcW w:w="855" w:type="dxa"/>
          </w:tcPr>
          <w:p w:rsidR="003A2AF1" w:rsidRPr="001419DC" w:rsidRDefault="005D44A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797" w:type="dxa"/>
          </w:tcPr>
          <w:p w:rsidR="003A2AF1" w:rsidRPr="001419DC" w:rsidRDefault="005D44A3" w:rsidP="00E21638">
            <w:pPr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중요도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>를 표시한다.</w:t>
            </w:r>
          </w:p>
        </w:tc>
        <w:tc>
          <w:tcPr>
            <w:tcW w:w="5104" w:type="dxa"/>
          </w:tcPr>
          <w:p w:rsidR="003A2AF1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항목 등록에서 중요도 </w:t>
            </w:r>
            <w:r w:rsidR="00E14BF5" w:rsidRPr="001419DC">
              <w:rPr>
                <w:rFonts w:asciiTheme="majorHAnsi" w:eastAsiaTheme="majorHAnsi" w:hAnsiTheme="majorHAnsi" w:hint="eastAsia"/>
              </w:rPr>
              <w:t>등록은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E14BF5" w:rsidRPr="001419DC">
              <w:rPr>
                <w:rFonts w:asciiTheme="majorHAnsi" w:eastAsiaTheme="majorHAnsi" w:hAnsiTheme="majorHAnsi" w:hint="eastAsia"/>
              </w:rPr>
              <w:t xml:space="preserve">세 </w:t>
            </w:r>
            <w:r w:rsidRPr="001419DC">
              <w:rPr>
                <w:rFonts w:asciiTheme="majorHAnsi" w:eastAsiaTheme="majorHAnsi" w:hAnsiTheme="majorHAnsi" w:hint="eastAsia"/>
              </w:rPr>
              <w:t xml:space="preserve">가지 </w:t>
            </w:r>
            <w:r w:rsidR="00E14BF5" w:rsidRPr="001419DC">
              <w:rPr>
                <w:rFonts w:asciiTheme="majorHAnsi" w:eastAsiaTheme="majorHAnsi" w:hAnsiTheme="majorHAnsi" w:hint="eastAsia"/>
              </w:rPr>
              <w:t>단계</w:t>
            </w:r>
            <w:r w:rsidR="00031642" w:rsidRPr="001419DC">
              <w:rPr>
                <w:rFonts w:asciiTheme="majorHAnsi" w:eastAsiaTheme="majorHAnsi" w:hAnsiTheme="majorHAnsi" w:hint="eastAsia"/>
              </w:rPr>
              <w:t>이며 기본값으로는 아무 표시가 없다.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가장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붉은색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1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중간 중요 </w:t>
            </w:r>
            <w:r w:rsidRPr="001419DC">
              <w:rPr>
                <w:rFonts w:asciiTheme="majorHAnsi" w:eastAsiaTheme="majorHAnsi" w:hAnsiTheme="majorHAnsi"/>
              </w:rPr>
              <w:t>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노랑색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2</w:t>
            </w:r>
          </w:p>
          <w:p w:rsidR="005D44A3" w:rsidRPr="001419DC" w:rsidRDefault="005D44A3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약간 중요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 xml:space="preserve">초록색 </w:t>
            </w:r>
            <w:r w:rsidR="00A5053E">
              <w:rPr>
                <w:rFonts w:asciiTheme="majorHAnsi" w:eastAsiaTheme="majorHAnsi" w:hAnsiTheme="majorHAnsi" w:hint="eastAsia"/>
              </w:rPr>
              <w:t>박스</w:t>
            </w:r>
            <w:r w:rsidRPr="001419DC">
              <w:rPr>
                <w:rFonts w:asciiTheme="majorHAnsi" w:eastAsiaTheme="majorHAnsi" w:hAnsiTheme="majorHAnsi"/>
              </w:rPr>
              <w:t xml:space="preserve">” </w:t>
            </w:r>
            <w:r w:rsidRPr="001419DC">
              <w:rPr>
                <w:rFonts w:asciiTheme="majorHAnsi" w:eastAsiaTheme="majorHAnsi" w:hAnsiTheme="majorHAnsi" w:hint="eastAsia"/>
              </w:rPr>
              <w:t xml:space="preserve">우선순위 </w:t>
            </w:r>
            <w:r w:rsidRPr="001419DC">
              <w:rPr>
                <w:rFonts w:asciiTheme="majorHAnsi" w:eastAsiaTheme="majorHAnsi" w:hAnsiTheme="majorHAnsi"/>
              </w:rPr>
              <w:t>3</w:t>
            </w:r>
          </w:p>
          <w:p w:rsidR="00031642" w:rsidRPr="001419DC" w:rsidRDefault="00031642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설정 된 중요도는 수정 및 삭제가 가능하다.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4</w:t>
            </w:r>
          </w:p>
        </w:tc>
      </w:tr>
      <w:tr w:rsidR="003A2AF1" w:rsidRPr="001419DC" w:rsidTr="004F7703">
        <w:trPr>
          <w:trHeight w:val="372"/>
        </w:trPr>
        <w:tc>
          <w:tcPr>
            <w:tcW w:w="855" w:type="dxa"/>
          </w:tcPr>
          <w:p w:rsidR="003A2AF1" w:rsidRPr="001419DC" w:rsidRDefault="00045713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UC00</w:t>
            </w:r>
            <w:r w:rsidR="00670128"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797" w:type="dxa"/>
          </w:tcPr>
          <w:p w:rsidR="003A2AF1" w:rsidRPr="001419DC" w:rsidRDefault="00045713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정렬</w:t>
            </w:r>
            <w:r w:rsidR="00E21638" w:rsidRPr="001419DC">
              <w:rPr>
                <w:rFonts w:asciiTheme="majorHAnsi" w:eastAsiaTheme="majorHAnsi" w:hAnsiTheme="majorHAnsi" w:hint="eastAsia"/>
                <w:w w:val="90"/>
              </w:rPr>
              <w:t xml:space="preserve"> 기능을 이용한다.</w:t>
            </w:r>
          </w:p>
        </w:tc>
        <w:tc>
          <w:tcPr>
            <w:tcW w:w="5104" w:type="dxa"/>
          </w:tcPr>
          <w:p w:rsidR="00045713" w:rsidRPr="001419DC" w:rsidRDefault="00045713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To do 항목들에 대해 </w:t>
            </w:r>
            <w:r w:rsidR="00470E54" w:rsidRPr="001419DC">
              <w:rPr>
                <w:rFonts w:asciiTheme="majorHAnsi" w:eastAsiaTheme="majorHAnsi" w:hAnsiTheme="majorHAnsi" w:hint="eastAsia"/>
              </w:rPr>
              <w:t>우선순위정렬</w:t>
            </w:r>
            <w:r w:rsidRPr="001419DC">
              <w:rPr>
                <w:rFonts w:asciiTheme="majorHAnsi" w:eastAsiaTheme="majorHAnsi" w:hAnsiTheme="majorHAnsi" w:hint="eastAsia"/>
              </w:rPr>
              <w:t xml:space="preserve"> 할 수 있다.</w:t>
            </w:r>
          </w:p>
          <w:p w:rsidR="003A2AF1" w:rsidRPr="001419DC" w:rsidRDefault="00031642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항목 내 다음 인덱스 별로 우선순위정렬을 기본으로 한다.</w:t>
            </w:r>
            <w:r w:rsidRPr="001419DC">
              <w:rPr>
                <w:rFonts w:asciiTheme="majorHAnsi" w:eastAsiaTheme="majorHAnsi" w:hAnsiTheme="majorHAnsi"/>
              </w:rPr>
              <w:t xml:space="preserve"> “</w:t>
            </w:r>
            <w:r w:rsidRPr="001419DC">
              <w:rPr>
                <w:rFonts w:asciiTheme="majorHAnsi" w:eastAsiaTheme="majorHAnsi" w:hAnsiTheme="majorHAnsi" w:hint="eastAsia"/>
              </w:rPr>
              <w:t>과목명(오름차순,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내림차순)</w:t>
            </w:r>
            <w:r w:rsidRPr="001419DC">
              <w:rPr>
                <w:rFonts w:asciiTheme="majorHAnsi" w:eastAsiaTheme="majorHAnsi" w:hAnsiTheme="majorHAnsi"/>
              </w:rPr>
              <w:t xml:space="preserve">, </w:t>
            </w:r>
            <w:r w:rsidRPr="001419DC">
              <w:rPr>
                <w:rFonts w:asciiTheme="majorHAnsi" w:eastAsiaTheme="majorHAnsi" w:hAnsiTheme="majorHAnsi" w:hint="eastAsia"/>
              </w:rPr>
              <w:t>마감 기한,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날짜,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완료 여부,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중요도</w:t>
            </w:r>
            <w:r w:rsidRPr="001419DC">
              <w:rPr>
                <w:rFonts w:asciiTheme="majorHAnsi" w:eastAsiaTheme="majorHAnsi" w:hAnsiTheme="majorHAnsi"/>
              </w:rPr>
              <w:t>”</w:t>
            </w:r>
          </w:p>
        </w:tc>
        <w:tc>
          <w:tcPr>
            <w:tcW w:w="566" w:type="dxa"/>
          </w:tcPr>
          <w:p w:rsidR="003A2AF1" w:rsidRPr="001419DC" w:rsidRDefault="008353A2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687DFB" w:rsidRPr="001419DC" w:rsidTr="004F7703">
        <w:trPr>
          <w:trHeight w:val="372"/>
        </w:trPr>
        <w:tc>
          <w:tcPr>
            <w:tcW w:w="855" w:type="dxa"/>
          </w:tcPr>
          <w:p w:rsidR="00687DFB" w:rsidRPr="001419DC" w:rsidRDefault="00687DFB" w:rsidP="00D54A11">
            <w:pPr>
              <w:jc w:val="center"/>
              <w:rPr>
                <w:rFonts w:asciiTheme="majorHAnsi" w:eastAsiaTheme="majorHAnsi" w:hAnsiTheme="majorHAnsi"/>
              </w:rPr>
            </w:pPr>
            <w:bookmarkStart w:id="14" w:name="_GoBack"/>
            <w:bookmarkEnd w:id="14"/>
            <w:r w:rsidRPr="001419DC">
              <w:rPr>
                <w:rFonts w:asciiTheme="majorHAnsi" w:eastAsiaTheme="majorHAnsi" w:hAnsiTheme="majorHAnsi" w:hint="eastAsia"/>
              </w:rPr>
              <w:t>UC00</w:t>
            </w:r>
            <w:r w:rsidR="00670128"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797" w:type="dxa"/>
          </w:tcPr>
          <w:p w:rsidR="00687DFB" w:rsidRPr="001419DC" w:rsidRDefault="00687DFB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 xml:space="preserve">알림 기능을 </w:t>
            </w:r>
            <w:r w:rsidR="00A5053E">
              <w:rPr>
                <w:rFonts w:asciiTheme="majorHAnsi" w:eastAsiaTheme="majorHAnsi" w:hAnsiTheme="majorHAnsi" w:hint="eastAsia"/>
                <w:w w:val="90"/>
              </w:rPr>
              <w:t>이용 한다.</w:t>
            </w:r>
          </w:p>
        </w:tc>
        <w:tc>
          <w:tcPr>
            <w:tcW w:w="5104" w:type="dxa"/>
          </w:tcPr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창을 출력한다.</w:t>
            </w:r>
          </w:p>
          <w:p w:rsidR="00687DFB" w:rsidRPr="001419DC" w:rsidRDefault="00687DFB" w:rsidP="00045713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본 알림 기능은 사용자가 켜고 끌 수 있다.</w:t>
            </w:r>
          </w:p>
        </w:tc>
        <w:tc>
          <w:tcPr>
            <w:tcW w:w="566" w:type="dxa"/>
          </w:tcPr>
          <w:p w:rsidR="00687DFB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5053E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등록된 항목들 중 마감 기한이 </w:t>
            </w:r>
            <w:r w:rsidRPr="001419DC">
              <w:rPr>
                <w:rFonts w:asciiTheme="majorHAnsi" w:eastAsiaTheme="majorHAnsi" w:hAnsiTheme="majorHAnsi"/>
              </w:rPr>
              <w:t>72</w:t>
            </w:r>
            <w:r w:rsidRPr="001419DC">
              <w:rPr>
                <w:rFonts w:asciiTheme="majorHAnsi" w:eastAsiaTheme="majorHAnsi" w:hAnsiTheme="majorHAnsi" w:hint="eastAsia"/>
              </w:rPr>
              <w:t>시간(3일)</w:t>
            </w:r>
            <w:r w:rsidRPr="001419DC">
              <w:rPr>
                <w:rFonts w:asciiTheme="majorHAnsi" w:eastAsiaTheme="majorHAnsi" w:hAnsiTheme="majorHAnsi"/>
              </w:rPr>
              <w:t>, 48</w:t>
            </w:r>
            <w:r w:rsidRPr="001419DC">
              <w:rPr>
                <w:rFonts w:asciiTheme="majorHAnsi" w:eastAsiaTheme="majorHAnsi" w:hAnsiTheme="majorHAnsi" w:hint="eastAsia"/>
              </w:rPr>
              <w:t>시간(2일)</w:t>
            </w:r>
            <w:r w:rsidRPr="001419DC">
              <w:rPr>
                <w:rFonts w:asciiTheme="majorHAnsi" w:eastAsiaTheme="majorHAnsi" w:hAnsiTheme="majorHAnsi"/>
              </w:rPr>
              <w:t>, 24</w:t>
            </w:r>
            <w:r w:rsidRPr="001419DC">
              <w:rPr>
                <w:rFonts w:asciiTheme="majorHAnsi" w:eastAsiaTheme="majorHAnsi" w:hAnsiTheme="majorHAnsi" w:hint="eastAsia"/>
              </w:rPr>
              <w:t xml:space="preserve">시가(1일)이 남았을 때 프로그램 </w:t>
            </w:r>
            <w:proofErr w:type="gramStart"/>
            <w:r w:rsidRPr="001419DC">
              <w:rPr>
                <w:rFonts w:asciiTheme="majorHAnsi" w:eastAsiaTheme="majorHAnsi" w:hAnsiTheme="majorHAnsi" w:hint="eastAsia"/>
              </w:rPr>
              <w:t xml:space="preserve">상에서 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proofErr w:type="gramEnd"/>
            <w:r w:rsidRPr="001419DC">
              <w:rPr>
                <w:rFonts w:asciiTheme="majorHAnsi" w:eastAsiaTheme="majorHAnsi" w:hAnsiTheme="majorHAnsi" w:hint="eastAsia"/>
              </w:rPr>
              <w:t>마감일 x시간(</w:t>
            </w:r>
            <w:r w:rsidRPr="001419DC">
              <w:rPr>
                <w:rFonts w:asciiTheme="majorHAnsi" w:eastAsiaTheme="majorHAnsi" w:hAnsiTheme="majorHAnsi"/>
              </w:rPr>
              <w:t>y</w:t>
            </w:r>
            <w:r w:rsidRPr="001419DC">
              <w:rPr>
                <w:rFonts w:asciiTheme="majorHAnsi" w:eastAsiaTheme="majorHAnsi" w:hAnsiTheme="majorHAnsi" w:hint="eastAsia"/>
              </w:rPr>
              <w:t>일)</w:t>
            </w:r>
            <w:r w:rsidRPr="001419DC">
              <w:rPr>
                <w:rFonts w:asciiTheme="majorHAnsi" w:eastAsiaTheme="majorHAnsi" w:hAnsiTheme="majorHAnsi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전</w:t>
            </w:r>
            <w:r w:rsidRPr="001419DC">
              <w:rPr>
                <w:rFonts w:asciiTheme="majorHAnsi" w:eastAsiaTheme="majorHAnsi" w:hAnsiTheme="majorHAnsi"/>
              </w:rPr>
              <w:t>”</w:t>
            </w:r>
            <w:r w:rsidRPr="001419DC">
              <w:rPr>
                <w:rFonts w:asciiTheme="majorHAnsi" w:eastAsiaTheme="majorHAnsi" w:hAnsiTheme="majorHAnsi" w:hint="eastAsia"/>
              </w:rPr>
              <w:t xml:space="preserve"> 메시지 </w:t>
            </w:r>
            <w:r>
              <w:rPr>
                <w:rFonts w:asciiTheme="majorHAnsi" w:eastAsiaTheme="majorHAnsi" w:hAnsiTheme="majorHAnsi" w:hint="eastAsia"/>
              </w:rPr>
              <w:t>박스를</w:t>
            </w:r>
            <w:r w:rsidRPr="001419DC">
              <w:rPr>
                <w:rFonts w:asciiTheme="majorHAnsi" w:eastAsiaTheme="majorHAnsi" w:hAnsiTheme="majorHAnsi" w:hint="eastAsia"/>
              </w:rPr>
              <w:t xml:space="preserve"> 출력한다.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470E54" w:rsidRPr="001419DC" w:rsidTr="004F7703">
        <w:trPr>
          <w:trHeight w:val="372"/>
        </w:trPr>
        <w:tc>
          <w:tcPr>
            <w:tcW w:w="855" w:type="dxa"/>
          </w:tcPr>
          <w:p w:rsidR="00470E54" w:rsidRPr="001419DC" w:rsidRDefault="00687DFB" w:rsidP="00687DFB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</w:rPr>
              <w:t>UC</w:t>
            </w:r>
            <w:r w:rsidRPr="001419DC">
              <w:rPr>
                <w:rFonts w:asciiTheme="majorHAnsi" w:eastAsiaTheme="majorHAnsi" w:hAnsiTheme="majorHAnsi" w:hint="eastAsia"/>
              </w:rPr>
              <w:t>0</w:t>
            </w:r>
            <w:r w:rsidRPr="001419DC">
              <w:rPr>
                <w:rFonts w:asciiTheme="majorHAnsi" w:eastAsiaTheme="majorHAnsi" w:hAnsiTheme="majorHAnsi"/>
              </w:rPr>
              <w:t>0</w:t>
            </w:r>
            <w:r w:rsidR="00670128">
              <w:rPr>
                <w:rFonts w:asciiTheme="majorHAnsi" w:eastAsiaTheme="majorHAnsi" w:hAnsiTheme="majorHAnsi"/>
              </w:rPr>
              <w:t>9</w:t>
            </w:r>
          </w:p>
        </w:tc>
        <w:tc>
          <w:tcPr>
            <w:tcW w:w="1797" w:type="dxa"/>
          </w:tcPr>
          <w:p w:rsidR="00470E54" w:rsidRPr="001419DC" w:rsidRDefault="00687DFB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 w:rsidRPr="001419DC">
              <w:rPr>
                <w:rFonts w:asciiTheme="majorHAnsi" w:eastAsiaTheme="majorHAnsi" w:hAnsiTheme="majorHAnsi" w:hint="eastAsia"/>
                <w:w w:val="90"/>
              </w:rPr>
              <w:t>검색 기능을 이용한다.</w:t>
            </w:r>
          </w:p>
        </w:tc>
        <w:tc>
          <w:tcPr>
            <w:tcW w:w="5104" w:type="dxa"/>
          </w:tcPr>
          <w:p w:rsidR="00470E54" w:rsidRPr="001419DC" w:rsidRDefault="00470E54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창에 텍스트를 입력하여 검색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버튼을 누르면</w:t>
            </w:r>
            <w:r w:rsidR="00031642"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A5053E"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 w:rsidR="00A5053E"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잠시 보여주지 않는다.</w:t>
            </w:r>
          </w:p>
          <w:p w:rsidR="00470E54" w:rsidRPr="001419DC" w:rsidRDefault="00031642" w:rsidP="00470E54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원 상태로 돌아오려면 </w:t>
            </w:r>
            <w:r w:rsidR="00470E54" w:rsidRPr="001419DC">
              <w:rPr>
                <w:rFonts w:asciiTheme="majorHAnsi" w:eastAsiaTheme="majorHAnsi" w:hAnsiTheme="majorHAnsi" w:hint="eastAsia"/>
              </w:rPr>
              <w:t>검색</w:t>
            </w:r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창을 </w:t>
            </w:r>
            <w:r w:rsidR="00470E54" w:rsidRPr="001419DC">
              <w:rPr>
                <w:rFonts w:asciiTheme="majorHAnsi" w:eastAsiaTheme="majorHAnsi" w:hAnsiTheme="majorHAnsi"/>
              </w:rPr>
              <w:t>NULL</w:t>
            </w:r>
            <w:r w:rsidR="00470E54" w:rsidRPr="001419DC">
              <w:rPr>
                <w:rFonts w:asciiTheme="majorHAnsi" w:eastAsiaTheme="majorHAnsi" w:hAnsiTheme="majorHAnsi" w:hint="eastAsia"/>
              </w:rPr>
              <w:t>로 검색하</w:t>
            </w:r>
            <w:r w:rsidRPr="001419DC">
              <w:rPr>
                <w:rFonts w:asciiTheme="majorHAnsi" w:eastAsiaTheme="majorHAnsi" w:hAnsiTheme="majorHAnsi" w:hint="eastAsia"/>
              </w:rPr>
              <w:t>여</w:t>
            </w:r>
            <w:r w:rsidR="00470E54" w:rsidRPr="001419DC">
              <w:rPr>
                <w:rFonts w:asciiTheme="majorHAnsi" w:eastAsiaTheme="majorHAnsi" w:hAnsiTheme="majorHAnsi" w:hint="eastAsia"/>
              </w:rPr>
              <w:t xml:space="preserve"> 모든 T</w:t>
            </w:r>
            <w:r w:rsidR="00470E54" w:rsidRPr="001419DC">
              <w:rPr>
                <w:rFonts w:asciiTheme="majorHAnsi" w:eastAsiaTheme="majorHAnsi" w:hAnsiTheme="majorHAnsi"/>
              </w:rPr>
              <w:t xml:space="preserve">o do </w:t>
            </w:r>
            <w:r w:rsidR="00470E54" w:rsidRPr="001419DC">
              <w:rPr>
                <w:rFonts w:asciiTheme="majorHAnsi" w:eastAsiaTheme="majorHAnsi" w:hAnsiTheme="majorHAnsi" w:hint="eastAsia"/>
              </w:rPr>
              <w:t>L</w:t>
            </w:r>
            <w:r w:rsidR="00470E54" w:rsidRPr="001419DC">
              <w:rPr>
                <w:rFonts w:asciiTheme="majorHAnsi" w:eastAsiaTheme="majorHAnsi" w:hAnsiTheme="majorHAnsi"/>
              </w:rPr>
              <w:t>ist</w:t>
            </w:r>
            <w:r w:rsidR="00470E54" w:rsidRPr="001419DC">
              <w:rPr>
                <w:rFonts w:asciiTheme="majorHAnsi" w:eastAsiaTheme="majorHAnsi" w:hAnsiTheme="majorHAnsi" w:hint="eastAsia"/>
              </w:rPr>
              <w:t>가 보여진다.</w:t>
            </w:r>
          </w:p>
        </w:tc>
        <w:tc>
          <w:tcPr>
            <w:tcW w:w="566" w:type="dxa"/>
          </w:tcPr>
          <w:p w:rsidR="00470E54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</w:tcPr>
          <w:p w:rsidR="00520F7F" w:rsidRPr="001419DC" w:rsidRDefault="00520F7F" w:rsidP="00520F7F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사용자는 검색 창에 텍스트를 입력하여 검색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 xml:space="preserve">버튼을 누르면 </w:t>
            </w:r>
            <w:r>
              <w:rPr>
                <w:rFonts w:asciiTheme="majorHAnsi" w:eastAsiaTheme="majorHAnsi" w:hAnsiTheme="majorHAnsi" w:hint="eastAsia"/>
              </w:rPr>
              <w:t>모든 인덱스와 입력한 텍스트를 비교</w:t>
            </w:r>
            <w:r w:rsidRPr="001419DC">
              <w:rPr>
                <w:rFonts w:asciiTheme="majorHAnsi" w:eastAsiaTheme="majorHAnsi" w:hAnsiTheme="majorHAnsi" w:hint="eastAsia"/>
              </w:rPr>
              <w:t xml:space="preserve">하여 </w:t>
            </w:r>
            <w:r>
              <w:rPr>
                <w:rFonts w:asciiTheme="majorHAnsi" w:eastAsiaTheme="majorHAnsi" w:hAnsiTheme="majorHAnsi" w:hint="eastAsia"/>
              </w:rPr>
              <w:t xml:space="preserve">해당 텍스트를 포함하는 </w:t>
            </w:r>
            <w:r w:rsidRPr="001419DC">
              <w:rPr>
                <w:rFonts w:asciiTheme="majorHAnsi" w:eastAsiaTheme="majorHAnsi" w:hAnsiTheme="majorHAnsi" w:hint="eastAsia"/>
              </w:rPr>
              <w:t>항목들을 모두 보여주고 나머지 검색되지 않은 항목은 보여주지 않는다.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Pr="001419DC" w:rsidRDefault="00520F7F" w:rsidP="00687DFB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E21638">
            <w:pPr>
              <w:tabs>
                <w:tab w:val="center" w:pos="749"/>
              </w:tabs>
              <w:jc w:val="center"/>
              <w:rPr>
                <w:rFonts w:asciiTheme="majorHAnsi" w:eastAsiaTheme="majorHAnsi" w:hAnsiTheme="majorHAnsi"/>
                <w:w w:val="90"/>
              </w:rPr>
            </w:pPr>
            <w:r>
              <w:rPr>
                <w:rFonts w:asciiTheme="majorHAnsi" w:eastAsiaTheme="majorHAnsi" w:hAnsiTheme="majorHAnsi" w:hint="eastAsia"/>
                <w:w w:val="90"/>
              </w:rPr>
              <w:t xml:space="preserve">입력 값이 </w:t>
            </w:r>
            <w:r>
              <w:rPr>
                <w:rFonts w:asciiTheme="majorHAnsi" w:eastAsiaTheme="majorHAnsi" w:hAnsiTheme="majorHAnsi"/>
                <w:w w:val="90"/>
              </w:rPr>
              <w:t>NULL</w:t>
            </w:r>
            <w:r>
              <w:rPr>
                <w:rFonts w:asciiTheme="majorHAnsi" w:eastAsiaTheme="majorHAnsi" w:hAnsiTheme="majorHAnsi" w:hint="eastAsia"/>
                <w:w w:val="90"/>
              </w:rPr>
              <w:t>일 때 전체 항목을 표시한다.</w:t>
            </w:r>
          </w:p>
        </w:tc>
        <w:tc>
          <w:tcPr>
            <w:tcW w:w="5104" w:type="dxa"/>
          </w:tcPr>
          <w:p w:rsidR="00520F7F" w:rsidRPr="001419DC" w:rsidRDefault="00520F7F" w:rsidP="00470E5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검색 창에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 xml:space="preserve">을 입력하고 검색 버튼을 누르면 모든 </w:t>
            </w:r>
            <w:r>
              <w:rPr>
                <w:rFonts w:asciiTheme="majorHAnsi" w:eastAsiaTheme="majorHAnsi" w:hAnsiTheme="majorHAnsi"/>
              </w:rPr>
              <w:t>To Do List</w:t>
            </w:r>
            <w:r>
              <w:rPr>
                <w:rFonts w:asciiTheme="majorHAnsi" w:eastAsiaTheme="majorHAnsi" w:hAnsiTheme="majorHAnsi" w:hint="eastAsia"/>
              </w:rPr>
              <w:t>를 보여준다.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710933" w:rsidRPr="001419DC" w:rsidTr="004F7703">
        <w:trPr>
          <w:trHeight w:val="372"/>
        </w:trPr>
        <w:tc>
          <w:tcPr>
            <w:tcW w:w="855" w:type="dxa"/>
          </w:tcPr>
          <w:p w:rsidR="00710933" w:rsidRPr="001419DC" w:rsidRDefault="00670128" w:rsidP="0071093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UC010</w:t>
            </w:r>
          </w:p>
        </w:tc>
        <w:tc>
          <w:tcPr>
            <w:tcW w:w="1797" w:type="dxa"/>
          </w:tcPr>
          <w:p w:rsidR="00710933" w:rsidRPr="001419DC" w:rsidRDefault="00710933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 w:rsidRPr="001419DC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 기능</w:t>
            </w:r>
            <w:r w:rsidR="006B1BB1"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을 이용한다.</w:t>
            </w:r>
          </w:p>
        </w:tc>
        <w:tc>
          <w:tcPr>
            <w:tcW w:w="5104" w:type="dxa"/>
          </w:tcPr>
          <w:p w:rsidR="00710933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등록된 항목들은 게시판 한 켠에 위치한 작은 달력에 자동으로 표시된다.</w:t>
            </w:r>
          </w:p>
          <w:p w:rsidR="006B1BB1" w:rsidRPr="001419DC" w:rsidRDefault="006B1BB1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표시된 날짜를 클릭하면 마감 일이 해당 날짜인 모든 </w:t>
            </w:r>
            <w:r w:rsidR="00A5053E">
              <w:rPr>
                <w:rFonts w:asciiTheme="majorHAnsi" w:eastAsiaTheme="majorHAnsi" w:hAnsiTheme="majorHAnsi" w:hint="eastAsia"/>
              </w:rPr>
              <w:t>항목만</w:t>
            </w:r>
            <w:r>
              <w:rPr>
                <w:rFonts w:asciiTheme="majorHAnsi" w:eastAsiaTheme="majorHAnsi" w:hAnsiTheme="majorHAnsi" w:hint="eastAsia"/>
              </w:rPr>
              <w:t xml:space="preserve"> 보여준다.</w:t>
            </w:r>
          </w:p>
        </w:tc>
        <w:tc>
          <w:tcPr>
            <w:tcW w:w="566" w:type="dxa"/>
          </w:tcPr>
          <w:p w:rsidR="00710933" w:rsidRPr="001419DC" w:rsidRDefault="006B1BB1" w:rsidP="00D54A11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</w:tr>
      <w:tr w:rsidR="00520F7F" w:rsidRPr="001419DC" w:rsidTr="004F7703">
        <w:trPr>
          <w:trHeight w:val="372"/>
        </w:trPr>
        <w:tc>
          <w:tcPr>
            <w:tcW w:w="855" w:type="dxa"/>
          </w:tcPr>
          <w:p w:rsidR="00520F7F" w:rsidRDefault="00520F7F" w:rsidP="00710933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97" w:type="dxa"/>
          </w:tcPr>
          <w:p w:rsidR="00520F7F" w:rsidRPr="001419DC" w:rsidRDefault="00520F7F" w:rsidP="00AB1844">
            <w:pPr>
              <w:jc w:val="center"/>
              <w:rPr>
                <w:rFonts w:asciiTheme="majorHAnsi" w:eastAsiaTheme="majorHAnsi" w:hAnsiTheme="majorHAnsi"/>
                <w:color w:val="000000" w:themeColor="text1"/>
                <w:sz w:val="18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</w:tcPr>
          <w:p w:rsidR="00520F7F" w:rsidRDefault="00520F7F" w:rsidP="0004571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</w:tcPr>
          <w:p w:rsidR="00520F7F" w:rsidRDefault="00520F7F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17696D" w:rsidRPr="001419DC" w:rsidRDefault="0017696D" w:rsidP="00BE571A">
      <w:pPr>
        <w:rPr>
          <w:rFonts w:asciiTheme="majorHAnsi" w:eastAsiaTheme="majorHAnsi" w:hAnsiTheme="majorHAnsi"/>
        </w:rPr>
      </w:pPr>
    </w:p>
    <w:p w:rsidR="00357453" w:rsidRDefault="00357453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A57D16" w:rsidRDefault="00A57D16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Default="00520F7F" w:rsidP="00BE571A">
      <w:pPr>
        <w:rPr>
          <w:rFonts w:asciiTheme="majorHAnsi" w:eastAsiaTheme="majorHAnsi" w:hAnsiTheme="majorHAnsi"/>
        </w:rPr>
      </w:pPr>
    </w:p>
    <w:p w:rsidR="00520F7F" w:rsidRPr="001419DC" w:rsidRDefault="00520F7F" w:rsidP="00BE571A">
      <w:pPr>
        <w:rPr>
          <w:rFonts w:asciiTheme="majorHAnsi" w:eastAsiaTheme="majorHAnsi" w:hAnsiTheme="majorHAnsi"/>
        </w:rPr>
      </w:pPr>
    </w:p>
    <w:p w:rsidR="006A1701" w:rsidRPr="001419DC" w:rsidRDefault="00357453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5" w:name="_Toc287096156"/>
      <w:bookmarkStart w:id="16" w:name="_Toc447209009"/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다이어그램</w:t>
      </w:r>
      <w:bookmarkEnd w:id="15"/>
      <w:bookmarkEnd w:id="16"/>
    </w:p>
    <w:p w:rsidR="00420E54" w:rsidRPr="001419DC" w:rsidRDefault="00420E54" w:rsidP="00420E54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1419DC" w:rsidTr="008224C7">
        <w:tc>
          <w:tcPr>
            <w:tcW w:w="8316" w:type="dxa"/>
          </w:tcPr>
          <w:p w:rsidR="00420E54" w:rsidRPr="001419DC" w:rsidRDefault="00420E54" w:rsidP="003A2AF1">
            <w:pPr>
              <w:rPr>
                <w:rFonts w:asciiTheme="majorHAnsi" w:eastAsiaTheme="majorHAnsi" w:hAnsiTheme="majorHAnsi"/>
                <w:color w:val="C00000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목록에서 </w:t>
            </w:r>
            <w:proofErr w:type="spellStart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>유스케이스와</w:t>
            </w:r>
            <w:proofErr w:type="spellEnd"/>
            <w:r w:rsidR="003A2AF1"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액터들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간의 관계를 나타낸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다이어그램을 작성한다.</w:t>
            </w:r>
          </w:p>
        </w:tc>
      </w:tr>
    </w:tbl>
    <w:p w:rsidR="001723F7" w:rsidRPr="001419DC" w:rsidRDefault="005C176D" w:rsidP="001723F7">
      <w:pPr>
        <w:rPr>
          <w:rFonts w:asciiTheme="majorHAnsi" w:eastAsiaTheme="majorHAnsi" w:hAnsiTheme="majorHAnsi"/>
        </w:rPr>
      </w:pPr>
      <w:bookmarkStart w:id="17" w:name="_Toc287096158"/>
      <w:r w:rsidRPr="007743F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BFA5022" wp14:editId="2CE10C02">
            <wp:extent cx="5400040" cy="4610409"/>
            <wp:effectExtent l="0" t="0" r="0" b="0"/>
            <wp:docPr id="203" name="그림 203" descr="C:\Users\jeongwon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ongwon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3F7" w:rsidRPr="001419DC">
        <w:rPr>
          <w:rFonts w:asciiTheme="majorHAnsi" w:eastAsiaTheme="majorHAnsi" w:hAnsiTheme="majorHAnsi"/>
        </w:rPr>
        <w:br w:type="page"/>
      </w:r>
    </w:p>
    <w:p w:rsidR="000C1642" w:rsidRPr="001419DC" w:rsidRDefault="001723F7" w:rsidP="003C1E0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18" w:name="_Toc447209010"/>
      <w:proofErr w:type="spellStart"/>
      <w:r w:rsidRPr="001419DC">
        <w:rPr>
          <w:rFonts w:asciiTheme="majorHAnsi" w:eastAsiaTheme="majorHAnsi" w:hAnsiTheme="majorHAnsi" w:hint="eastAsia"/>
        </w:rPr>
        <w:lastRenderedPageBreak/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기술</w:t>
      </w:r>
      <w:bookmarkEnd w:id="17"/>
      <w:bookmarkEnd w:id="18"/>
    </w:p>
    <w:p w:rsidR="000C1642" w:rsidRPr="001419DC" w:rsidRDefault="003A2AF1" w:rsidP="003C1E0F">
      <w:pPr>
        <w:pStyle w:val="4"/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 w:hint="eastAsia"/>
        </w:rPr>
        <w:t xml:space="preserve">ID: </w:t>
      </w:r>
      <w:proofErr w:type="spellStart"/>
      <w:r w:rsidRPr="001419DC">
        <w:rPr>
          <w:rFonts w:asciiTheme="majorHAnsi" w:eastAsiaTheme="majorHAnsi" w:hAnsiTheme="majorHAnsi" w:hint="eastAsia"/>
        </w:rPr>
        <w:t>유스케이스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명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(예)</w:t>
      </w:r>
      <w:r w:rsidR="007E70C2" w:rsidRPr="001419DC">
        <w:rPr>
          <w:rStyle w:val="ae"/>
          <w:rFonts w:asciiTheme="majorHAnsi" w:eastAsiaTheme="majorHAnsi" w:hAnsiTheme="majorHAnsi"/>
          <w:bCs w:val="0"/>
          <w:szCs w:val="24"/>
        </w:rPr>
        <w:t xml:space="preserve"> UC001: </w:t>
      </w:r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공인인증서 </w:t>
      </w:r>
      <w:proofErr w:type="spellStart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>로그인을</w:t>
      </w:r>
      <w:proofErr w:type="spellEnd"/>
      <w:r w:rsidR="007E70C2" w:rsidRPr="001419DC">
        <w:rPr>
          <w:rStyle w:val="ae"/>
          <w:rFonts w:asciiTheme="majorHAnsi" w:eastAsiaTheme="majorHAnsi" w:hAnsiTheme="majorHAnsi" w:hint="eastAsia"/>
          <w:bCs w:val="0"/>
          <w:szCs w:val="24"/>
        </w:rPr>
        <w:t xml:space="preserve"> 한다</w:t>
      </w:r>
      <w:r w:rsidR="007E70C2" w:rsidRPr="001419DC">
        <w:rPr>
          <w:rFonts w:asciiTheme="majorHAnsi" w:eastAsiaTheme="majorHAnsi" w:hAnsiTheme="majorHAnsi" w:hint="eastAsia"/>
        </w:rPr>
        <w:t xml:space="preserve"> </w:t>
      </w:r>
    </w:p>
    <w:p w:rsidR="004221DF" w:rsidRPr="001419DC" w:rsidRDefault="004221DF" w:rsidP="004221D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1419DC" w:rsidTr="00333D43">
        <w:tc>
          <w:tcPr>
            <w:tcW w:w="8316" w:type="dxa"/>
          </w:tcPr>
          <w:p w:rsidR="004221DF" w:rsidRPr="001419DC" w:rsidRDefault="005A219F" w:rsidP="004221DF">
            <w:pPr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별로 상세한 </w:t>
            </w:r>
            <w:proofErr w:type="spellStart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>유스케이스를</w:t>
            </w:r>
            <w:proofErr w:type="spellEnd"/>
            <w:r w:rsidR="005F4EF9" w:rsidRPr="001419DC">
              <w:rPr>
                <w:rStyle w:val="ae"/>
                <w:rFonts w:asciiTheme="majorHAnsi" w:eastAsiaTheme="majorHAnsi" w:hAnsiTheme="majorHAnsi" w:hint="eastAsia"/>
              </w:rPr>
              <w:t xml:space="preserve"> 기술한다.</w:t>
            </w:r>
          </w:p>
        </w:tc>
      </w:tr>
    </w:tbl>
    <w:p w:rsidR="007E70C2" w:rsidRPr="003B3D89" w:rsidRDefault="007E70C2" w:rsidP="000C1642">
      <w:pPr>
        <w:rPr>
          <w:rFonts w:asciiTheme="majorHAnsi" w:eastAsiaTheme="majorHAnsi" w:hAnsiTheme="majorHAnsi"/>
        </w:rPr>
        <w:sectPr w:rsidR="007E70C2" w:rsidRPr="003B3D89" w:rsidSect="00ED0B5B">
          <w:headerReference w:type="default" r:id="rId11"/>
          <w:footerReference w:type="even" r:id="rId12"/>
          <w:footerReference w:type="default" r:id="rId13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7E70C2" w:rsidRPr="001419DC" w:rsidRDefault="007E70C2" w:rsidP="000C1642">
      <w:pPr>
        <w:rPr>
          <w:rFonts w:asciiTheme="majorHAnsi" w:eastAsiaTheme="majorHAnsi" w:hAnsiTheme="majorHAnsi"/>
        </w:rPr>
        <w:sectPr w:rsidR="007E70C2" w:rsidRPr="001419DC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992"/>
        <w:gridCol w:w="656"/>
        <w:gridCol w:w="337"/>
        <w:gridCol w:w="5805"/>
      </w:tblGrid>
      <w:tr w:rsidR="00192051" w:rsidRPr="001419DC" w:rsidTr="00FB5FF4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lastRenderedPageBreak/>
              <w:t>I</w:t>
            </w:r>
            <w:r w:rsidRPr="001419DC">
              <w:rPr>
                <w:rFonts w:asciiTheme="majorHAnsi" w:eastAsiaTheme="majorHAnsi" w:hAnsiTheme="majorHAnsi"/>
              </w:rPr>
              <w:t>D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  <w:w w:val="80"/>
              </w:rPr>
            </w:pPr>
            <w:r w:rsidRPr="001419DC">
              <w:rPr>
                <w:rFonts w:asciiTheme="majorHAnsi" w:eastAsiaTheme="majorHAnsi" w:hAnsiTheme="majorHAnsi"/>
                <w:w w:val="80"/>
              </w:rPr>
              <w:t>Use Case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사용자가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프로그램 내의 과목 등록,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액터</w:t>
            </w:r>
            <w:proofErr w:type="spellEnd"/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사용자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프로그램을 실행한다.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사후 조건</w:t>
            </w:r>
          </w:p>
        </w:tc>
        <w:tc>
          <w:tcPr>
            <w:tcW w:w="6798" w:type="dxa"/>
            <w:gridSpan w:val="3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기본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192051" w:rsidRPr="001419DC" w:rsidRDefault="00192051" w:rsidP="00FB5FF4">
            <w:pPr>
              <w:pStyle w:val="af"/>
              <w:jc w:val="both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이미 등록된 계정 정보(</w:t>
            </w:r>
            <w:r w:rsidRPr="001419DC">
              <w:rPr>
                <w:rStyle w:val="ae"/>
                <w:rFonts w:asciiTheme="majorHAnsi" w:eastAsiaTheme="majorHAnsi" w:hAnsiTheme="majorHAnsi"/>
                <w:b w:val="0"/>
                <w:color w:val="000000" w:themeColor="text1"/>
              </w:rPr>
              <w:t>ID/PASSWD)</w:t>
            </w:r>
            <w:r w:rsidRPr="001419DC">
              <w:rPr>
                <w:rStyle w:val="ae"/>
                <w:rFonts w:asciiTheme="majorHAnsi" w:eastAsiaTheme="majorHAnsi" w:hAnsiTheme="maj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로그인이</w:t>
            </w:r>
            <w:proofErr w:type="spellEnd"/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대안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192051" w:rsidRPr="001419DC" w:rsidTr="00FB5FF4">
        <w:tc>
          <w:tcPr>
            <w:tcW w:w="1518" w:type="dxa"/>
            <w:gridSpan w:val="2"/>
            <w:vMerge w:val="restart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예외 흐름</w:t>
            </w: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ID가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중에 없을 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아니라는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vMerge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</w:p>
        </w:tc>
        <w:tc>
          <w:tcPr>
            <w:tcW w:w="656" w:type="dxa"/>
            <w:shd w:val="clear" w:color="auto" w:fill="auto"/>
          </w:tcPr>
          <w:p w:rsidR="00192051" w:rsidRPr="001419DC" w:rsidRDefault="00192051" w:rsidP="00FB5FF4">
            <w:pPr>
              <w:pStyle w:val="af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해당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192051" w:rsidRPr="001419DC" w:rsidRDefault="00192051" w:rsidP="00FB5FF4">
            <w:pPr>
              <w:pStyle w:val="af"/>
              <w:jc w:val="left"/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 xml:space="preserve"> -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 w:rsidRPr="001419DC">
              <w:rPr>
                <w:rStyle w:val="ae"/>
                <w:rFonts w:asciiTheme="majorHAnsi" w:eastAsiaTheme="majorHAnsi" w:hAnsiTheme="majorHAnsi" w:cs="Times New Roman"/>
                <w:b w:val="0"/>
                <w:color w:val="000000" w:themeColor="text1"/>
                <w:szCs w:val="24"/>
              </w:rPr>
              <w:t>PASSWD</w:t>
            </w:r>
            <w:r w:rsidRPr="001419DC">
              <w:rPr>
                <w:rStyle w:val="ae"/>
                <w:rFonts w:asciiTheme="majorHAnsi" w:eastAsiaTheme="majorHAnsi" w:hAnsiTheme="maj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192051" w:rsidRPr="001419DC" w:rsidTr="00FB5FF4">
        <w:tc>
          <w:tcPr>
            <w:tcW w:w="1518" w:type="dxa"/>
            <w:gridSpan w:val="2"/>
            <w:shd w:val="clear" w:color="auto" w:fill="CCCCCC"/>
            <w:vAlign w:val="center"/>
          </w:tcPr>
          <w:p w:rsidR="00192051" w:rsidRPr="001419DC" w:rsidRDefault="00192051" w:rsidP="00FB5FF4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시나리오</w:t>
            </w:r>
          </w:p>
        </w:tc>
        <w:tc>
          <w:tcPr>
            <w:tcW w:w="993" w:type="dxa"/>
            <w:gridSpan w:val="2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192051" w:rsidRPr="001419DC" w:rsidRDefault="00192051" w:rsidP="00FB5FF4">
            <w:pPr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B01→E01 or E02→B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02</w:t>
            </w:r>
          </w:p>
        </w:tc>
      </w:tr>
    </w:tbl>
    <w:p w:rsidR="00192051" w:rsidRPr="001419DC" w:rsidRDefault="007E70C2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3B3D89" w:rsidRDefault="003B3D89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Default="00192051" w:rsidP="004221DF">
      <w:pPr>
        <w:rPr>
          <w:rFonts w:asciiTheme="majorHAnsi" w:eastAsiaTheme="majorHAnsi" w:hAnsiTheme="majorHAnsi"/>
        </w:rPr>
      </w:pPr>
    </w:p>
    <w:p w:rsidR="00192051" w:rsidRPr="001419DC" w:rsidRDefault="00192051" w:rsidP="004221DF">
      <w:pPr>
        <w:rPr>
          <w:rFonts w:asciiTheme="majorHAnsi" w:eastAsiaTheme="majorHAnsi" w:hAnsiTheme="majorHAnsi"/>
        </w:rPr>
      </w:pPr>
    </w:p>
    <w:p w:rsidR="007E70C2" w:rsidRPr="00530BF9" w:rsidRDefault="007E70C2" w:rsidP="004221DF">
      <w:pPr>
        <w:rPr>
          <w:rFonts w:asciiTheme="majorHAnsi" w:eastAsiaTheme="majorHAnsi" w:hAnsiTheme="majorHAnsi"/>
        </w:rPr>
      </w:pPr>
    </w:p>
    <w:p w:rsidR="007E70C2" w:rsidRPr="001419DC" w:rsidRDefault="005A219F" w:rsidP="007E70C2">
      <w:pPr>
        <w:pStyle w:val="2"/>
        <w:rPr>
          <w:rFonts w:asciiTheme="majorHAnsi" w:eastAsiaTheme="majorHAnsi" w:hAnsiTheme="majorHAnsi"/>
        </w:rPr>
      </w:pPr>
      <w:bookmarkStart w:id="19" w:name="_Toc447209011"/>
      <w:r w:rsidRPr="001419DC">
        <w:rPr>
          <w:rFonts w:asciiTheme="majorHAnsi" w:eastAsiaTheme="majorHAnsi" w:hAnsiTheme="majorHAnsi" w:hint="eastAsia"/>
        </w:rPr>
        <w:t xml:space="preserve">사용자 </w:t>
      </w:r>
      <w:r w:rsidR="007E70C2" w:rsidRPr="001419DC">
        <w:rPr>
          <w:rFonts w:asciiTheme="majorHAnsi" w:eastAsiaTheme="majorHAnsi" w:hAnsiTheme="majorHAnsi" w:hint="eastAsia"/>
        </w:rPr>
        <w:t>인터페이스 요구사항</w:t>
      </w:r>
      <w:bookmarkEnd w:id="19"/>
    </w:p>
    <w:p w:rsidR="003C1E0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0" w:name="_Toc447209012"/>
      <w:r w:rsidRPr="001419DC">
        <w:rPr>
          <w:rFonts w:asciiTheme="majorHAnsi" w:eastAsiaTheme="majorHAnsi" w:hAnsiTheme="majorHAnsi" w:hint="eastAsia"/>
        </w:rPr>
        <w:t>화면 목록</w:t>
      </w:r>
      <w:bookmarkEnd w:id="20"/>
    </w:p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1419DC" w:rsidTr="00123551">
        <w:tc>
          <w:tcPr>
            <w:tcW w:w="8524" w:type="dxa"/>
          </w:tcPr>
          <w:p w:rsidR="005A219F" w:rsidRPr="001419DC" w:rsidRDefault="005A219F" w:rsidP="00123551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사용자 인터페이스에 대한 분석 내용을 기술한다.</w:t>
            </w: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5A219F" w:rsidRPr="001419DC" w:rsidTr="00D12177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관련 </w:t>
            </w:r>
          </w:p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유스케이스</w:t>
            </w:r>
            <w:proofErr w:type="spellEnd"/>
            <w:r w:rsidRPr="001419DC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5A219F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“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To do list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”</w:t>
            </w:r>
          </w:p>
          <w:p w:rsidR="00D12177" w:rsidRPr="001419DC" w:rsidRDefault="00D12177" w:rsidP="00123551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5A219F" w:rsidRPr="001419DC" w:rsidRDefault="00D12177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LN</w:t>
            </w:r>
            <w:r w:rsidR="005A219F"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001</w:t>
            </w:r>
          </w:p>
        </w:tc>
        <w:tc>
          <w:tcPr>
            <w:tcW w:w="4727" w:type="dxa"/>
          </w:tcPr>
          <w:p w:rsidR="005A219F" w:rsidRPr="001419DC" w:rsidRDefault="00D12177" w:rsidP="005A219F">
            <w:pPr>
              <w:jc w:val="left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 xml:space="preserve">“To do list” 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 xml:space="preserve">라는 제목 문구가 있고 아래에 </w:t>
            </w:r>
            <w:r w:rsidRPr="001419DC">
              <w:rPr>
                <w:rStyle w:val="ae"/>
                <w:rFonts w:asciiTheme="majorHAnsi" w:eastAsiaTheme="majorHAnsi" w:hAnsiTheme="majorHAnsi"/>
                <w:color w:val="000000" w:themeColor="text1"/>
              </w:rPr>
              <w:t>ID</w:t>
            </w:r>
            <w:r w:rsidRPr="001419DC">
              <w:rPr>
                <w:rStyle w:val="ae"/>
                <w:rFonts w:asciiTheme="majorHAnsi" w:eastAsiaTheme="majorHAnsi" w:hAnsiTheme="maj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56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D12177" w:rsidRPr="001419DC" w:rsidTr="00D12177">
        <w:trPr>
          <w:trHeight w:val="372"/>
        </w:trPr>
        <w:tc>
          <w:tcPr>
            <w:tcW w:w="810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388" w:type="dxa"/>
          </w:tcPr>
          <w:p w:rsidR="005A219F" w:rsidRPr="001419DC" w:rsidRDefault="005A219F" w:rsidP="00123551">
            <w:pPr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1560" w:type="dxa"/>
          </w:tcPr>
          <w:p w:rsidR="005A219F" w:rsidRPr="001419DC" w:rsidRDefault="005A219F" w:rsidP="005A219F">
            <w:pPr>
              <w:jc w:val="center"/>
              <w:rPr>
                <w:rStyle w:val="ae"/>
                <w:rFonts w:asciiTheme="majorHAnsi" w:eastAsiaTheme="majorHAnsi" w:hAnsiTheme="majorHAnsi"/>
                <w:color w:val="000000" w:themeColor="text1"/>
              </w:rPr>
            </w:pPr>
          </w:p>
        </w:tc>
        <w:tc>
          <w:tcPr>
            <w:tcW w:w="4727" w:type="dxa"/>
          </w:tcPr>
          <w:p w:rsidR="005A219F" w:rsidRPr="001419DC" w:rsidRDefault="005A219F" w:rsidP="005A219F">
            <w:pPr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</w:tbl>
    <w:p w:rsidR="005A219F" w:rsidRPr="001419DC" w:rsidRDefault="005A219F" w:rsidP="003C1E0F">
      <w:pPr>
        <w:rPr>
          <w:rFonts w:asciiTheme="majorHAnsi" w:eastAsiaTheme="majorHAnsi" w:hAnsiTheme="majorHAnsi"/>
          <w:color w:val="000000" w:themeColor="text1"/>
        </w:rPr>
      </w:pPr>
    </w:p>
    <w:p w:rsidR="005A219F" w:rsidRPr="001419DC" w:rsidRDefault="005A219F" w:rsidP="003C1E0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</w:p>
    <w:p w:rsidR="005A219F" w:rsidRPr="001419DC" w:rsidRDefault="005A219F" w:rsidP="005A219F">
      <w:pPr>
        <w:pStyle w:val="3"/>
        <w:tabs>
          <w:tab w:val="clear" w:pos="1647"/>
          <w:tab w:val="num" w:pos="200"/>
        </w:tabs>
        <w:ind w:left="567"/>
        <w:rPr>
          <w:rFonts w:asciiTheme="majorHAnsi" w:eastAsiaTheme="majorHAnsi" w:hAnsiTheme="majorHAnsi"/>
        </w:rPr>
      </w:pPr>
      <w:bookmarkStart w:id="21" w:name="_Toc447209013"/>
      <w:r w:rsidRPr="001419DC">
        <w:rPr>
          <w:rFonts w:asciiTheme="majorHAnsi" w:eastAsiaTheme="majorHAnsi" w:hAnsiTheme="majorHAnsi" w:hint="eastAsia"/>
        </w:rPr>
        <w:lastRenderedPageBreak/>
        <w:t>화면 기술</w:t>
      </w:r>
      <w:bookmarkEnd w:id="21"/>
    </w:p>
    <w:p w:rsidR="005A219F" w:rsidRPr="001419DC" w:rsidRDefault="005A219F" w:rsidP="003C1E0F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005A219F" w:rsidRPr="001419DC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5A219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화면 </w:t>
            </w:r>
            <w:r w:rsidRPr="001419DC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286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5A219F" w:rsidRPr="001419DC" w:rsidRDefault="005A219F" w:rsidP="005A219F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 명</w:t>
            </w:r>
          </w:p>
        </w:tc>
        <w:tc>
          <w:tcPr>
            <w:tcW w:w="3155" w:type="dxa"/>
          </w:tcPr>
          <w:p w:rsidR="005A219F" w:rsidRPr="001419DC" w:rsidRDefault="005A219F" w:rsidP="00123551">
            <w:pPr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로그인</w:t>
            </w:r>
          </w:p>
        </w:tc>
      </w:tr>
      <w:tr w:rsidR="003C1E0F" w:rsidRPr="001419DC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3C1E0F" w:rsidRPr="001419DC" w:rsidRDefault="00BE648D" w:rsidP="005A219F">
            <w:pPr>
              <w:jc w:val="center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/>
                <w:noProof/>
                <w:color w:val="C00000"/>
              </w:rPr>
              <w:drawing>
                <wp:inline distT="0" distB="0" distL="0" distR="0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1419DC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3C1E0F" w:rsidRPr="001419DC" w:rsidRDefault="005A219F" w:rsidP="00123551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  <w:r w:rsidRPr="001419DC">
              <w:rPr>
                <w:rStyle w:val="ae"/>
                <w:rFonts w:asciiTheme="majorHAnsi" w:eastAsiaTheme="majorHAnsi" w:hAnsiTheme="majorHAnsi" w:hint="eastAsia"/>
              </w:rPr>
              <w:t xml:space="preserve"> 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공인인증서 암호 입력 시, 화면 하단에 키보드 창이 출력된다.</w:t>
            </w:r>
          </w:p>
          <w:p w:rsidR="00865E89" w:rsidRPr="001419DC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/>
              </w:rPr>
              <w:t>…</w:t>
            </w:r>
          </w:p>
        </w:tc>
      </w:tr>
    </w:tbl>
    <w:p w:rsidR="003C1E0F" w:rsidRPr="001419DC" w:rsidRDefault="003C1E0F" w:rsidP="003C1E0F">
      <w:pPr>
        <w:rPr>
          <w:rFonts w:asciiTheme="majorHAnsi" w:eastAsiaTheme="majorHAnsi" w:hAnsiTheme="majorHAnsi"/>
        </w:rPr>
      </w:pPr>
    </w:p>
    <w:p w:rsidR="004221DF" w:rsidRPr="001419DC" w:rsidRDefault="004221DF" w:rsidP="004221DF">
      <w:pPr>
        <w:rPr>
          <w:rFonts w:asciiTheme="majorHAnsi" w:eastAsiaTheme="majorHAnsi" w:hAnsiTheme="majorHAnsi"/>
        </w:rPr>
      </w:pPr>
      <w:r w:rsidRPr="001419DC">
        <w:rPr>
          <w:rFonts w:asciiTheme="majorHAnsi" w:eastAsiaTheme="majorHAnsi" w:hAnsiTheme="majorHAnsi"/>
        </w:rPr>
        <w:br w:type="page"/>
      </w:r>
      <w:bookmarkStart w:id="22" w:name="_Toc287096159"/>
    </w:p>
    <w:p w:rsidR="000578B6" w:rsidRPr="001419DC" w:rsidRDefault="000578B6" w:rsidP="004221DF">
      <w:pPr>
        <w:pStyle w:val="1"/>
        <w:rPr>
          <w:rFonts w:asciiTheme="majorHAnsi" w:eastAsiaTheme="majorHAnsi" w:hAnsiTheme="majorHAnsi"/>
        </w:rPr>
      </w:pPr>
      <w:bookmarkStart w:id="23" w:name="_Toc287096163"/>
      <w:bookmarkStart w:id="24" w:name="_Toc447209014"/>
      <w:bookmarkEnd w:id="22"/>
      <w:proofErr w:type="spellStart"/>
      <w:r w:rsidRPr="001419DC">
        <w:rPr>
          <w:rFonts w:asciiTheme="majorHAnsi" w:eastAsiaTheme="majorHAnsi" w:hAnsiTheme="majorHAnsi" w:hint="eastAsia"/>
        </w:rPr>
        <w:lastRenderedPageBreak/>
        <w:t>비기능</w:t>
      </w:r>
      <w:proofErr w:type="spellEnd"/>
      <w:r w:rsidRPr="001419DC">
        <w:rPr>
          <w:rFonts w:asciiTheme="majorHAnsi" w:eastAsiaTheme="majorHAnsi" w:hAnsiTheme="majorHAnsi" w:hint="eastAsia"/>
        </w:rPr>
        <w:t xml:space="preserve"> 요구사항</w:t>
      </w:r>
      <w:bookmarkEnd w:id="23"/>
      <w:bookmarkEnd w:id="24"/>
    </w:p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1419DC" w:rsidTr="00BA2195">
        <w:tc>
          <w:tcPr>
            <w:tcW w:w="8524" w:type="dxa"/>
          </w:tcPr>
          <w:p w:rsidR="000572A8" w:rsidRPr="001419DC" w:rsidRDefault="000572A8" w:rsidP="000578B6">
            <w:pPr>
              <w:rPr>
                <w:rFonts w:asciiTheme="majorHAnsi" w:eastAsiaTheme="majorHAnsi" w:hAnsiTheme="majorHAnsi"/>
              </w:rPr>
            </w:pPr>
            <w:r w:rsidRPr="001419DC">
              <w:rPr>
                <w:rStyle w:val="ae"/>
                <w:rFonts w:asciiTheme="majorHAnsi" w:eastAsiaTheme="majorHAnsi" w:hAnsiTheme="majorHAnsi" w:hint="eastAsia"/>
              </w:rPr>
              <w:t>시스템의 성능, 보안 등의 기능 외의 요구되는 사항을 기술한다.</w:t>
            </w:r>
          </w:p>
        </w:tc>
      </w:tr>
    </w:tbl>
    <w:p w:rsidR="000572A8" w:rsidRPr="001419DC" w:rsidRDefault="000572A8" w:rsidP="000578B6">
      <w:pPr>
        <w:rPr>
          <w:rFonts w:asciiTheme="majorHAnsi" w:eastAsiaTheme="majorHAnsi" w:hAnsiTheme="majorHAnsi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3"/>
        <w:gridCol w:w="5923"/>
      </w:tblGrid>
      <w:tr w:rsidR="000578B6" w:rsidRPr="001419DC" w:rsidTr="00D54A11">
        <w:tc>
          <w:tcPr>
            <w:tcW w:w="2450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1419DC" w:rsidRDefault="000578B6" w:rsidP="005A4497">
            <w:pPr>
              <w:pStyle w:val="af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상호운용성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프로그램은 </w:t>
            </w:r>
            <w:r w:rsidRPr="001419DC">
              <w:rPr>
                <w:rFonts w:asciiTheme="majorHAnsi" w:eastAsiaTheme="majorHAnsi" w:hAnsiTheme="majorHAnsi"/>
              </w:rPr>
              <w:t>JAVA</w:t>
            </w:r>
            <w:r w:rsidRPr="001419DC">
              <w:rPr>
                <w:rFonts w:asciiTheme="majorHAnsi" w:eastAsiaTheme="majorHAnsi" w:hAnsiTheme="majorHAnsi" w:hint="eastAsia"/>
              </w:rPr>
              <w:t>로 작성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되어야</w:t>
            </w:r>
            <w:r w:rsidR="00520F7F">
              <w:rPr>
                <w:rFonts w:asciiTheme="majorHAnsi" w:eastAsiaTheme="majorHAnsi" w:hAnsiTheme="majorHAnsi" w:hint="eastAsia"/>
              </w:rPr>
              <w:t xml:space="preserve"> </w:t>
            </w:r>
            <w:r w:rsidRPr="001419DC">
              <w:rPr>
                <w:rFonts w:asciiTheme="majorHAnsi" w:eastAsiaTheme="majorHAnsi" w:hAnsiTheme="majorHAnsi" w:hint="eastAsia"/>
              </w:rPr>
              <w:t>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정확성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과목과 해당 과목의 항목들을 정확히 보여주어야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가용성</w:t>
            </w:r>
          </w:p>
        </w:tc>
        <w:tc>
          <w:tcPr>
            <w:tcW w:w="6074" w:type="dxa"/>
          </w:tcPr>
          <w:p w:rsidR="00205938" w:rsidRPr="006656B2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서비스를 지속적으로 유지할 수 있어야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사용성</w:t>
            </w:r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 xml:space="preserve">접근이 용이한 메뉴와 명확한 </w:t>
            </w:r>
            <w:r w:rsidRPr="001419DC">
              <w:rPr>
                <w:rFonts w:asciiTheme="majorHAnsi" w:eastAsiaTheme="majorHAnsi" w:hAnsiTheme="majorHAnsi"/>
              </w:rPr>
              <w:t>UI</w:t>
            </w:r>
            <w:r w:rsidRPr="001419DC">
              <w:rPr>
                <w:rFonts w:asciiTheme="majorHAnsi" w:eastAsiaTheme="majorHAnsi" w:hAnsiTheme="majorHAnsi" w:hint="eastAsia"/>
              </w:rPr>
              <w:t>를 제공해야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64222C" w:rsidP="00D54A11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1419DC">
              <w:rPr>
                <w:rFonts w:asciiTheme="majorHAnsi" w:eastAsiaTheme="majorHAnsi" w:hAnsiTheme="majorHAnsi" w:hint="eastAsia"/>
              </w:rPr>
              <w:t>재사용성</w:t>
            </w:r>
            <w:proofErr w:type="spellEnd"/>
          </w:p>
        </w:tc>
        <w:tc>
          <w:tcPr>
            <w:tcW w:w="6074" w:type="dxa"/>
          </w:tcPr>
          <w:p w:rsidR="000578B6" w:rsidRPr="001419DC" w:rsidRDefault="0064222C" w:rsidP="00342162">
            <w:pPr>
              <w:rPr>
                <w:rFonts w:asciiTheme="majorHAnsi" w:eastAsiaTheme="majorHAnsi" w:hAnsiTheme="majorHAnsi"/>
              </w:rPr>
            </w:pPr>
            <w:r w:rsidRPr="001419DC">
              <w:rPr>
                <w:rFonts w:asciiTheme="majorHAnsi" w:eastAsiaTheme="majorHAnsi" w:hAnsiTheme="majorHAnsi" w:hint="eastAsia"/>
              </w:rPr>
              <w:t>다른 어플리케이션에서 재사용 가능하도록 작성해야 한다.</w:t>
            </w: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  <w:tr w:rsidR="000578B6" w:rsidRPr="001419DC" w:rsidTr="00D54A11">
        <w:tc>
          <w:tcPr>
            <w:tcW w:w="2450" w:type="dxa"/>
          </w:tcPr>
          <w:p w:rsidR="000578B6" w:rsidRPr="001419DC" w:rsidRDefault="000578B6" w:rsidP="00D54A11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074" w:type="dxa"/>
          </w:tcPr>
          <w:p w:rsidR="000578B6" w:rsidRPr="001419DC" w:rsidRDefault="000578B6" w:rsidP="00342162">
            <w:pPr>
              <w:rPr>
                <w:rFonts w:asciiTheme="majorHAnsi" w:eastAsiaTheme="majorHAnsi" w:hAnsiTheme="majorHAnsi"/>
              </w:rPr>
            </w:pPr>
          </w:p>
        </w:tc>
      </w:tr>
    </w:tbl>
    <w:p w:rsidR="000578B6" w:rsidRPr="001419DC" w:rsidRDefault="000578B6" w:rsidP="000578B6">
      <w:pPr>
        <w:rPr>
          <w:rFonts w:asciiTheme="majorHAnsi" w:eastAsiaTheme="majorHAnsi" w:hAnsiTheme="majorHAnsi"/>
        </w:rPr>
      </w:pPr>
    </w:p>
    <w:sectPr w:rsidR="000578B6" w:rsidRPr="001419DC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5C3" w:rsidRDefault="00F275C3">
      <w:r>
        <w:separator/>
      </w:r>
    </w:p>
    <w:p w:rsidR="00F275C3" w:rsidRDefault="00F275C3"/>
    <w:p w:rsidR="00F275C3" w:rsidRDefault="00F275C3"/>
    <w:p w:rsidR="00F275C3" w:rsidRDefault="00F275C3"/>
  </w:endnote>
  <w:endnote w:type="continuationSeparator" w:id="0">
    <w:p w:rsidR="00F275C3" w:rsidRDefault="00F275C3">
      <w:r>
        <w:continuationSeparator/>
      </w:r>
    </w:p>
    <w:p w:rsidR="00F275C3" w:rsidRDefault="00F275C3"/>
    <w:p w:rsidR="00F275C3" w:rsidRDefault="00F275C3"/>
    <w:p w:rsidR="00F275C3" w:rsidRDefault="00F275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0" w:rsidRDefault="00F528A0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528A0" w:rsidRDefault="00F528A0"/>
  <w:p w:rsidR="00F528A0" w:rsidRDefault="00F528A0"/>
  <w:p w:rsidR="00F528A0" w:rsidRDefault="00F528A0"/>
  <w:p w:rsidR="00F528A0" w:rsidRDefault="00F528A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8A0" w:rsidRDefault="00F528A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771C6E">
      <w:rPr>
        <w:noProof/>
      </w:rPr>
      <w:t>- 8 -</w:t>
    </w:r>
    <w:r>
      <w:fldChar w:fldCharType="end"/>
    </w:r>
  </w:p>
  <w:p w:rsidR="00F528A0" w:rsidRDefault="00F528A0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5C3" w:rsidRDefault="00F275C3">
      <w:r>
        <w:separator/>
      </w:r>
    </w:p>
    <w:p w:rsidR="00F275C3" w:rsidRDefault="00F275C3"/>
    <w:p w:rsidR="00F275C3" w:rsidRDefault="00F275C3"/>
    <w:p w:rsidR="00F275C3" w:rsidRDefault="00F275C3"/>
  </w:footnote>
  <w:footnote w:type="continuationSeparator" w:id="0">
    <w:p w:rsidR="00F275C3" w:rsidRDefault="00F275C3">
      <w:r>
        <w:continuationSeparator/>
      </w:r>
    </w:p>
    <w:p w:rsidR="00F275C3" w:rsidRDefault="00F275C3"/>
    <w:p w:rsidR="00F275C3" w:rsidRDefault="00F275C3"/>
    <w:p w:rsidR="00F275C3" w:rsidRDefault="00F275C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6"/>
      <w:gridCol w:w="2560"/>
      <w:gridCol w:w="1661"/>
      <w:gridCol w:w="2543"/>
    </w:tblGrid>
    <w:tr w:rsidR="00F528A0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F528A0" w:rsidRPr="00D54A11" w:rsidRDefault="00F528A0" w:rsidP="003B3D8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’17.06.09</w:t>
          </w:r>
        </w:p>
      </w:tc>
    </w:tr>
    <w:tr w:rsidR="00F528A0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F528A0" w:rsidRPr="00D54A11" w:rsidRDefault="00F528A0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F528A0" w:rsidRPr="00D54A11" w:rsidRDefault="00F528A0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F528A0" w:rsidRPr="00D54A11" w:rsidRDefault="00F528A0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>
            <w:rPr>
              <w:rFonts w:ascii="돋움" w:eastAsia="돋움" w:hAnsi="돋움" w:hint="eastAsia"/>
            </w:rPr>
            <w:t>0.2</w:t>
          </w:r>
          <w:r>
            <w:rPr>
              <w:rFonts w:ascii="돋움" w:eastAsia="돋움" w:hAnsi="돋움"/>
            </w:rPr>
            <w:t>1</w:t>
          </w:r>
        </w:p>
      </w:tc>
    </w:tr>
  </w:tbl>
  <w:p w:rsidR="00F528A0" w:rsidRPr="00EF53CF" w:rsidRDefault="00F528A0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09A"/>
    <w:multiLevelType w:val="hybridMultilevel"/>
    <w:tmpl w:val="28F46990"/>
    <w:lvl w:ilvl="0" w:tplc="5B88DACA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435990"/>
    <w:multiLevelType w:val="hybridMultilevel"/>
    <w:tmpl w:val="180AA802"/>
    <w:lvl w:ilvl="0" w:tplc="E014E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7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6C3E2F"/>
    <w:multiLevelType w:val="hybridMultilevel"/>
    <w:tmpl w:val="1804931E"/>
    <w:lvl w:ilvl="0" w:tplc="B1B870DC">
      <w:start w:val="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4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4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642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3C73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018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631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54C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05"/>
    <w:rsid w:val="00137C50"/>
    <w:rsid w:val="00137DCF"/>
    <w:rsid w:val="00140471"/>
    <w:rsid w:val="0014065E"/>
    <w:rsid w:val="00140B86"/>
    <w:rsid w:val="001419DC"/>
    <w:rsid w:val="00142063"/>
    <w:rsid w:val="001428D0"/>
    <w:rsid w:val="00142F05"/>
    <w:rsid w:val="001435D4"/>
    <w:rsid w:val="00144B6A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5702D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051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5938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46F43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4205"/>
    <w:rsid w:val="002A51F6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65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576"/>
    <w:rsid w:val="003048AA"/>
    <w:rsid w:val="0030541B"/>
    <w:rsid w:val="00305D04"/>
    <w:rsid w:val="00306155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5E29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3D89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4A1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0E54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C53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53D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03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0F7F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BF9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76D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06C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2C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5A4"/>
    <w:rsid w:val="00661F88"/>
    <w:rsid w:val="006621FA"/>
    <w:rsid w:val="006626C4"/>
    <w:rsid w:val="00662A4F"/>
    <w:rsid w:val="00663EB4"/>
    <w:rsid w:val="00664D59"/>
    <w:rsid w:val="00664D85"/>
    <w:rsid w:val="00664FE7"/>
    <w:rsid w:val="006656B2"/>
    <w:rsid w:val="00666B87"/>
    <w:rsid w:val="006672AB"/>
    <w:rsid w:val="0066746D"/>
    <w:rsid w:val="00670128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87DFB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BB1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22F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933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37EA4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5E3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C6E"/>
    <w:rsid w:val="00771DA0"/>
    <w:rsid w:val="00772AF0"/>
    <w:rsid w:val="00773571"/>
    <w:rsid w:val="00773A0F"/>
    <w:rsid w:val="007743F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0D5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7A8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3ED3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74B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3A2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A17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87C98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24B"/>
    <w:rsid w:val="009D1876"/>
    <w:rsid w:val="009D1948"/>
    <w:rsid w:val="009D3062"/>
    <w:rsid w:val="009D3D2C"/>
    <w:rsid w:val="009D48AC"/>
    <w:rsid w:val="009D4930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3C18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C80"/>
    <w:rsid w:val="00A47F9B"/>
    <w:rsid w:val="00A5053E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57D16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719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1A64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1C59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1DC2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D90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59C8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A77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1FA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29D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4BF5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5C3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8A0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5AD8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3A9C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314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4:docId w14:val="574486CA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803ED3"/>
    <w:pPr>
      <w:ind w:leftChars="400" w:left="800"/>
    </w:pPr>
  </w:style>
  <w:style w:type="paragraph" w:styleId="af4">
    <w:name w:val="Normal (Web)"/>
    <w:basedOn w:val="a"/>
    <w:uiPriority w:val="99"/>
    <w:unhideWhenUsed/>
    <w:rsid w:val="007743F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F8E3B-938D-4210-943A-A9BD0779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5</TotalTime>
  <Pages>15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6081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jeongwon</cp:lastModifiedBy>
  <cp:revision>6</cp:revision>
  <cp:lastPrinted>2008-01-26T04:17:00Z</cp:lastPrinted>
  <dcterms:created xsi:type="dcterms:W3CDTF">2017-04-27T08:36:00Z</dcterms:created>
  <dcterms:modified xsi:type="dcterms:W3CDTF">2017-04-27T08:52:00Z</dcterms:modified>
</cp:coreProperties>
</file>