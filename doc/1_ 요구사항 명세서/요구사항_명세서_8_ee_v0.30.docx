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51769F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- 변 경 이 력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 xml:space="preserve">secase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v.023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62206C" w:rsidP="0062206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수정 및 추가</w:t>
            </w:r>
          </w:p>
          <w:p w:rsidR="00B86CAF" w:rsidRPr="0062206C" w:rsidRDefault="0062206C" w:rsidP="00B86CAF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LN001, LN002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359C8" w:rsidRPr="001419DC" w:rsidRDefault="00F528A0" w:rsidP="006220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 최수빈 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수정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LN001</w:t>
            </w:r>
          </w:p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기술 추가</w:t>
            </w:r>
          </w:p>
          <w:p w:rsidR="008E3697" w:rsidRPr="007B421A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UC001, UC002, UC003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</w:t>
            </w:r>
            <w:r>
              <w:rPr>
                <w:rFonts w:asciiTheme="majorHAnsi" w:eastAsiaTheme="majorHAnsi" w:hAnsiTheme="majorHAnsi" w:hint="eastAsia"/>
              </w:rPr>
              <w:t>secase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시나리오 수정 및 추가</w:t>
            </w:r>
          </w:p>
          <w:p w:rsidR="008E3697" w:rsidRP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8E3697">
              <w:rPr>
                <w:rFonts w:asciiTheme="majorHAnsi" w:eastAsiaTheme="majorHAnsi" w:hAnsiTheme="majorHAnsi" w:hint="eastAsia"/>
              </w:rPr>
              <w:t>달력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김상규</w:t>
            </w:r>
          </w:p>
        </w:tc>
      </w:tr>
      <w:tr w:rsidR="008E3697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012102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 기능을 이용한다.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완료 날짜 별 정렬</w:t>
            </w:r>
            <w:bookmarkStart w:id="2" w:name="_GoBack"/>
            <w:bookmarkEnd w:id="2"/>
          </w:p>
          <w:p w:rsidR="008E3697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8E3697" w:rsidRPr="00B86CAF" w:rsidRDefault="008E3697" w:rsidP="008E3697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강성연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Usecase 기술 추가</w:t>
            </w:r>
          </w:p>
          <w:p w:rsidR="008E3697" w:rsidRPr="001419DC" w:rsidRDefault="008E3697" w:rsidP="008E3697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UC008, UC009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하위 항목 2개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</w:tc>
      </w:tr>
      <w:tr w:rsidR="008E3697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.024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>usecase 기술 추가</w:t>
            </w:r>
          </w:p>
          <w:p w:rsidR="008E3697" w:rsidRDefault="008E3697" w:rsidP="008E3697">
            <w:pPr>
              <w:jc w:val="left"/>
            </w:pPr>
            <w:r>
              <w:rPr>
                <w:rFonts w:ascii="맑은 고딕"/>
              </w:rPr>
              <w:t xml:space="preserve">항목 등록, 등록한 항목을 자동 저장, 중요도를 표시 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3697" w:rsidRDefault="008E3697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최수빈</w:t>
            </w:r>
          </w:p>
        </w:tc>
      </w:tr>
      <w:tr w:rsidR="00D13192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Pr="001419DC" w:rsidRDefault="00D13192" w:rsidP="008E3697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</w:t>
            </w:r>
            <w:r>
              <w:rPr>
                <w:rFonts w:asciiTheme="majorHAnsi" w:eastAsiaTheme="majorHAnsi" w:hAnsiTheme="majorHAnsi" w:hint="eastAsia"/>
              </w:rPr>
              <w:t>30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left"/>
              <w:rPr>
                <w:rFonts w:ascii="맑은 고딕"/>
              </w:rPr>
            </w:pPr>
            <w:r>
              <w:rPr>
                <w:rFonts w:ascii="맑은 고딕"/>
              </w:rPr>
              <w:t xml:space="preserve">V0.24 </w:t>
            </w:r>
            <w:r>
              <w:rPr>
                <w:rFonts w:ascii="맑은 고딕" w:hint="eastAsia"/>
              </w:rPr>
              <w:t>수정사항 통합 버전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13192" w:rsidRDefault="00D13192" w:rsidP="008E3697">
            <w:p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김정원</w:t>
            </w: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A63E09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3" w:name="#68a31c0d"/>
      <w:bookmarkStart w:id="4" w:name="#68a31c0e"/>
      <w:bookmarkEnd w:id="3"/>
      <w:bookmarkEnd w:id="4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5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6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7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6"/>
      <w:bookmarkEnd w:id="7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8" w:name="_Toc447209004"/>
      <w:r w:rsidRPr="001419DC">
        <w:rPr>
          <w:rFonts w:asciiTheme="majorHAnsi" w:eastAsiaTheme="majorHAnsi" w:hAnsiTheme="majorHAnsi" w:hint="eastAsia"/>
        </w:rPr>
        <w:t>액터 정의</w:t>
      </w:r>
      <w:bookmarkEnd w:id="8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액터를 기술한다. 2.2 액터 다이어그램의 액터들을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9" w:name="_Toc287096152"/>
      <w:bookmarkStart w:id="10" w:name="_Toc447209005"/>
      <w:r w:rsidRPr="001419DC">
        <w:rPr>
          <w:rFonts w:asciiTheme="majorHAnsi" w:eastAsiaTheme="majorHAnsi" w:hAnsiTheme="majorHAnsi" w:hint="eastAsia"/>
        </w:rPr>
        <w:t>액터 다이어그램</w:t>
      </w:r>
      <w:bookmarkEnd w:id="9"/>
      <w:bookmarkEnd w:id="10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액터들의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를 다이어그림 형태로 작성한다. 최상위 액터부터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1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1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2" w:name="_Toc447209007"/>
      <w:bookmarkStart w:id="13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2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4" w:name="_Toc447209008"/>
      <w:r w:rsidRPr="001419DC">
        <w:rPr>
          <w:rFonts w:asciiTheme="majorHAnsi" w:eastAsiaTheme="majorHAnsi" w:hAnsiTheme="majorHAnsi" w:hint="eastAsia"/>
        </w:rPr>
        <w:lastRenderedPageBreak/>
        <w:t>유스케이스 목록</w:t>
      </w:r>
      <w:bookmarkEnd w:id="13"/>
      <w:bookmarkEnd w:id="14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로그인을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로그인을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로그인에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열람한다..</w:t>
            </w:r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로그인이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C6188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UC017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과목명(내림차순)별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내림차순으로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UC027</w:t>
            </w:r>
          </w:p>
        </w:tc>
        <w:tc>
          <w:tcPr>
            <w:tcW w:w="1797" w:type="dxa"/>
          </w:tcPr>
          <w:p w:rsidR="00520F7F" w:rsidRPr="00520F7F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과목명(오름차순)별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과목들을 과목명 오름차순으로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DC6188" w:rsidRPr="001419DC" w:rsidRDefault="00DC6188" w:rsidP="00DC6188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UC037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마감 기한 별로 마감 기한이 빠른 순서로정렬한다.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UC047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날짜 별 정렬.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ind w:left="400" w:hangingChars="20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날짜 별로 완료 날짜가 빠른 순서로정렬한다.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UC057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완료 여부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완료 여부 별로 미완료 상태인 과목을 먼저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DC618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UC067</w:t>
            </w: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중요도 별 정렬.</w:t>
            </w:r>
          </w:p>
        </w:tc>
        <w:tc>
          <w:tcPr>
            <w:tcW w:w="5104" w:type="dxa"/>
          </w:tcPr>
          <w:p w:rsidR="00520F7F" w:rsidRPr="001419DC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과목들의 중요도 별로 중요도가 높은 순서로 정렬한다.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687DFB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0</w:t>
            </w:r>
            <w:r w:rsidR="00670128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520F7F" w:rsidP="0071093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r w:rsidRPr="001419DC">
        <w:rPr>
          <w:rFonts w:asciiTheme="majorHAnsi" w:eastAsiaTheme="majorHAnsi" w:hAnsiTheme="majorHAnsi" w:hint="eastAsia"/>
        </w:rPr>
        <w:lastRenderedPageBreak/>
        <w:t>유스케이스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 목록에서 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유스케이스와 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 간의 관계를 나타낸 유스케이스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7" w:name="_Toc287096158"/>
      <w:r w:rsidRPr="007743F0">
        <w:rPr>
          <w:rFonts w:asciiTheme="majorHAnsi" w:eastAsiaTheme="majorHAnsi" w:hAnsiTheme="majorHAnsi"/>
          <w:noProof/>
        </w:rPr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r w:rsidRPr="001419DC">
        <w:rPr>
          <w:rFonts w:asciiTheme="majorHAnsi" w:eastAsiaTheme="majorHAnsi" w:hAnsiTheme="majorHAnsi" w:hint="eastAsia"/>
        </w:rPr>
        <w:lastRenderedPageBreak/>
        <w:t>유스케이스 기술</w:t>
      </w:r>
      <w:bookmarkEnd w:id="17"/>
      <w:bookmarkEnd w:id="18"/>
    </w:p>
    <w:p w:rsidR="000C1642" w:rsidRPr="001419DC" w:rsidRDefault="003A2AF1" w:rsidP="003C1E0F">
      <w:pPr>
        <w:pStyle w:val="4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ID: 유스케이스 명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(예)</w:t>
      </w:r>
      <w:r w:rsidR="007E70C2" w:rsidRPr="001419DC">
        <w:rPr>
          <w:rStyle w:val="ae"/>
          <w:rFonts w:asciiTheme="majorHAnsi" w:eastAsiaTheme="majorHAnsi" w:hAnsiTheme="majorHAnsi"/>
          <w:bCs w:val="0"/>
          <w:szCs w:val="24"/>
        </w:rPr>
        <w:t xml:space="preserve"> UC001: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공인인증서 로그인을 한다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</w:p>
    <w:p w:rsidR="004221DF" w:rsidRPr="001419DC" w:rsidRDefault="004221D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1419DC" w:rsidTr="00333D43">
        <w:tc>
          <w:tcPr>
            <w:tcW w:w="8316" w:type="dxa"/>
          </w:tcPr>
          <w:p w:rsidR="004221DF" w:rsidRPr="001419DC" w:rsidRDefault="005A219F" w:rsidP="004221D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별로 상세한 유스케이스를 기술한다.</w:t>
            </w:r>
          </w:p>
        </w:tc>
      </w:tr>
    </w:tbl>
    <w:p w:rsidR="007E70C2" w:rsidRPr="003B3D89" w:rsidRDefault="007E70C2" w:rsidP="000C1642">
      <w:pPr>
        <w:rPr>
          <w:rFonts w:asciiTheme="majorHAnsi" w:eastAsiaTheme="majorHAnsi" w:hAnsiTheme="majorHAnsi"/>
        </w:rPr>
        <w:sectPr w:rsidR="007E70C2" w:rsidRPr="003B3D89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 등록 기능을 이용하여 과제나 공부에 대한 관리 효과를 얻기 위해 로그인을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사용자에게 로그인을 요구한다.</w:t>
            </w:r>
          </w:p>
          <w:p w:rsidR="009F510A" w:rsidRPr="00C56925" w:rsidRDefault="009F510A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와 PASSWD를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클릭한다.</w:t>
            </w:r>
          </w:p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승인되면 해당 계정의 고유한 게시판을 보여준다.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게시판을 열람한다.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 승인된 후 로그인 된 해당 계정 고유의 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이하에 과목 목록과 항목 목록,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달력,</w:t>
            </w:r>
            <w:r w:rsidR="00C56925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C56925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칸이 있는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이 표시된다.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사용자는 게시판의 각 종 기능을 이용할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 화면에서 승인이 완료되었다.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기능들을 사용 할 수 있다.</w:t>
            </w:r>
          </w:p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버튼을 누르면 과목을 등록하는 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게시판을 보여준다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과목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항목 등록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’, 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버튼을 활용하여 각 기능들과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달력 기능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’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693EAF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 w:rsidRPr="00693EAF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693EA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‘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로그아웃</w:t>
            </w:r>
            <w:r w:rsidRPr="00693EAF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’</w:t>
            </w:r>
            <w:r w:rsidRPr="00693EAF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 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UC002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게시판의 기능에 과목들을 등록,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수정,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삭제 할 수 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693EAF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게시판의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게시판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에 과목이 추가 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로그아웃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’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누르면 프로그램이 종료된다.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3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 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6"/>
        <w:gridCol w:w="992"/>
        <w:gridCol w:w="656"/>
        <w:gridCol w:w="337"/>
        <w:gridCol w:w="5805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LN005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항목을 자동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등록한 항목의 모든 정보를 로그인한 계정 고유 저장소에 자동으로 저장한다.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등록된 항목을 보여준다.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등록된 항목을 보여준다.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both"/>
            </w:pPr>
            <w:r>
              <w:rPr>
                <w:rFonts w:ascii="맑은 고딕" w:eastAsia="맑은 고딕"/>
                <w:b w:val="0"/>
              </w:rPr>
              <w:t>등록했던 항목을 저장한다.</w:t>
            </w:r>
          </w:p>
        </w:tc>
      </w:tr>
      <w:tr w:rsidR="003E50B4" w:rsidTr="00C56925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  <w:r>
              <w:rPr>
                <w:rFonts w:ascii="맑은 고딕" w:eastAsia="맑은 고딕"/>
                <w:b w:val="0"/>
              </w:rPr>
              <w:t>등록된 항목이 없을 경우에도 자동 저장된다.</w:t>
            </w: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Style w:val="ae"/>
                <w:b w:val="0"/>
              </w:rPr>
              <w:t>E02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B01-&gt;</w:t>
            </w:r>
          </w:p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tbl>
      <w:tblPr>
        <w:tblOverlap w:val="never"/>
        <w:tblW w:w="8316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526"/>
        <w:gridCol w:w="992"/>
        <w:gridCol w:w="656"/>
        <w:gridCol w:w="337"/>
        <w:gridCol w:w="5805"/>
      </w:tblGrid>
      <w:tr w:rsidR="003E50B4" w:rsidTr="00C56925">
        <w:trPr>
          <w:trHeight w:val="275"/>
        </w:trPr>
        <w:tc>
          <w:tcPr>
            <w:tcW w:w="52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LN006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중요도를 표시한다.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t>설정 된 중요도는 수정 및 삭제가 가능하다.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t>사용자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등록 창을 띄운다.</w:t>
            </w: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항목을 보여준다.</w:t>
            </w: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 xml:space="preserve">등록 창에서 중요도를 </w:t>
            </w:r>
          </w:p>
          <w:p w:rsidR="003E50B4" w:rsidRDefault="003E50B4" w:rsidP="00C56925">
            <w:r>
              <w:rPr>
                <w:rFonts w:ascii="맑은 고딕"/>
              </w:rPr>
              <w:t xml:space="preserve">가장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붉은색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1</w:t>
            </w:r>
          </w:p>
          <w:p w:rsidR="003E50B4" w:rsidRDefault="003E50B4" w:rsidP="00C56925">
            <w:r>
              <w:rPr>
                <w:rFonts w:ascii="맑은 고딕"/>
              </w:rPr>
              <w:t xml:space="preserve">중간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노랑색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2</w:t>
            </w:r>
          </w:p>
          <w:p w:rsidR="003E50B4" w:rsidRDefault="003E50B4" w:rsidP="00C56925">
            <w:r>
              <w:rPr>
                <w:rFonts w:ascii="맑은 고딕"/>
              </w:rPr>
              <w:t xml:space="preserve">약간 중요한 항목은 </w:t>
            </w:r>
            <w:r>
              <w:rPr>
                <w:rFonts w:ascii="맑은 고딕"/>
              </w:rPr>
              <w:t>“</w:t>
            </w:r>
            <w:r>
              <w:rPr>
                <w:rFonts w:ascii="맑은 고딕"/>
              </w:rPr>
              <w:t>초록색 박스</w:t>
            </w:r>
            <w:r>
              <w:rPr>
                <w:rFonts w:ascii="맑은 고딕"/>
              </w:rPr>
              <w:t>”</w:t>
            </w:r>
            <w:r>
              <w:rPr>
                <w:rFonts w:ascii="맑은 고딕"/>
              </w:rPr>
              <w:t xml:space="preserve"> 우선순위 3</w:t>
            </w:r>
          </w:p>
          <w:p w:rsidR="003E50B4" w:rsidRDefault="003E50B4" w:rsidP="00C56925">
            <w:r>
              <w:rPr>
                <w:rFonts w:ascii="맑은 고딕"/>
              </w:rPr>
              <w:t>으로 등록한다.</w:t>
            </w: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  <w:r>
              <w:rPr>
                <w:rFonts w:ascii="맑은 고딕"/>
              </w:rPr>
              <w:t>B02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r>
              <w:rPr>
                <w:rFonts w:ascii="맑은 고딕"/>
              </w:rPr>
              <w:t>설정한 중요도는 등록 항목에서 보여진다.</w:t>
            </w:r>
          </w:p>
        </w:tc>
      </w:tr>
      <w:tr w:rsidR="003E50B4" w:rsidTr="00C56925">
        <w:trPr>
          <w:trHeight w:val="40"/>
        </w:trPr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798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jc w:val="center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  <w:tc>
          <w:tcPr>
            <w:tcW w:w="6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</w:pPr>
            <w:r>
              <w:rPr>
                <w:rFonts w:ascii="맑은 고딕"/>
                <w:b w:val="0"/>
              </w:rPr>
              <w:t>E02</w:t>
            </w:r>
          </w:p>
        </w:tc>
        <w:tc>
          <w:tcPr>
            <w:tcW w:w="61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E50B4" w:rsidRDefault="003E50B4" w:rsidP="00C56925">
            <w:pPr>
              <w:pStyle w:val="af"/>
              <w:jc w:val="left"/>
            </w:pPr>
          </w:p>
        </w:tc>
      </w:tr>
      <w:tr w:rsidR="003E50B4" w:rsidTr="00C56925">
        <w:tc>
          <w:tcPr>
            <w:tcW w:w="1518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CCCCCC"/>
            <w:vAlign w:val="center"/>
          </w:tcPr>
          <w:p w:rsidR="003E50B4" w:rsidRDefault="003E50B4" w:rsidP="00C56925">
            <w:pPr>
              <w:pStyle w:val="a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>
            <w:r>
              <w:rPr>
                <w:rFonts w:ascii="맑은 고딕"/>
              </w:rPr>
              <w:t>SN006</w:t>
            </w:r>
          </w:p>
        </w:tc>
        <w:tc>
          <w:tcPr>
            <w:tcW w:w="580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E50B4" w:rsidRDefault="003E50B4" w:rsidP="00C56925"/>
        </w:tc>
      </w:tr>
    </w:tbl>
    <w:p w:rsidR="003E50B4" w:rsidRDefault="003E50B4" w:rsidP="004221DF">
      <w:pPr>
        <w:rPr>
          <w:rFonts w:asciiTheme="majorHAnsi" w:eastAsiaTheme="majorHAnsi" w:hAnsiTheme="majorHAnsi"/>
        </w:rPr>
      </w:pPr>
    </w:p>
    <w:p w:rsidR="008E3697" w:rsidRPr="001419DC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등록을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로그인에 필요한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등록하여 새로운 계정을 생성한다.</w:t>
            </w:r>
          </w:p>
          <w:p w:rsidR="00192051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는 영문이나 숫자 10자 이하이며</w:t>
            </w:r>
          </w:p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lastRenderedPageBreak/>
              <w:t xml:space="preserve">등록 가능한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PASSWD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는 영문이나 숫자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자 이하이다.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0D054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로그인 화면에서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계정 등록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클릭한다.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입력된 ID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PASSWD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값이 새 계정으로 등록되며 계정 등록이 완료 되었다는 메시지박스를 출력 후 로그인 화면으로 돌아간다.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계정 등록 창이 표시되고 사용자는 등록할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PASSWD를 입력한다.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시스템은 입력 받은 정보를 새 계정으로 저장소에 등록 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이미 등록된 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중복된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라는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및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길이가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초과일 경우</w:t>
            </w:r>
          </w:p>
          <w:p w:rsidR="00192051" w:rsidRPr="001419DC" w:rsidRDefault="00192051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및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는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10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자 이하만 허용 한다라고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메시지를 출력한다.</w:t>
            </w:r>
          </w:p>
        </w:tc>
      </w:tr>
      <w:tr w:rsidR="00192051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192051" w:rsidRPr="001419DC" w:rsidRDefault="00192051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3B3D89" w:rsidRDefault="003B3D89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2B7220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U007</w:t>
            </w: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r>
              <w:rPr>
                <w:rFonts w:asciiTheme="majorHAnsi" w:eastAsiaTheme="majorHAnsi" w:hAnsiTheme="majorHAnsi" w:hint="eastAsia"/>
              </w:rPr>
              <w:t>순위 까지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2B7220" w:rsidRPr="001419DC" w:rsidRDefault="002B7220" w:rsidP="002B722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2B7220" w:rsidRDefault="002B7220" w:rsidP="002B7220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2B7220" w:rsidRPr="001419DC" w:rsidRDefault="002B7220" w:rsidP="002B7220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까지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순위 까지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2B7220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Default="002B7220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항목들을 표시한다.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입력한 항목들 중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우선순위 정렬 방법으로 정렬이 불가능할 경우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, 3순위 우선순위 정렬 방법을 차례로 적용한다.</w:t>
            </w: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2B7220" w:rsidRPr="001419DC" w:rsidRDefault="002B7220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2B7220" w:rsidRPr="001419DC" w:rsidRDefault="002B7220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2B7220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2B7220" w:rsidRPr="001419DC" w:rsidRDefault="002B7220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2B7220" w:rsidRPr="001419DC" w:rsidRDefault="002B7220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UC008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알림 기능을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927211" w:rsidRDefault="008E3697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시가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  <w:r>
              <w:rPr>
                <w:rFonts w:ascii="맑은 고딕" w:eastAsia="맑은 고딕" w:hAnsi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본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알림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기능은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사용자가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켜고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수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있다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항목을 등록한다.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927211" w:rsidRDefault="008C0292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등록된 마감 기한과 현재 날짜를 비교한다.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.</w:t>
            </w:r>
            <w:r w:rsidR="008C0292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기한이 현재 날짜와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창이 출력되지 않는다.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B02 or E01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기한에 따라 알림 메시지 박스를 출력한다.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927211" w:rsidRDefault="008E3697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등록된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중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마감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기한이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72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(3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48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(2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), 24</w:t>
            </w:r>
            <w:r>
              <w:rPr>
                <w:rFonts w:eastAsia="맑은 고딕"/>
                <w:shd w:val="clear" w:color="auto" w:fill="FFFFFF"/>
              </w:rPr>
              <w:t>시가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(1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)</w:t>
            </w:r>
            <w:r>
              <w:rPr>
                <w:rFonts w:eastAsia="맑은 고딕"/>
                <w:shd w:val="clear" w:color="auto" w:fill="FFFFFF"/>
              </w:rPr>
              <w:t>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남았을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때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프로그램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상에서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”</w:t>
            </w:r>
            <w:r>
              <w:rPr>
                <w:rFonts w:eastAsia="맑은 고딕"/>
                <w:shd w:val="clear" w:color="auto" w:fill="FFFFFF"/>
              </w:rPr>
              <w:t>마감일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x</w:t>
            </w:r>
            <w:r>
              <w:rPr>
                <w:rFonts w:eastAsia="맑은 고딕"/>
                <w:shd w:val="clear" w:color="auto" w:fill="FFFFFF"/>
              </w:rPr>
              <w:t>시간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(y</w:t>
            </w:r>
            <w:r>
              <w:rPr>
                <w:rFonts w:eastAsia="맑은 고딕"/>
                <w:shd w:val="clear" w:color="auto" w:fill="FFFFFF"/>
              </w:rPr>
              <w:t>일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) </w:t>
            </w:r>
            <w:r>
              <w:rPr>
                <w:rFonts w:eastAsia="맑은 고딕"/>
                <w:shd w:val="clear" w:color="auto" w:fill="FFFFFF"/>
              </w:rPr>
              <w:t>전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 xml:space="preserve">” </w:t>
            </w:r>
            <w:r>
              <w:rPr>
                <w:rFonts w:eastAsia="맑은 고딕"/>
                <w:shd w:val="clear" w:color="auto" w:fill="FFFFFF"/>
              </w:rPr>
              <w:t>메시지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박스를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출력한다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C0292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마감 기한과 현재 시간의 차이가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72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48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24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시간 일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때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927211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927211">
              <w:rPr>
                <w:rFonts w:eastAsia="맑은 고딕"/>
                <w:b w:val="0"/>
                <w:shd w:val="clear" w:color="auto" w:fill="FFFFFF"/>
              </w:rPr>
              <w:t>등록된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항목들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중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기한이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72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(3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48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(2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), 24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시가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(1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)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이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남았을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때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프로그램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상에서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”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마감일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x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시간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(y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일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)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전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 xml:space="preserve">”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메시지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>
              <w:rPr>
                <w:rFonts w:eastAsia="맑은 고딕" w:hint="eastAsia"/>
                <w:b w:val="0"/>
                <w:shd w:val="clear" w:color="auto" w:fill="FFFFFF"/>
              </w:rPr>
              <w:t>박스를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 xml:space="preserve"> </w:t>
            </w:r>
            <w:r w:rsidRPr="00927211">
              <w:rPr>
                <w:rFonts w:eastAsia="맑은 고딕"/>
                <w:b w:val="0"/>
                <w:shd w:val="clear" w:color="auto" w:fill="FFFFFF"/>
              </w:rPr>
              <w:t>출력한다</w:t>
            </w:r>
            <w:r w:rsidRPr="00927211">
              <w:rPr>
                <w:rFonts w:ascii="맑은 고딕" w:eastAsia="맑은 고딕" w:hAnsi="맑은 고딕" w:hint="eastAsia"/>
                <w:b w:val="0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기한을 입력하지 않았을 경우 알림 메시지 박스가 출력되지 않는다.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E01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UC009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기능을 이용한다.</w:t>
            </w:r>
          </w:p>
        </w:tc>
      </w:tr>
      <w:tr w:rsidR="008E3697" w:rsidRPr="00FC03D5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Default="008E3697" w:rsidP="00C56925">
            <w:pPr>
              <w:pStyle w:val="MS"/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잠시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  <w:p w:rsidR="008E3697" w:rsidRPr="00FC03D5" w:rsidRDefault="008E3697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상태로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돌아오려면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NULL</w:t>
            </w:r>
            <w:r>
              <w:rPr>
                <w:rFonts w:eastAsia="맑은 고딕"/>
                <w:shd w:val="clear" w:color="auto" w:fill="FFFFFF"/>
              </w:rPr>
              <w:t>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To do List</w:t>
            </w:r>
            <w:r>
              <w:rPr>
                <w:rFonts w:eastAsia="맑은 고딕"/>
                <w:shd w:val="clear" w:color="auto" w:fill="FFFFFF"/>
              </w:rPr>
              <w:t>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보여진다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C0292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게시판에서 검색 창에 텍스트를 입력 후 검색 버튼을 누른다.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검색 창에 입력한 텍스트를 포함하는 항목들을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입력한 텍스트를 포함하는 항목들을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입력한 텍스트를 포함하는 항목이 없을 경우 검색되지 않고 모든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To Do List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를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or B02 or E01</w:t>
            </w:r>
          </w:p>
        </w:tc>
      </w:tr>
    </w:tbl>
    <w:p w:rsidR="002B7220" w:rsidRDefault="002B7220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8E3697" w:rsidRPr="001419DC" w:rsidRDefault="008C0292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NULL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FC03D5" w:rsidRDefault="008E3697" w:rsidP="00C56925">
            <w:pPr>
              <w:pStyle w:val="MS"/>
              <w:rPr>
                <w:rStyle w:val="ae"/>
                <w:color w:val="000000"/>
              </w:rPr>
            </w:pPr>
            <w:r>
              <w:rPr>
                <w:rFonts w:eastAsia="맑은 고딕"/>
                <w:shd w:val="clear" w:color="auto" w:fill="FFFFFF"/>
              </w:rPr>
              <w:t>사용자는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창에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버튼을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누르면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인덱스와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입력한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비교하여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해당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텍스트를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포함하는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항목들을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모두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보여주고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나머지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검색되지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항목은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보여주지</w:t>
            </w:r>
            <w:r>
              <w:rPr>
                <w:rFonts w:eastAsia="맑은 고딕"/>
                <w:shd w:val="clear" w:color="auto" w:fill="FFFFFF"/>
              </w:rPr>
              <w:t xml:space="preserve"> </w:t>
            </w:r>
            <w:r>
              <w:rPr>
                <w:rFonts w:eastAsia="맑은 고딕"/>
                <w:shd w:val="clear" w:color="auto" w:fill="FFFFFF"/>
              </w:rPr>
              <w:t>않는다</w:t>
            </w:r>
            <w:r>
              <w:rPr>
                <w:rFonts w:ascii="맑은 고딕" w:eastAsia="맑은 고딕" w:hAnsi="맑은 고딕" w:hint="eastAsia"/>
                <w:shd w:val="clear" w:color="auto" w:fill="FFFFFF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8C0292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</w:t>
            </w:r>
            <w:r w:rsidR="008C0292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누르면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검색 창에 입력한 텍스트를 포함하는 항목들을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검색 창에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NULL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값을 입력하면 모든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를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검색 창에 입력한 텍스트를 포함하는 항목이 없을 경우 검색되지 않고 모든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To Do List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를 보여준다.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or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B02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or E01</w:t>
            </w:r>
          </w:p>
        </w:tc>
      </w:tr>
    </w:tbl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9454C9" w:rsidRPr="001419DC" w:rsidTr="00906829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U007</w:t>
            </w:r>
          </w:p>
        </w:tc>
        <w:tc>
          <w:tcPr>
            <w:tcW w:w="5805" w:type="dxa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 기능을 이용한다.</w:t>
            </w:r>
          </w:p>
        </w:tc>
      </w:tr>
      <w:tr w:rsidR="009454C9" w:rsidRPr="001419DC" w:rsidTr="00906829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9454C9" w:rsidRDefault="009454C9" w:rsidP="009068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 한 </w:t>
            </w:r>
            <w:r w:rsidRPr="001419DC">
              <w:rPr>
                <w:rFonts w:asciiTheme="majorHAnsi" w:eastAsiaTheme="majorHAnsi" w:hAnsiTheme="majorHAnsi" w:hint="eastAsia"/>
              </w:rPr>
              <w:t>To do 항목들에 대해 우선순위정렬 할 수 있다.</w:t>
            </w:r>
          </w:p>
          <w:p w:rsidR="009454C9" w:rsidRDefault="009454C9" w:rsidP="009068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정렬 우선순위는 </w:t>
            </w:r>
            <w:r>
              <w:rPr>
                <w:rFonts w:asciiTheme="majorHAnsi" w:eastAsiaTheme="majorHAnsi" w:hAnsiTheme="majorHAnsi"/>
              </w:rPr>
              <w:t>1, 2, 3</w:t>
            </w:r>
            <w:r>
              <w:rPr>
                <w:rFonts w:asciiTheme="majorHAnsi" w:eastAsiaTheme="majorHAnsi" w:hAnsiTheme="majorHAnsi" w:hint="eastAsia"/>
              </w:rPr>
              <w:t>순위 까지 입력 할 수 있으며.</w:t>
            </w:r>
            <w:r>
              <w:rPr>
                <w:rFonts w:asciiTheme="majorHAnsi" w:eastAsiaTheme="majorHAnsi" w:hAnsiTheme="majorHAnsi"/>
              </w:rPr>
              <w:t xml:space="preserve"> 1</w:t>
            </w:r>
            <w:r>
              <w:rPr>
                <w:rFonts w:asciiTheme="majorHAnsi" w:eastAsiaTheme="majorHAnsi" w:hAnsiTheme="majorHAnsi" w:hint="eastAsia"/>
              </w:rPr>
              <w:t>순위 우선순위 정렬 방법을 가장 먼저 적용한다.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:rsidR="009454C9" w:rsidRPr="001419DC" w:rsidRDefault="009454C9" w:rsidP="009068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순위 우선순위 방법으로 정렬이 안 될 경우에 </w:t>
            </w:r>
            <w:r>
              <w:rPr>
                <w:rFonts w:asciiTheme="majorHAnsi" w:eastAsiaTheme="majorHAnsi" w:hAnsiTheme="majorHAnsi"/>
              </w:rPr>
              <w:t>2, 3</w:t>
            </w:r>
            <w:r>
              <w:rPr>
                <w:rFonts w:asciiTheme="majorHAnsi" w:eastAsiaTheme="majorHAnsi" w:hAnsiTheme="majorHAnsi" w:hint="eastAsia"/>
              </w:rPr>
              <w:t>순위를 차례로 적용한다.</w:t>
            </w:r>
          </w:p>
          <w:p w:rsidR="009454C9" w:rsidRDefault="009454C9" w:rsidP="00906829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내 </w:t>
            </w:r>
            <w:r>
              <w:rPr>
                <w:rFonts w:asciiTheme="majorHAnsi" w:eastAsiaTheme="majorHAnsi" w:hAnsiTheme="majorHAnsi" w:hint="eastAsia"/>
              </w:rPr>
              <w:t>우선순위 정렬 방법은 다음과 같다.</w:t>
            </w:r>
          </w:p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</w:tr>
      <w:tr w:rsidR="009454C9" w:rsidRPr="001419DC" w:rsidTr="00906829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9454C9" w:rsidRPr="001419DC" w:rsidTr="00906829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 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1~3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까지 우선순위 정렬 방법을 입력한 후,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버튼을 누른다.</w:t>
            </w:r>
          </w:p>
        </w:tc>
      </w:tr>
      <w:tr w:rsidR="009454C9" w:rsidRPr="001419DC" w:rsidTr="00906829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입력한 우선순위 정렬 방법에 따라 등록한 항목들</w:t>
            </w:r>
            <w:r w:rsidR="001517F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만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표시한다.</w:t>
            </w:r>
          </w:p>
        </w:tc>
      </w:tr>
      <w:tr w:rsidR="009454C9" w:rsidRPr="001419DC" w:rsidTr="00906829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정렬 방법을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1~3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순위 까지 입력 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‘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정렬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버튼을 누른다.</w:t>
            </w:r>
          </w:p>
        </w:tc>
      </w:tr>
      <w:tr w:rsidR="009454C9" w:rsidTr="00906829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454C9" w:rsidRDefault="009454C9" w:rsidP="00906829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1순위 우선순위 정렬 방법을 최우선으로 적용하여 입력한 항목들을 표시한다.</w:t>
            </w:r>
          </w:p>
        </w:tc>
      </w:tr>
      <w:tr w:rsidR="009454C9" w:rsidRPr="001419DC" w:rsidTr="00906829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90682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입력한 항목들 중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순위 우선순위 정렬 방법으로 정렬이 불가능할 경우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, 3순위 우선순위 정렬 방법을 차례로 적용한다.</w:t>
            </w:r>
          </w:p>
        </w:tc>
      </w:tr>
      <w:tr w:rsidR="009454C9" w:rsidRPr="001419DC" w:rsidTr="00906829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906829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906829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906829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906829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9454C9" w:rsidRPr="001419DC" w:rsidRDefault="009454C9" w:rsidP="00906829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9454C9" w:rsidRPr="001419DC" w:rsidRDefault="009454C9" w:rsidP="00906829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9454C9" w:rsidRPr="001419DC" w:rsidTr="00906829">
        <w:tc>
          <w:tcPr>
            <w:tcW w:w="1518" w:type="dxa"/>
            <w:gridSpan w:val="2"/>
            <w:shd w:val="clear" w:color="auto" w:fill="CCCCCC"/>
            <w:vAlign w:val="center"/>
          </w:tcPr>
          <w:p w:rsidR="009454C9" w:rsidRPr="001419DC" w:rsidRDefault="009454C9" w:rsidP="00906829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9454C9" w:rsidRPr="001419DC" w:rsidRDefault="009454C9" w:rsidP="00906829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</w:p>
        </w:tc>
      </w:tr>
    </w:tbl>
    <w:p w:rsidR="009454C9" w:rsidRDefault="009454C9" w:rsidP="004221DF">
      <w:pPr>
        <w:rPr>
          <w:rFonts w:asciiTheme="majorHAnsi" w:eastAsiaTheme="majorHAnsi" w:hAnsiTheme="majorHAnsi"/>
        </w:rPr>
      </w:pPr>
    </w:p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UC017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To do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list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과목명(내림차순)을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과목명(내림차순)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정렬을 하면 등록한 항목들의 이름에 대해 내림차순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lastRenderedPageBreak/>
              <w:t>순서로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과목명(내림차순)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별 정렬을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입력한다.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과목명(내림차순)으로 정렬하여 나타낸다.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동일한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이름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의 항목이 존재할 경우,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 w:rsidR="00DC6188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 w:rsidR="00DC6188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 w:rsidR="00DC6188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B86CAF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UC027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 과목명(오름차선)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과목명(오름차순)을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과목명(오름차순)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이름에 대해 오름차순 순서로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과목명(오름차순)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별 정렬을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B86CA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03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과목명(오름차순)으로 정렬하여 나타낸다.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동일한 내용의 항목이 존재할 경우,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UC037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마감 기한을 등록하고 정렬 버튼을 누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lastRenderedPageBreak/>
              <w:t>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마감 기한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마감 기한이 빠른 순서대로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마감 기한을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마감 기한이 빠른 순서대로 정렬하여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마감 기한이 지나간 항목들은 표시하지 않는다.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667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UC047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날짜를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날짜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완료 날짜가 빠른 순서대로 항목을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날짜를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날짜가 빠른 순서대로 정렬하여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B86CAF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완료 날짜가 없는 미완료 항목들은 </w:t>
            </w:r>
            <w:r w:rsidR="00B86CAF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표시하지 않는다.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UC057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 w:rsidR="002B722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항목들에 대한 우선순위 정렬 시, 완료 여부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완료 여부를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완료 여부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정렬을 하면 등록한 항목들의 완료 여부에 따라 미완료 상태인 </w:t>
            </w:r>
            <w:r w:rsidR="00DC618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항목들을 먼저 표시한다.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DC6188" w:rsidRPr="001419DC" w:rsidRDefault="00DC6188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DC6188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Pr="001419DC" w:rsidRDefault="00DC6188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완료 여부를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B86CAF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2, 3순위 우선순위는 나머지 정렬 항목들 중 임의로 입력한다.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DC6188" w:rsidRPr="001419DC" w:rsidRDefault="00DC6188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DC6188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Pr="00DC6188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완료 여부 별로 표시하고,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미완료 상태인 것이 먼저 표시된다.</w:t>
            </w:r>
          </w:p>
        </w:tc>
      </w:tr>
      <w:tr w:rsidR="00DC6188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DC6188" w:rsidRPr="001419DC" w:rsidRDefault="00DC6188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DC6188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/>
                <w:color w:val="000000" w:themeColor="text1"/>
              </w:rPr>
              <w:t>4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DC6188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동일한 완료 여부에 대한 정렬에서는 입력한 우선순위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B04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AA7585" w:rsidRPr="001419DC" w:rsidTr="00AA758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UC067</w:t>
            </w:r>
          </w:p>
        </w:tc>
        <w:tc>
          <w:tcPr>
            <w:tcW w:w="5805" w:type="dxa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 w:rsidR="002B7220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 항목들에 대한 우선순위 정렬 시,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 별 정렬을 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DC6188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메뉴에서 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순위 입력란에 중요도를 등록하고 정렬 버튼을 누른다.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‘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중요도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’ 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정렬을 하면 등록한 항목들의 중요도가 높은 순서로 항목들이 표시된다.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정렬 메뉴에서 우선순위 항목의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1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순위에 중요도를 입력하고 정렬 버튼을 누른다.</w:t>
            </w:r>
          </w:p>
        </w:tc>
      </w:tr>
      <w:tr w:rsidR="00B86CAF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B86CAF" w:rsidRPr="001419DC" w:rsidRDefault="00B86CAF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B86CAF" w:rsidRDefault="00B86CAF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B86CAF" w:rsidRDefault="00B86CAF" w:rsidP="00AA758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2, 3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 우선순위는 나머지 정렬 항목들 중 임의로 입력한다.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3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등록한 전체 항목들을 중요도가 높은 순서에 따라 표시한다.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AA7585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AA7585" w:rsidRPr="001419DC" w:rsidTr="00AA758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AA7585" w:rsidRPr="001419DC" w:rsidRDefault="00DC6188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DC6188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중요도가 같을 경우 입력한 우선순위 </w:t>
            </w: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2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순위를 따른다.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AA7585" w:rsidRPr="001419DC" w:rsidRDefault="00AA7585" w:rsidP="00AA758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AA7585" w:rsidRPr="001419DC" w:rsidRDefault="001517F8" w:rsidP="00AA758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중요도를 입력하지 않은 경우에는 중요도가 가장 낮은 것으로 간주하여 정렬한다.</w:t>
            </w:r>
          </w:p>
        </w:tc>
      </w:tr>
      <w:tr w:rsidR="00AA7585" w:rsidRPr="001419DC" w:rsidTr="00AA7585">
        <w:tc>
          <w:tcPr>
            <w:tcW w:w="1518" w:type="dxa"/>
            <w:gridSpan w:val="2"/>
            <w:shd w:val="clear" w:color="auto" w:fill="CCCCCC"/>
            <w:vAlign w:val="center"/>
          </w:tcPr>
          <w:p w:rsidR="00AA7585" w:rsidRPr="001419DC" w:rsidRDefault="00AA7585" w:rsidP="00AA758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AA7585" w:rsidRPr="001419DC" w:rsidRDefault="00AA7585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5805" w:type="dxa"/>
          </w:tcPr>
          <w:p w:rsidR="00AA7585" w:rsidRPr="001419DC" w:rsidRDefault="00DC6188" w:rsidP="00AA758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 w:rsidR="00B86CAF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B03</w:t>
            </w:r>
            <w:r w:rsidR="00B86CA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19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 기능을 이용한다.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 한 켠에는 작은 달력이 위치해있다.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실행해 로그인한다.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1517F8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현재 날짜에 해당하는 연도와 월과 일을 달력형식으로 표시</w:t>
            </w:r>
            <w:r w:rsidR="001517F8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하고 항목에 등록된 마감 날짜를 달력 날짜에 초록색 배경으로 표시한다.</w:t>
            </w:r>
          </w:p>
        </w:tc>
      </w:tr>
      <w:tr w:rsidR="008E3697" w:rsidRPr="005074D9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현재 날짜에 해당하는 연도와 월과 일을 시스템상에서 입력받는다.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 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5074D9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D8683F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p w:rsidR="008E3697" w:rsidRDefault="008E3697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8E3697" w:rsidRPr="001419DC" w:rsidTr="00C5692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UC0</w:t>
            </w:r>
            <w:r>
              <w:rPr>
                <w:rStyle w:val="ae"/>
                <w:rFonts w:asciiTheme="majorHAnsi" w:eastAsiaTheme="majorHAnsi" w:hAnsiTheme="majorHAnsi"/>
                <w:color w:val="000000" w:themeColor="text1"/>
              </w:rPr>
              <w:t>20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게시판에 한 켠에 위치한 작은 달력에서 날짜를 클릭하면 해당 날짜에 등록된 항목들만 표시된다.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관련 액터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8E3697" w:rsidRPr="000D054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날짜를 클릭한다.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달력에서 클릭한 날짜에 해당하는 등록된 항목들만 표시한다.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시스템은 클릭</w:t>
            </w:r>
            <w:r w:rsidR="001517F8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된 해당 날짜를 값으로 받아 등록된 항목들의 날짜와 비교한다.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클릭한 날짜와 일치하는 날짜를 가진 항목들만 찾는다.</w:t>
            </w:r>
          </w:p>
        </w:tc>
      </w:tr>
      <w:tr w:rsidR="008E3697" w:rsidRPr="001419DC" w:rsidTr="00C56925">
        <w:trPr>
          <w:trHeight w:val="437"/>
        </w:trPr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8E3697" w:rsidRDefault="008E3697" w:rsidP="001517F8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등록된 항목이 없는 날짜를 클릭한 경우</w:t>
            </w:r>
          </w:p>
          <w:p w:rsidR="001517F8" w:rsidRPr="00D8683F" w:rsidRDefault="00527D4A" w:rsidP="001517F8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-아무 항목이 없습니다 라는 메시지 박스를 출력한다.</w:t>
            </w:r>
          </w:p>
        </w:tc>
      </w:tr>
      <w:tr w:rsidR="008E3697" w:rsidRPr="001419DC" w:rsidTr="00C56925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8E3697" w:rsidRPr="001419DC" w:rsidRDefault="008E3697" w:rsidP="00C56925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8E3697" w:rsidRPr="001419DC" w:rsidRDefault="008E3697" w:rsidP="00C56925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8E3697" w:rsidRPr="001419DC" w:rsidTr="00C56925">
        <w:tc>
          <w:tcPr>
            <w:tcW w:w="1518" w:type="dxa"/>
            <w:gridSpan w:val="2"/>
            <w:shd w:val="clear" w:color="auto" w:fill="CCCCCC"/>
            <w:vAlign w:val="center"/>
          </w:tcPr>
          <w:p w:rsidR="008E3697" w:rsidRPr="001419DC" w:rsidRDefault="008E3697" w:rsidP="00C56925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2</w:t>
            </w:r>
          </w:p>
        </w:tc>
        <w:tc>
          <w:tcPr>
            <w:tcW w:w="5805" w:type="dxa"/>
          </w:tcPr>
          <w:p w:rsidR="008E3697" w:rsidRPr="001419DC" w:rsidRDefault="008E3697" w:rsidP="00C56925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</w:t>
            </w:r>
            <w:r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E01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DC6188" w:rsidRPr="00530BF9" w:rsidRDefault="00DC6188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유스케이스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r w:rsidRPr="001419DC">
        <w:rPr>
          <w:rFonts w:asciiTheme="majorHAnsi" w:eastAsiaTheme="majorHAnsi" w:hAnsiTheme="majorHAnsi" w:hint="eastAsia"/>
        </w:rPr>
        <w:lastRenderedPageBreak/>
        <w:t>비기능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E09" w:rsidRDefault="00A63E09">
      <w:r>
        <w:separator/>
      </w:r>
    </w:p>
    <w:p w:rsidR="00A63E09" w:rsidRDefault="00A63E09"/>
    <w:p w:rsidR="00A63E09" w:rsidRDefault="00A63E09"/>
    <w:p w:rsidR="00A63E09" w:rsidRDefault="00A63E09"/>
  </w:endnote>
  <w:endnote w:type="continuationSeparator" w:id="0">
    <w:p w:rsidR="00A63E09" w:rsidRDefault="00A63E09">
      <w:r>
        <w:continuationSeparator/>
      </w:r>
    </w:p>
    <w:p w:rsidR="00A63E09" w:rsidRDefault="00A63E09"/>
    <w:p w:rsidR="00A63E09" w:rsidRDefault="00A63E09"/>
    <w:p w:rsidR="00A63E09" w:rsidRDefault="00A63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925" w:rsidRDefault="00C56925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C56925" w:rsidRDefault="00C56925"/>
  <w:p w:rsidR="00C56925" w:rsidRDefault="00C56925"/>
  <w:p w:rsidR="00C56925" w:rsidRDefault="00C56925"/>
  <w:p w:rsidR="00C56925" w:rsidRDefault="00C5692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925" w:rsidRDefault="00C56925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6343A">
      <w:rPr>
        <w:noProof/>
      </w:rPr>
      <w:t>- 2 -</w:t>
    </w:r>
    <w:r>
      <w:fldChar w:fldCharType="end"/>
    </w:r>
  </w:p>
  <w:p w:rsidR="00C56925" w:rsidRDefault="00C5692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고객사</w:t>
    </w:r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E09" w:rsidRDefault="00A63E09">
      <w:r>
        <w:separator/>
      </w:r>
    </w:p>
    <w:p w:rsidR="00A63E09" w:rsidRDefault="00A63E09"/>
    <w:p w:rsidR="00A63E09" w:rsidRDefault="00A63E09"/>
    <w:p w:rsidR="00A63E09" w:rsidRDefault="00A63E09"/>
  </w:footnote>
  <w:footnote w:type="continuationSeparator" w:id="0">
    <w:p w:rsidR="00A63E09" w:rsidRDefault="00A63E09">
      <w:r>
        <w:continuationSeparator/>
      </w:r>
    </w:p>
    <w:p w:rsidR="00A63E09" w:rsidRDefault="00A63E09"/>
    <w:p w:rsidR="00A63E09" w:rsidRDefault="00A63E09"/>
    <w:p w:rsidR="00A63E09" w:rsidRDefault="00A63E0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0"/>
      <w:gridCol w:w="1661"/>
      <w:gridCol w:w="2543"/>
    </w:tblGrid>
    <w:tr w:rsidR="00C56925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C56925" w:rsidRPr="00D54A11" w:rsidRDefault="00C5692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C56925" w:rsidRPr="00D54A11" w:rsidRDefault="00C5692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C56925" w:rsidRPr="00D54A11" w:rsidRDefault="00C5692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C56925" w:rsidRPr="00D54A11" w:rsidRDefault="00C56925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C56925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C56925" w:rsidRPr="00D54A11" w:rsidRDefault="00C5692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C56925" w:rsidRPr="00D54A11" w:rsidRDefault="00C5692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C56925" w:rsidRPr="00D54A11" w:rsidRDefault="00C56925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C56925" w:rsidRPr="00D54A11" w:rsidRDefault="00C56925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 w:rsidR="0006343A">
            <w:rPr>
              <w:rFonts w:ascii="돋움" w:eastAsia="돋움" w:hAnsi="돋움" w:hint="eastAsia"/>
            </w:rPr>
            <w:t>0.30</w:t>
          </w:r>
        </w:p>
      </w:tc>
    </w:tr>
  </w:tbl>
  <w:p w:rsidR="00C56925" w:rsidRPr="00EF53CF" w:rsidRDefault="00C5692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10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43A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17F8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E6A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220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B4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2EBE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27D4A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419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3FC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292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697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54C9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58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10A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3E0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585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6CAF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6925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192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188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93D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34D34B1D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uiPriority w:val="36"/>
    <w:rsid w:val="005127C2"/>
    <w:rPr>
      <w:color w:val="C00000"/>
    </w:rPr>
  </w:style>
  <w:style w:type="paragraph" w:customStyle="1" w:styleId="af">
    <w:name w:val="표 항목"/>
    <w:basedOn w:val="a"/>
    <w:uiPriority w:val="39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MS">
    <w:name w:val="MS바탕글"/>
    <w:basedOn w:val="a"/>
    <w:rsid w:val="008E3697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C2B1B-9129-46F2-BBBB-E6FC907E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52</TotalTime>
  <Pages>25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14710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9</cp:revision>
  <cp:lastPrinted>2008-01-26T04:17:00Z</cp:lastPrinted>
  <dcterms:created xsi:type="dcterms:W3CDTF">2017-04-27T10:00:00Z</dcterms:created>
  <dcterms:modified xsi:type="dcterms:W3CDTF">2017-04-27T10:57:00Z</dcterms:modified>
</cp:coreProperties>
</file>