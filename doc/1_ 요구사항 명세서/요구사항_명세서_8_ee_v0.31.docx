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- 변 경 이 </w:t>
      </w:r>
      <w:proofErr w:type="spellStart"/>
      <w:r w:rsidRPr="001419DC">
        <w:rPr>
          <w:rFonts w:asciiTheme="majorHAnsi" w:eastAsiaTheme="majorHAnsi" w:hAnsiTheme="majorHAnsi" w:hint="eastAsia"/>
        </w:rPr>
        <w:t>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proofErr w:type="spellStart"/>
            <w:r>
              <w:rPr>
                <w:rFonts w:ascii="맑은 고딕"/>
              </w:rPr>
              <w:t>usecase</w:t>
            </w:r>
            <w:proofErr w:type="spellEnd"/>
            <w:r>
              <w:rPr>
                <w:rFonts w:ascii="맑은 고딕"/>
              </w:rPr>
              <w:t xml:space="preserve">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  <w:bookmarkStart w:id="2" w:name="_GoBack"/>
        <w:bookmarkEnd w:id="2"/>
      </w:tr>
      <w:tr w:rsidR="002577D6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77D6" w:rsidRPr="001419DC" w:rsidRDefault="002577D6" w:rsidP="008E3697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77D6" w:rsidRDefault="002577D6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77D6" w:rsidRDefault="002577D6" w:rsidP="002577D6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Usecase</w:t>
            </w:r>
            <w:proofErr w:type="spellEnd"/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2577D6" w:rsidRPr="002577D6" w:rsidRDefault="002577D6" w:rsidP="002577D6">
            <w:pPr>
              <w:ind w:left="40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77D6" w:rsidRDefault="002577D6" w:rsidP="008E3697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75F75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액터를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 2.2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다이어그램의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액터들을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액터들의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를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다이어그림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형태로 작성한다. 최상위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액터부터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</w:t>
            </w:r>
            <w:proofErr w:type="gramStart"/>
            <w:r w:rsidRPr="001419DC">
              <w:rPr>
                <w:rStyle w:val="ae"/>
                <w:rFonts w:asciiTheme="majorHAnsi" w:eastAsiaTheme="majorHAnsi" w:hAnsiTheme="majorHAnsi" w:hint="eastAsia"/>
              </w:rPr>
              <w:t>..</w:t>
            </w:r>
            <w:proofErr w:type="gramEnd"/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  <w:w w:val="90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로그인에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</w:t>
            </w:r>
            <w:proofErr w:type="gramStart"/>
            <w:r w:rsidRPr="001419DC">
              <w:rPr>
                <w:rFonts w:asciiTheme="majorHAnsi" w:eastAsiaTheme="majorHAnsi" w:hAnsiTheme="majorHAnsi" w:hint="eastAsia"/>
                <w:w w:val="90"/>
              </w:rPr>
              <w:t>..</w:t>
            </w:r>
            <w:proofErr w:type="gramEnd"/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로그인이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UC027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DC6188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UC037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마감 기한 별로 마감 기한이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UC047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완료 날짜 별로 완료 날짜가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UC057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UC067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="007049C0">
              <w:rPr>
                <w:rFonts w:asciiTheme="majorHAnsi" w:eastAsiaTheme="majorHAnsi" w:hAnsiTheme="majorHAnsi" w:hint="eastAsia"/>
              </w:rPr>
              <w:t>시간</w:t>
            </w:r>
            <w:r w:rsidRPr="001419DC">
              <w:rPr>
                <w:rFonts w:asciiTheme="majorHAnsi" w:eastAsiaTheme="majorHAnsi" w:hAnsiTheme="majorHAnsi" w:hint="eastAsia"/>
              </w:rPr>
              <w:t xml:space="preserve">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872D7E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UC018</w:t>
            </w: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872D7E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UC019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872D7E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UC029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872D7E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</w:t>
            </w:r>
            <w:r>
              <w:rPr>
                <w:rFonts w:asciiTheme="majorHAnsi" w:eastAsiaTheme="majorHAnsi" w:hAnsiTheme="majorHAnsi"/>
              </w:rPr>
              <w:t>011</w:t>
            </w: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목록에서 </w:t>
            </w:r>
            <w:proofErr w:type="spellStart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유스케이스와</w:t>
            </w:r>
            <w:proofErr w:type="spellEnd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간의 관계를 나타낸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기술</w:t>
      </w:r>
      <w:bookmarkEnd w:id="17"/>
      <w:bookmarkEnd w:id="18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ID: </w:t>
      </w:r>
      <w:proofErr w:type="spellStart"/>
      <w:r w:rsidRPr="001419DC">
        <w:rPr>
          <w:rFonts w:asciiTheme="majorHAnsi" w:eastAsiaTheme="majorHAnsi" w:hAnsiTheme="majorHAnsi" w:hint="eastAsia"/>
        </w:rPr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공인인증서 </w:t>
      </w:r>
      <w:proofErr w:type="spellStart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로그인을</w:t>
      </w:r>
      <w:proofErr w:type="spellEnd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</w:t>
            </w:r>
            <w:proofErr w:type="spellStart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>유스케이스를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72D7E" w:rsidRPr="001419DC" w:rsidTr="00872D7E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72D7E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로그인에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872D7E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72D7E" w:rsidRPr="000D054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72D7E" w:rsidRPr="001419DC" w:rsidRDefault="00872D7E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72D7E" w:rsidRPr="001419DC" w:rsidRDefault="00872D7E" w:rsidP="00872D7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72D7E" w:rsidRPr="001419DC" w:rsidRDefault="00872D7E" w:rsidP="00872D7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72D7E" w:rsidRPr="001419DC" w:rsidRDefault="00872D7E" w:rsidP="00872D7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72D7E" w:rsidRPr="001419DC" w:rsidRDefault="00872D7E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72D7E" w:rsidRPr="001419DC" w:rsidRDefault="00872D7E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72D7E" w:rsidRPr="001419DC" w:rsidTr="00872D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72D7E" w:rsidRPr="001419DC" w:rsidRDefault="00872D7E" w:rsidP="00872D7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72D7E" w:rsidRPr="001419DC" w:rsidRDefault="00872D7E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72D7E" w:rsidRPr="001419DC" w:rsidRDefault="00872D7E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72D7E" w:rsidRPr="001419DC" w:rsidTr="00872D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72D7E" w:rsidRPr="001419DC" w:rsidRDefault="00872D7E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72D7E" w:rsidRPr="001419DC" w:rsidRDefault="00872D7E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872D7E" w:rsidRPr="001419DC" w:rsidRDefault="00872D7E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72D7E" w:rsidRPr="001419DC" w:rsidRDefault="00872D7E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72D7E" w:rsidRDefault="00872D7E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872D7E" w:rsidRPr="001419DC" w:rsidRDefault="00872D7E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자 이하만 허용 </w:t>
            </w:r>
            <w:proofErr w:type="spell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한다라고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872D7E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872D7E" w:rsidRPr="001419DC" w:rsidRDefault="00872D7E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72D7E" w:rsidRPr="001419DC" w:rsidRDefault="00872D7E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72D7E" w:rsidRDefault="00872D7E" w:rsidP="004221DF">
      <w:pPr>
        <w:rPr>
          <w:rFonts w:asciiTheme="majorHAnsi" w:eastAsiaTheme="majorHAnsi" w:hAnsiTheme="majorHAnsi"/>
        </w:rPr>
      </w:pPr>
    </w:p>
    <w:p w:rsidR="00872D7E" w:rsidRDefault="00872D7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로그아웃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’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72D7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 xml:space="preserve">관련 </w:t>
            </w:r>
            <w:proofErr w:type="spellStart"/>
            <w:r>
              <w:rPr>
                <w:rFonts w:ascii="맑은 고딕" w:eastAsia="맑은 고딕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  <w:r>
              <w:rPr>
                <w:rFonts w:ascii="맑은 고딕" w:eastAsia="맑은 고딕"/>
                <w:b w:val="0"/>
              </w:rPr>
              <w:t>등록된 항목이 없을 경우에도 자동 저장된다.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B01-&gt;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72D7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lastRenderedPageBreak/>
              <w:t>설정 된 중요도는 수정 및 삭제가 가능하다.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 xml:space="preserve">관련 </w:t>
            </w:r>
            <w:proofErr w:type="spellStart"/>
            <w:r>
              <w:rPr>
                <w:rFonts w:ascii="맑은 고딕" w:eastAsia="맑은 고딕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proofErr w:type="spellStart"/>
            <w:r>
              <w:rPr>
                <w:rFonts w:ascii="맑은 고딕"/>
              </w:rPr>
              <w:t>으로</w:t>
            </w:r>
            <w:proofErr w:type="spellEnd"/>
            <w:r>
              <w:rPr>
                <w:rFonts w:ascii="맑은 고딕"/>
              </w:rPr>
              <w:t xml:space="preserve"> 등록한다.</w:t>
            </w: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>설정한 중요도는 등록 항목에서 보여진다.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872D7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순위 까지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927211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 w:rsidR="007049C0"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proofErr w:type="gramEnd"/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927211" w:rsidRDefault="008C0292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등록된 마감 기한과 현재 날짜를 비교한다.</w:t>
            </w:r>
          </w:p>
        </w:tc>
      </w:tr>
      <w:tr w:rsidR="008E3697" w:rsidRPr="007049C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창이 출력되지 않는다.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7049C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UC018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927211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 w:rsidR="007049C0"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proofErr w:type="gramEnd"/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</w:t>
            </w:r>
            <w:r w:rsidR="007049C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기한이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</w:t>
            </w:r>
            <w:r w:rsidR="007049C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</w:t>
            </w:r>
            <w:r w:rsidR="007049C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</w:t>
            </w:r>
            <w:r w:rsidR="007049C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남는다.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927211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proofErr w:type="gramStart"/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proofErr w:type="gramEnd"/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8E3697" w:rsidRPr="00FC03D5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8E3697" w:rsidRPr="00FC03D5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 후 검색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7049C0">
              <w:rPr>
                <w:rStyle w:val="ae"/>
                <w:rFonts w:asciiTheme="majorHAnsi" w:eastAsiaTheme="majorHAnsi" w:hAnsiTheme="majorHAnsi"/>
                <w:color w:val="000000" w:themeColor="text1"/>
              </w:rPr>
              <w:t>or B02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049C0" w:rsidRPr="001419DC" w:rsidTr="000E5A69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049C0" w:rsidRPr="001419DC" w:rsidRDefault="007049C0" w:rsidP="000E5A6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UC019</w:t>
            </w:r>
          </w:p>
        </w:tc>
        <w:tc>
          <w:tcPr>
            <w:tcW w:w="5805" w:type="dxa"/>
          </w:tcPr>
          <w:p w:rsidR="007049C0" w:rsidRPr="001419DC" w:rsidRDefault="007049C0" w:rsidP="000E5A6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7049C0" w:rsidRPr="00FC03D5" w:rsidTr="000E5A69">
        <w:tc>
          <w:tcPr>
            <w:tcW w:w="1518" w:type="dxa"/>
            <w:gridSpan w:val="2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049C0" w:rsidRPr="00FC03D5" w:rsidRDefault="007049C0" w:rsidP="000E5A69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7049C0" w:rsidRPr="001419DC" w:rsidTr="000E5A69">
        <w:tc>
          <w:tcPr>
            <w:tcW w:w="1518" w:type="dxa"/>
            <w:gridSpan w:val="2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7049C0" w:rsidRPr="001419DC" w:rsidRDefault="007049C0" w:rsidP="000E5A6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049C0" w:rsidRPr="001419DC" w:rsidTr="000E5A69">
        <w:tc>
          <w:tcPr>
            <w:tcW w:w="1518" w:type="dxa"/>
            <w:gridSpan w:val="2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049C0" w:rsidRPr="001419DC" w:rsidRDefault="007049C0" w:rsidP="000E5A6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 후 검색 버튼을 누른다.</w:t>
            </w:r>
          </w:p>
        </w:tc>
      </w:tr>
      <w:tr w:rsidR="007049C0" w:rsidRPr="001419DC" w:rsidTr="000E5A69">
        <w:tc>
          <w:tcPr>
            <w:tcW w:w="1518" w:type="dxa"/>
            <w:gridSpan w:val="2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049C0" w:rsidRPr="001419DC" w:rsidRDefault="007049C0" w:rsidP="000E5A6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7049C0" w:rsidRPr="001419DC" w:rsidTr="000E5A69">
        <w:tc>
          <w:tcPr>
            <w:tcW w:w="1518" w:type="dxa"/>
            <w:gridSpan w:val="2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049C0" w:rsidRPr="001419DC" w:rsidRDefault="007049C0" w:rsidP="000E5A6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049C0" w:rsidRPr="001419DC" w:rsidRDefault="007049C0" w:rsidP="000E5A69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7049C0" w:rsidRPr="001419DC" w:rsidTr="000E5A6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049C0" w:rsidRPr="001419DC" w:rsidRDefault="007049C0" w:rsidP="000E5A6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049C0" w:rsidRPr="001419DC" w:rsidRDefault="007049C0" w:rsidP="000E5A6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049C0" w:rsidRPr="001419DC" w:rsidTr="000E5A6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049C0" w:rsidRPr="001419DC" w:rsidRDefault="007049C0" w:rsidP="000E5A6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049C0" w:rsidRPr="001419DC" w:rsidRDefault="007049C0" w:rsidP="000E5A6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049C0" w:rsidRPr="001419DC" w:rsidRDefault="007049C0" w:rsidP="000E5A6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049C0" w:rsidRPr="001419DC" w:rsidTr="000E5A6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049C0" w:rsidRPr="001419DC" w:rsidRDefault="007049C0" w:rsidP="000E5A69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049C0" w:rsidRPr="001419DC" w:rsidRDefault="007049C0" w:rsidP="000E5A6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049C0" w:rsidRPr="001419DC" w:rsidTr="000E5A6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049C0" w:rsidRPr="001419DC" w:rsidRDefault="007049C0" w:rsidP="000E5A69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049C0" w:rsidRPr="001419DC" w:rsidRDefault="007049C0" w:rsidP="000E5A6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7049C0" w:rsidRPr="001419DC" w:rsidTr="000E5A69">
        <w:tc>
          <w:tcPr>
            <w:tcW w:w="1518" w:type="dxa"/>
            <w:gridSpan w:val="2"/>
            <w:shd w:val="clear" w:color="auto" w:fill="CCCCCC"/>
            <w:vAlign w:val="center"/>
          </w:tcPr>
          <w:p w:rsidR="007049C0" w:rsidRPr="001419DC" w:rsidRDefault="007049C0" w:rsidP="000E5A6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049C0" w:rsidRPr="001419DC" w:rsidRDefault="007049C0" w:rsidP="000E5A6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7049C0" w:rsidRPr="001419DC" w:rsidRDefault="007049C0" w:rsidP="000E5A6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or B02</w:t>
            </w:r>
          </w:p>
        </w:tc>
      </w:tr>
    </w:tbl>
    <w:p w:rsidR="007049C0" w:rsidRDefault="007049C0" w:rsidP="004221DF">
      <w:pPr>
        <w:rPr>
          <w:rFonts w:asciiTheme="majorHAnsi" w:eastAsiaTheme="majorHAnsi" w:hAnsiTheme="majorHAnsi"/>
        </w:rPr>
      </w:pPr>
    </w:p>
    <w:p w:rsidR="007049C0" w:rsidRDefault="007049C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7049C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UC029</w:t>
            </w:r>
          </w:p>
        </w:tc>
        <w:tc>
          <w:tcPr>
            <w:tcW w:w="5805" w:type="dxa"/>
          </w:tcPr>
          <w:p w:rsidR="008E3697" w:rsidRPr="001419DC" w:rsidRDefault="007049C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FC03D5" w:rsidRDefault="0054612B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8C02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</w:t>
            </w:r>
            <w:r w:rsidR="008C029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</w:t>
            </w:r>
            <w:r w:rsidR="0054612B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54612B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값을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54612B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54612B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9454C9" w:rsidRPr="001419DC" w:rsidTr="00872D7E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049C0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9454C9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9454C9" w:rsidRDefault="009454C9" w:rsidP="00872D7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9454C9" w:rsidRDefault="009454C9" w:rsidP="00872D7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순위 까지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9454C9" w:rsidRPr="001419DC" w:rsidRDefault="009454C9" w:rsidP="00872D7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9454C9" w:rsidRDefault="009454C9" w:rsidP="00872D7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9454C9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9454C9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9454C9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</w:t>
            </w:r>
            <w:r w:rsidR="001517F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만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표시한다.</w:t>
            </w:r>
          </w:p>
        </w:tc>
      </w:tr>
      <w:tr w:rsidR="009454C9" w:rsidRPr="001419DC" w:rsidTr="00872D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872D7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9454C9" w:rsidTr="00872D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Default="009454C9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Default="009454C9" w:rsidP="00872D7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9454C9" w:rsidRPr="001419DC" w:rsidTr="00872D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872D7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872D7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9454C9" w:rsidRPr="001419DC" w:rsidTr="00872D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872D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872D7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872D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872D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872D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872D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872D7E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872D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9454C9" w:rsidRPr="001419DC" w:rsidRDefault="009454C9" w:rsidP="00872D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9454C9" w:rsidRDefault="009454C9" w:rsidP="004221DF">
      <w:pPr>
        <w:rPr>
          <w:rFonts w:asciiTheme="majorHAnsi" w:eastAsiaTheme="majorHAnsi" w:hAnsiTheme="majorHAnsi"/>
        </w:rPr>
      </w:pPr>
    </w:p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별 정렬을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입력한다</w:t>
            </w:r>
            <w:proofErr w:type="gramStart"/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  <w:proofErr w:type="gramEnd"/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동일한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이름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DC6188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B86CAF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UC027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</w:t>
            </w: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오름차선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B86CA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UC037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지나간 항목들은 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UC047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B86CAF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완료 날짜가 없는 미완료 항목들은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UC057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정렬을 하면 등록한 항목들의 완료 여부에 따라 미완료 상태인 </w:t>
            </w:r>
            <w:r w:rsidR="00DC618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항목들을 먼저 표시한다.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DC6188" w:rsidRPr="001419DC" w:rsidRDefault="00DC6188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B86CAF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DC6188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동일한 완료 여부에 대한 정렬에서는 입력한 우선순위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B04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UC067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DC6188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정렬을 하면 등록한 항목들의 중요도가 높은 순서로 항목들이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>표시된다.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중요도가 같을 경우 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1517F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경우에는 중요도가 가장 낮은 것으로 간주하여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54612B"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</w:t>
            </w:r>
            <w:r w:rsidR="0054612B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1517F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</w:t>
            </w:r>
            <w:r w:rsidR="001517F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하고 항목에 등록된 마감 날짜를 달력 날짜에 초록색 배경으로 표시한다.</w:t>
            </w:r>
          </w:p>
        </w:tc>
      </w:tr>
      <w:tr w:rsidR="008E3697" w:rsidRPr="005074D9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</w:t>
            </w:r>
            <w:r w:rsidR="0054612B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받는다.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 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5074D9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D8683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54612B">
              <w:rPr>
                <w:rStyle w:val="ae"/>
                <w:rFonts w:asciiTheme="majorHAnsi" w:eastAsiaTheme="majorHAnsi" w:hAnsiTheme="majorHAnsi"/>
                <w:color w:val="000000" w:themeColor="text1"/>
              </w:rPr>
              <w:t>11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</w:t>
            </w:r>
            <w:r w:rsidR="001517F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된 해당 날짜를 값으로 받아 등록된 항목들의 날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짜와 비교한다.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8E3697" w:rsidRPr="001419DC" w:rsidTr="00C5692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1517F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517F8" w:rsidRPr="00D8683F" w:rsidRDefault="00527D4A" w:rsidP="001517F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  <w:r w:rsidR="0054612B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54612B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or B01</w:t>
            </w:r>
            <w:r w:rsidR="0054612B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54612B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DC6188" w:rsidRPr="00530BF9" w:rsidRDefault="00DC6188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proofErr w:type="spellStart"/>
      <w:r w:rsidRPr="001419DC">
        <w:rPr>
          <w:rFonts w:asciiTheme="majorHAnsi" w:eastAsiaTheme="majorHAnsi" w:hAnsiTheme="majorHAnsi" w:hint="eastAsia"/>
        </w:rPr>
        <w:lastRenderedPageBreak/>
        <w:t>비기능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  <w:proofErr w:type="spellEnd"/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F75" w:rsidRDefault="00775F75">
      <w:r>
        <w:separator/>
      </w:r>
    </w:p>
    <w:p w:rsidR="00775F75" w:rsidRDefault="00775F75"/>
    <w:p w:rsidR="00775F75" w:rsidRDefault="00775F75"/>
    <w:p w:rsidR="00775F75" w:rsidRDefault="00775F75"/>
  </w:endnote>
  <w:endnote w:type="continuationSeparator" w:id="0">
    <w:p w:rsidR="00775F75" w:rsidRDefault="00775F75">
      <w:r>
        <w:continuationSeparator/>
      </w:r>
    </w:p>
    <w:p w:rsidR="00775F75" w:rsidRDefault="00775F75"/>
    <w:p w:rsidR="00775F75" w:rsidRDefault="00775F75"/>
    <w:p w:rsidR="00775F75" w:rsidRDefault="00775F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7E" w:rsidRDefault="00872D7E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872D7E" w:rsidRDefault="00872D7E"/>
  <w:p w:rsidR="00872D7E" w:rsidRDefault="00872D7E"/>
  <w:p w:rsidR="00872D7E" w:rsidRDefault="00872D7E"/>
  <w:p w:rsidR="00872D7E" w:rsidRDefault="00872D7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7E" w:rsidRDefault="00872D7E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577D6">
      <w:rPr>
        <w:noProof/>
      </w:rPr>
      <w:t>- 9 -</w:t>
    </w:r>
    <w:r>
      <w:fldChar w:fldCharType="end"/>
    </w:r>
  </w:p>
  <w:p w:rsidR="00872D7E" w:rsidRDefault="00872D7E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F75" w:rsidRDefault="00775F75">
      <w:r>
        <w:separator/>
      </w:r>
    </w:p>
    <w:p w:rsidR="00775F75" w:rsidRDefault="00775F75"/>
    <w:p w:rsidR="00775F75" w:rsidRDefault="00775F75"/>
    <w:p w:rsidR="00775F75" w:rsidRDefault="00775F75"/>
  </w:footnote>
  <w:footnote w:type="continuationSeparator" w:id="0">
    <w:p w:rsidR="00775F75" w:rsidRDefault="00775F75">
      <w:r>
        <w:continuationSeparator/>
      </w:r>
    </w:p>
    <w:p w:rsidR="00775F75" w:rsidRDefault="00775F75"/>
    <w:p w:rsidR="00775F75" w:rsidRDefault="00775F75"/>
    <w:p w:rsidR="00775F75" w:rsidRDefault="00775F7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872D7E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872D7E" w:rsidRPr="00D54A11" w:rsidRDefault="00872D7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872D7E" w:rsidRPr="00D54A11" w:rsidRDefault="00872D7E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872D7E" w:rsidRPr="00D54A11" w:rsidRDefault="00872D7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872D7E" w:rsidRPr="00D54A11" w:rsidRDefault="00872D7E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872D7E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872D7E" w:rsidRPr="00D54A11" w:rsidRDefault="00872D7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872D7E" w:rsidRPr="00D54A11" w:rsidRDefault="00872D7E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872D7E" w:rsidRPr="00D54A11" w:rsidRDefault="00872D7E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872D7E" w:rsidRPr="00D54A11" w:rsidRDefault="00872D7E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2577D6">
            <w:rPr>
              <w:rFonts w:ascii="돋움" w:eastAsia="돋움" w:hAnsi="돋움" w:hint="eastAsia"/>
            </w:rPr>
            <w:t>0.31</w:t>
          </w:r>
        </w:p>
      </w:tc>
    </w:tr>
  </w:tbl>
  <w:p w:rsidR="00872D7E" w:rsidRPr="00EF53CF" w:rsidRDefault="00872D7E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7D6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510A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4612B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49C0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5F75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2D7E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C811A8B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005A-EFEC-4B44-AD85-B196104D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</TotalTime>
  <Pages>25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14928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4</cp:revision>
  <cp:lastPrinted>2008-01-26T04:17:00Z</cp:lastPrinted>
  <dcterms:created xsi:type="dcterms:W3CDTF">2017-04-28T05:15:00Z</dcterms:created>
  <dcterms:modified xsi:type="dcterms:W3CDTF">2017-04-28T05:08:00Z</dcterms:modified>
</cp:coreProperties>
</file>