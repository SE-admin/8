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  <w:bookmarkStart w:id="0" w:name="_GoBack"/>
      <w:bookmarkEnd w:id="0"/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BA9D46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010A" w:rsidP="00BF248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="00363AAA">
        <w:rPr>
          <w:rFonts w:asciiTheme="majorHAnsi" w:eastAsiaTheme="majorHAnsi" w:hAnsiTheme="majorHAnsi"/>
        </w:rPr>
        <w:t xml:space="preserve"> 8</w:t>
      </w:r>
      <w:r w:rsidR="00363AAA">
        <w:rPr>
          <w:rFonts w:asciiTheme="majorHAnsi" w:eastAsiaTheme="majorHAnsi" w:hAnsiTheme="majorHAnsi" w:hint="eastAsia"/>
        </w:rPr>
        <w:t>조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0F729C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1" w:name="[문서의_처음]"/>
      <w:bookmarkEnd w:id="1"/>
    </w:p>
    <w:p w:rsidR="000F729C" w:rsidRPr="001419DC" w:rsidRDefault="000F729C" w:rsidP="00B637E3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변 경 이 력 -</w:t>
      </w: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2" w:name="#68c23650"/>
            <w:bookmarkEnd w:id="2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>usecase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V</w:t>
            </w:r>
            <w:r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.31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Usecase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기술 수정</w:t>
            </w:r>
          </w:p>
          <w:p w:rsidR="001D55CE" w:rsidRPr="002577D6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UC008 UC009 UC010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V0.3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>U</w:t>
            </w:r>
            <w:r>
              <w:rPr>
                <w:rFonts w:ascii="맑은 고딕" w:hint="eastAsia"/>
              </w:rPr>
              <w:t>secase 목록 번호, 우선순위 수정</w:t>
            </w:r>
          </w:p>
          <w:p w:rsidR="001D55CE" w:rsidRPr="00A06E1D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LN001~LN002</w:t>
            </w:r>
            <w:r>
              <w:rPr>
                <w:rFonts w:ascii="맑은 고딕"/>
              </w:rPr>
              <w:t xml:space="preserve"> / UC001~UC020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UC001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UC003 대안흐름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UC004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UC005 예외흐름 /삭제 사후조건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UC006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UC007 기본흐름 /수정 예외흐름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UC008 예외흐름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UC009 예외흐름 /수정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UC010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UC011 기본흐름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UC013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UC014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UC019 기본흐름 /추가 시나리오 /수정</w:t>
            </w:r>
          </w:p>
          <w:p w:rsidR="001D55CE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UC020 시나리오 /수정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4301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4301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951719" w:rsidP="00363AAA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</w:t>
            </w:r>
            <w:r w:rsidR="00363AAA">
              <w:rPr>
                <w:rFonts w:ascii="맑은 고딕" w:hint="eastAsia"/>
              </w:rPr>
              <w:t xml:space="preserve">인터페이스 </w:t>
            </w:r>
            <w:r w:rsidR="00231BD0">
              <w:rPr>
                <w:rFonts w:ascii="맑은 고딕" w:hint="eastAsia"/>
              </w:rPr>
              <w:t>목록 추가</w:t>
            </w:r>
          </w:p>
          <w:p w:rsidR="00E4301E" w:rsidRPr="00E4301E" w:rsidRDefault="00E4301E" w:rsidP="00E4301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UI001, </w:t>
            </w:r>
            <w:r>
              <w:rPr>
                <w:rFonts w:ascii="맑은 고딕"/>
              </w:rPr>
              <w:t>UI002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/>
              </w:rPr>
              <w:t>UI003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/>
              </w:rPr>
              <w:t xml:space="preserve">UI004, </w:t>
            </w:r>
            <w:r w:rsidR="00951719">
              <w:rPr>
                <w:rFonts w:ascii="맑은 고딕" w:hint="eastAsia"/>
              </w:rPr>
              <w:t>UI005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363AAA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FE5F6D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Pr="001419DC" w:rsidRDefault="00FE5F6D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Default="00FE5F6D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 w:rsidR="001F6F84">
              <w:rPr>
                <w:rFonts w:asciiTheme="majorHAnsi" w:eastAsiaTheme="majorHAnsi" w:hAnsiTheme="majorHAnsi" w:hint="eastAsia"/>
              </w:rPr>
              <w:t>1.0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Default="00FE5F6D" w:rsidP="00FE5F6D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인터페이스 </w:t>
            </w:r>
            <w:r w:rsidR="00536E20">
              <w:rPr>
                <w:rFonts w:ascii="맑은 고딕" w:hint="eastAsia"/>
              </w:rPr>
              <w:t>목록 수정</w:t>
            </w:r>
          </w:p>
          <w:p w:rsidR="001B66DD" w:rsidRPr="001B66DD" w:rsidRDefault="00536E20" w:rsidP="001B66DD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UI001</w:t>
            </w:r>
          </w:p>
          <w:p w:rsidR="001B66DD" w:rsidRDefault="001B66DD" w:rsidP="00FE5F6D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사용자 인터페이스 </w:t>
            </w:r>
            <w:r w:rsidR="00536E20">
              <w:rPr>
                <w:rFonts w:ascii="맑은 고딕" w:hint="eastAsia"/>
              </w:rPr>
              <w:t>기술 추가</w:t>
            </w:r>
          </w:p>
          <w:p w:rsidR="001B66DD" w:rsidRPr="001B66DD" w:rsidRDefault="00536E20" w:rsidP="001B66DD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SC001, SC002</w:t>
            </w:r>
            <w:r>
              <w:rPr>
                <w:rFonts w:ascii="맑은 고딕"/>
              </w:rPr>
              <w:t>,</w:t>
            </w:r>
            <w:r>
              <w:rPr>
                <w:rFonts w:ascii="맑은 고딕" w:hint="eastAsia"/>
              </w:rPr>
              <w:t xml:space="preserve"> SC003</w:t>
            </w:r>
            <w:r>
              <w:rPr>
                <w:rFonts w:ascii="맑은 고딕"/>
              </w:rPr>
              <w:t>,</w:t>
            </w:r>
            <w:r>
              <w:rPr>
                <w:rFonts w:ascii="맑은 고딕" w:hint="eastAsia"/>
              </w:rPr>
              <w:t xml:space="preserve"> SC004</w:t>
            </w:r>
            <w:r>
              <w:rPr>
                <w:rFonts w:ascii="맑은 고딕"/>
              </w:rPr>
              <w:t>,</w:t>
            </w:r>
            <w:r>
              <w:rPr>
                <w:rFonts w:ascii="맑은 고딕" w:hint="eastAsia"/>
              </w:rPr>
              <w:t xml:space="preserve"> SC005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F6D" w:rsidRDefault="00FE5F6D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93274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3274" w:rsidRDefault="00193274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17.05.26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3274" w:rsidRDefault="00193274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1F6F84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3274" w:rsidRDefault="001F6F84" w:rsidP="00FE5F6D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17.05.25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17:00 회의를 통한 추가 수정</w:t>
            </w:r>
          </w:p>
          <w:p w:rsidR="001F6F84" w:rsidRDefault="001F6F84" w:rsidP="001F6F84">
            <w:pPr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팀 별 추가 요구사항인 알림 기능 삭제에 따른 </w:t>
            </w:r>
          </w:p>
          <w:p w:rsidR="001F6F84" w:rsidRDefault="001F6F84" w:rsidP="001F6F84">
            <w:pPr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요구사항 분석 수정</w:t>
            </w:r>
          </w:p>
          <w:p w:rsidR="001F6F84" w:rsidRPr="001F6F84" w:rsidRDefault="001F6F84" w:rsidP="001F6F84">
            <w:pPr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유스케이스</w:t>
            </w:r>
            <w:r>
              <w:rPr>
                <w:rFonts w:ascii="맑은 고딕"/>
              </w:rPr>
              <w:t xml:space="preserve"> UC014, UC015 </w:t>
            </w:r>
            <w:r>
              <w:rPr>
                <w:rFonts w:ascii="맑은 고딕" w:hint="eastAsia"/>
              </w:rPr>
              <w:t>삭제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3274" w:rsidRDefault="001F6F84" w:rsidP="001F6F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B637E3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37E3" w:rsidRDefault="00B637E3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17.06.02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37E3" w:rsidRDefault="00B637E3" w:rsidP="00FE5F6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V1.2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37E3" w:rsidRDefault="00B637E3" w:rsidP="00FE5F6D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요구사항 변경 요청으로 인한 수정</w:t>
            </w:r>
          </w:p>
          <w:p w:rsidR="00217CD6" w:rsidRPr="00B637E3" w:rsidRDefault="00E648E4" w:rsidP="00B637E3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</w:rPr>
              <w:t>숨기기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기능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37E3" w:rsidRDefault="00B637E3" w:rsidP="001F6F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</w:tbl>
    <w:p w:rsidR="00D668F3" w:rsidRPr="001419DC" w:rsidRDefault="00D668F3" w:rsidP="00D668F3">
      <w:pPr>
        <w:rPr>
          <w:rFonts w:asciiTheme="majorHAnsi" w:eastAsiaTheme="majorHAnsi" w:hAnsiTheme="majorHAnsi"/>
        </w:rPr>
      </w:pP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292377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CC7FD2" w:rsidRPr="001419DC" w:rsidTr="0003407A">
        <w:trPr>
          <w:trHeight w:val="353"/>
        </w:trPr>
        <w:tc>
          <w:tcPr>
            <w:tcW w:w="1490" w:type="dxa"/>
          </w:tcPr>
          <w:p w:rsidR="00CC7FD2" w:rsidRPr="00246F43" w:rsidRDefault="00CC7FD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숨기기 기능</w:t>
            </w:r>
          </w:p>
        </w:tc>
        <w:tc>
          <w:tcPr>
            <w:tcW w:w="6095" w:type="dxa"/>
          </w:tcPr>
          <w:p w:rsidR="00CC7FD2" w:rsidRDefault="00CC7FD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완료된 항목에 대해서는 숨기기가 가능해야 하며,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다시 보이기도 가능해야 한다.</w:t>
            </w:r>
          </w:p>
        </w:tc>
        <w:tc>
          <w:tcPr>
            <w:tcW w:w="898" w:type="dxa"/>
          </w:tcPr>
          <w:p w:rsidR="00CC7FD2" w:rsidRPr="00246F43" w:rsidRDefault="00CC7FD2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2"/>
                <w:szCs w:val="16"/>
              </w:rPr>
              <w:t>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971"/>
        <w:gridCol w:w="4976"/>
        <w:gridCol w:w="561"/>
      </w:tblGrid>
      <w:tr w:rsidR="003A2AF1" w:rsidRPr="001419DC" w:rsidTr="00217CD6">
        <w:trPr>
          <w:trHeight w:val="727"/>
        </w:trPr>
        <w:tc>
          <w:tcPr>
            <w:tcW w:w="639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2013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217CD6">
        <w:trPr>
          <w:trHeight w:val="356"/>
        </w:trPr>
        <w:tc>
          <w:tcPr>
            <w:tcW w:w="639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2013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217CD6">
        <w:trPr>
          <w:trHeight w:val="356"/>
        </w:trPr>
        <w:tc>
          <w:tcPr>
            <w:tcW w:w="639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013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217CD6">
        <w:trPr>
          <w:trHeight w:val="356"/>
        </w:trPr>
        <w:tc>
          <w:tcPr>
            <w:tcW w:w="639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2013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217CD6">
        <w:trPr>
          <w:trHeight w:val="356"/>
        </w:trPr>
        <w:tc>
          <w:tcPr>
            <w:tcW w:w="639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013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4476E8">
              <w:rPr>
                <w:rFonts w:asciiTheme="majorHAnsi" w:eastAsiaTheme="majorHAnsi" w:hAnsiTheme="majorHAnsi" w:hint="eastAsia"/>
              </w:rPr>
              <w:t>인덱스에 키보드로 내용을 입력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217CD6">
        <w:trPr>
          <w:trHeight w:val="356"/>
        </w:trPr>
        <w:tc>
          <w:tcPr>
            <w:tcW w:w="639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2013" w:type="dxa"/>
          </w:tcPr>
          <w:p w:rsidR="002A4205" w:rsidRPr="001419DC" w:rsidRDefault="00217CD6" w:rsidP="00217CD6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</w:t>
            </w:r>
            <w:r w:rsidR="002A4205">
              <w:rPr>
                <w:rFonts w:asciiTheme="majorHAnsi" w:eastAsiaTheme="majorHAnsi" w:hAnsiTheme="majorHAnsi" w:hint="eastAsia"/>
                <w:w w:val="90"/>
              </w:rPr>
              <w:t xml:space="preserve"> 과목</w:t>
            </w:r>
            <w:r>
              <w:rPr>
                <w:rFonts w:asciiTheme="majorHAnsi" w:eastAsiaTheme="majorHAnsi" w:hAnsiTheme="majorHAnsi" w:hint="eastAsia"/>
                <w:w w:val="90"/>
              </w:rPr>
              <w:t xml:space="preserve"> 내용</w:t>
            </w:r>
            <w:r w:rsidR="002A4205">
              <w:rPr>
                <w:rFonts w:asciiTheme="majorHAnsi" w:eastAsiaTheme="majorHAnsi" w:hAnsiTheme="majorHAnsi" w:hint="eastAsia"/>
                <w:w w:val="90"/>
              </w:rPr>
              <w:t>을 저장한다.</w:t>
            </w:r>
          </w:p>
        </w:tc>
        <w:tc>
          <w:tcPr>
            <w:tcW w:w="5104" w:type="dxa"/>
          </w:tcPr>
          <w:p w:rsidR="002A4205" w:rsidRPr="001419DC" w:rsidRDefault="00217CD6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저장 버튼을 누르면 </w:t>
            </w:r>
            <w:r w:rsidR="00A61B5C">
              <w:rPr>
                <w:rFonts w:asciiTheme="majorHAnsi" w:eastAsiaTheme="majorHAnsi" w:hAnsiTheme="majorHAnsi" w:hint="eastAsia"/>
              </w:rPr>
              <w:t xml:space="preserve">사용자가 키보드로 </w:t>
            </w: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 w:rsidR="002A4205">
              <w:rPr>
                <w:rFonts w:asciiTheme="majorHAnsi" w:eastAsiaTheme="majorHAnsi" w:hAnsiTheme="majorHAnsi" w:hint="eastAsia"/>
              </w:rPr>
              <w:t>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3A2AF1" w:rsidRPr="001419DC" w:rsidTr="00217CD6">
        <w:trPr>
          <w:trHeight w:val="356"/>
        </w:trPr>
        <w:tc>
          <w:tcPr>
            <w:tcW w:w="639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013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4476E8" w:rsidRDefault="004476E8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저장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된 과목 별로 </w:t>
            </w:r>
            <w:r>
              <w:rPr>
                <w:rFonts w:asciiTheme="majorHAnsi" w:eastAsiaTheme="majorHAnsi" w:hAnsiTheme="majorHAnsi" w:hint="eastAsia"/>
              </w:rPr>
              <w:t>항목인덱스에 키보드로 내용을 입력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217CD6">
        <w:trPr>
          <w:trHeight w:val="356"/>
        </w:trPr>
        <w:tc>
          <w:tcPr>
            <w:tcW w:w="639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2013" w:type="dxa"/>
          </w:tcPr>
          <w:p w:rsidR="002A4205" w:rsidRPr="001419DC" w:rsidRDefault="00217CD6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</w:t>
            </w:r>
            <w:r w:rsidR="002A4205">
              <w:rPr>
                <w:rFonts w:asciiTheme="majorHAnsi" w:eastAsiaTheme="majorHAnsi" w:hAnsiTheme="majorHAnsi" w:hint="eastAsia"/>
                <w:w w:val="90"/>
              </w:rPr>
              <w:t xml:space="preserve"> 항목</w:t>
            </w:r>
            <w:r>
              <w:rPr>
                <w:rFonts w:asciiTheme="majorHAnsi" w:eastAsiaTheme="majorHAnsi" w:hAnsiTheme="majorHAnsi" w:hint="eastAsia"/>
                <w:w w:val="90"/>
              </w:rPr>
              <w:t xml:space="preserve"> 내용</w:t>
            </w:r>
            <w:r w:rsidR="002A4205">
              <w:rPr>
                <w:rFonts w:asciiTheme="majorHAnsi" w:eastAsiaTheme="majorHAnsi" w:hAnsiTheme="majorHAnsi" w:hint="eastAsia"/>
                <w:w w:val="90"/>
              </w:rPr>
              <w:t>을 저장한다.</w:t>
            </w:r>
          </w:p>
        </w:tc>
        <w:tc>
          <w:tcPr>
            <w:tcW w:w="5104" w:type="dxa"/>
          </w:tcPr>
          <w:p w:rsidR="002A4205" w:rsidRPr="001419DC" w:rsidRDefault="00217CD6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저장 버튼을 누르면 </w:t>
            </w:r>
            <w:r w:rsidR="00B27D0E">
              <w:rPr>
                <w:rFonts w:asciiTheme="majorHAnsi" w:eastAsiaTheme="majorHAnsi" w:hAnsiTheme="majorHAnsi" w:hint="eastAsia"/>
              </w:rPr>
              <w:t xml:space="preserve">사용자가 키보드로 </w:t>
            </w:r>
            <w:r>
              <w:rPr>
                <w:rFonts w:asciiTheme="majorHAnsi" w:eastAsiaTheme="majorHAnsi" w:hAnsiTheme="majorHAnsi" w:hint="eastAsia"/>
              </w:rPr>
              <w:t>입력</w:t>
            </w:r>
            <w:r w:rsidR="002A4205">
              <w:rPr>
                <w:rFonts w:asciiTheme="majorHAnsi" w:eastAsiaTheme="majorHAnsi" w:hAnsiTheme="majorHAnsi" w:hint="eastAsia"/>
              </w:rPr>
              <w:t>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3A2AF1" w:rsidRPr="001419DC" w:rsidTr="00217CD6">
        <w:trPr>
          <w:trHeight w:val="356"/>
        </w:trPr>
        <w:tc>
          <w:tcPr>
            <w:tcW w:w="639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2013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217CD6">
        <w:trPr>
          <w:trHeight w:val="372"/>
        </w:trPr>
        <w:tc>
          <w:tcPr>
            <w:tcW w:w="639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2013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217CD6">
        <w:trPr>
          <w:trHeight w:val="372"/>
        </w:trPr>
        <w:tc>
          <w:tcPr>
            <w:tcW w:w="639" w:type="dxa"/>
          </w:tcPr>
          <w:p w:rsidR="00520F7F" w:rsidRPr="001419DC" w:rsidRDefault="000B0AF6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UC008</w:t>
            </w:r>
          </w:p>
        </w:tc>
        <w:tc>
          <w:tcPr>
            <w:tcW w:w="2013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217CD6">
        <w:trPr>
          <w:trHeight w:val="372"/>
        </w:trPr>
        <w:tc>
          <w:tcPr>
            <w:tcW w:w="639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UC009</w:t>
            </w:r>
          </w:p>
        </w:tc>
        <w:tc>
          <w:tcPr>
            <w:tcW w:w="2013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217CD6">
        <w:trPr>
          <w:trHeight w:val="372"/>
        </w:trPr>
        <w:tc>
          <w:tcPr>
            <w:tcW w:w="639" w:type="dxa"/>
          </w:tcPr>
          <w:p w:rsidR="00DC6188" w:rsidRPr="001419DC" w:rsidRDefault="000B0AF6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2013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217CD6">
        <w:trPr>
          <w:trHeight w:val="372"/>
        </w:trPr>
        <w:tc>
          <w:tcPr>
            <w:tcW w:w="639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11</w:t>
            </w:r>
          </w:p>
        </w:tc>
        <w:tc>
          <w:tcPr>
            <w:tcW w:w="2013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217CD6">
        <w:trPr>
          <w:trHeight w:val="372"/>
        </w:trPr>
        <w:tc>
          <w:tcPr>
            <w:tcW w:w="639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2013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217CD6">
        <w:trPr>
          <w:trHeight w:val="372"/>
        </w:trPr>
        <w:tc>
          <w:tcPr>
            <w:tcW w:w="639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13</w:t>
            </w:r>
          </w:p>
        </w:tc>
        <w:tc>
          <w:tcPr>
            <w:tcW w:w="2013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470E54" w:rsidRPr="001419DC" w:rsidTr="00217CD6">
        <w:trPr>
          <w:trHeight w:val="372"/>
        </w:trPr>
        <w:tc>
          <w:tcPr>
            <w:tcW w:w="639" w:type="dxa"/>
          </w:tcPr>
          <w:p w:rsidR="00470E54" w:rsidRPr="001419DC" w:rsidRDefault="00687DFB" w:rsidP="000B0AF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="000B0AF6">
              <w:rPr>
                <w:rFonts w:asciiTheme="majorHAnsi" w:eastAsiaTheme="majorHAnsi" w:hAnsiTheme="majorHAnsi"/>
              </w:rPr>
              <w:t>1</w:t>
            </w:r>
            <w:r w:rsidR="001F6F84">
              <w:rPr>
                <w:rFonts w:asciiTheme="majorHAnsi" w:eastAsiaTheme="majorHAnsi" w:hAnsiTheme="majorHAnsi"/>
              </w:rPr>
              <w:t>4</w:t>
            </w:r>
          </w:p>
        </w:tc>
        <w:tc>
          <w:tcPr>
            <w:tcW w:w="2013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217CD6">
        <w:trPr>
          <w:trHeight w:val="372"/>
        </w:trPr>
        <w:tc>
          <w:tcPr>
            <w:tcW w:w="639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1F6F84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013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520F7F" w:rsidRPr="001419DC" w:rsidTr="00217CD6">
        <w:trPr>
          <w:trHeight w:val="372"/>
        </w:trPr>
        <w:tc>
          <w:tcPr>
            <w:tcW w:w="639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1F6F84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2013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710933" w:rsidRPr="001419DC" w:rsidTr="00217CD6">
        <w:trPr>
          <w:trHeight w:val="372"/>
        </w:trPr>
        <w:tc>
          <w:tcPr>
            <w:tcW w:w="639" w:type="dxa"/>
          </w:tcPr>
          <w:p w:rsidR="00710933" w:rsidRPr="001419DC" w:rsidRDefault="00670128" w:rsidP="000B0A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1F6F84">
              <w:rPr>
                <w:rFonts w:asciiTheme="majorHAnsi" w:eastAsiaTheme="majorHAnsi" w:hAnsiTheme="majorHAnsi"/>
              </w:rPr>
              <w:t>7</w:t>
            </w:r>
          </w:p>
        </w:tc>
        <w:tc>
          <w:tcPr>
            <w:tcW w:w="2013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lastRenderedPageBreak/>
              <w:t>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등록된 항목들은 게시판 한 켠에 위치한 작은 달력</w:t>
            </w:r>
            <w:r>
              <w:rPr>
                <w:rFonts w:asciiTheme="majorHAnsi" w:eastAsiaTheme="majorHAnsi" w:hAnsiTheme="majorHAnsi" w:hint="eastAsia"/>
              </w:rPr>
              <w:lastRenderedPageBreak/>
              <w:t>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1F6F84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7</w:t>
            </w:r>
          </w:p>
        </w:tc>
      </w:tr>
      <w:tr w:rsidR="00520F7F" w:rsidRPr="001419DC" w:rsidTr="00217CD6">
        <w:trPr>
          <w:trHeight w:val="372"/>
        </w:trPr>
        <w:tc>
          <w:tcPr>
            <w:tcW w:w="639" w:type="dxa"/>
          </w:tcPr>
          <w:p w:rsidR="00520F7F" w:rsidRDefault="001F6F84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UC018</w:t>
            </w:r>
          </w:p>
        </w:tc>
        <w:tc>
          <w:tcPr>
            <w:tcW w:w="2013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870578" w:rsidRPr="001419DC" w:rsidTr="00217CD6">
        <w:trPr>
          <w:trHeight w:val="372"/>
        </w:trPr>
        <w:tc>
          <w:tcPr>
            <w:tcW w:w="639" w:type="dxa"/>
          </w:tcPr>
          <w:p w:rsidR="00870578" w:rsidRDefault="0087057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UC019</w:t>
            </w:r>
          </w:p>
        </w:tc>
        <w:tc>
          <w:tcPr>
            <w:tcW w:w="2013" w:type="dxa"/>
          </w:tcPr>
          <w:p w:rsidR="00870578" w:rsidRDefault="00CA2AC2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완료 항목 숨기기 기능을 이용한다.</w:t>
            </w:r>
          </w:p>
        </w:tc>
        <w:tc>
          <w:tcPr>
            <w:tcW w:w="5104" w:type="dxa"/>
          </w:tcPr>
          <w:p w:rsidR="00870578" w:rsidRDefault="00870578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숨기기 </w:t>
            </w:r>
            <w:r w:rsidR="00395EBE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 xml:space="preserve">항목 목록에서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완료 여부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가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완료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된 항목들만 목록에서 사라진다.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870578" w:rsidRPr="00870578" w:rsidRDefault="00870578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보이기 버튼은 이를 취소시킨다.</w:t>
            </w:r>
          </w:p>
        </w:tc>
        <w:tc>
          <w:tcPr>
            <w:tcW w:w="566" w:type="dxa"/>
          </w:tcPr>
          <w:p w:rsidR="00870578" w:rsidRDefault="0087057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</w:tr>
    </w:tbl>
    <w:p w:rsidR="00357453" w:rsidRDefault="00357453" w:rsidP="00BE571A">
      <w:pPr>
        <w:rPr>
          <w:rFonts w:asciiTheme="majorHAnsi" w:eastAsiaTheme="majorHAnsi" w:hAnsiTheme="majorHAnsi"/>
        </w:rPr>
      </w:pPr>
    </w:p>
    <w:p w:rsidR="00420E54" w:rsidRPr="00141611" w:rsidRDefault="00357453" w:rsidP="00420E54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t>유스케이스 다이어그램</w:t>
      </w:r>
      <w:bookmarkEnd w:id="15"/>
      <w:bookmarkEnd w:id="16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145A15" w:rsidP="001723F7">
      <w:pPr>
        <w:rPr>
          <w:rFonts w:asciiTheme="majorHAnsi" w:eastAsiaTheme="majorHAnsi" w:hAnsiTheme="majorHAnsi"/>
        </w:rPr>
      </w:pPr>
      <w:bookmarkStart w:id="17" w:name="_Toc287096158"/>
      <w:r>
        <w:rPr>
          <w:rFonts w:asciiTheme="majorHAnsi" w:eastAsiaTheme="majorHAnsi" w:hAnsiTheme="majorHAnsi"/>
          <w:noProof/>
        </w:rPr>
        <w:pict>
          <v:shape id="_x0000_i1025" type="#_x0000_t75" style="width:389.25pt;height:292.5pt">
            <v:imagedata r:id="rId10" o:title="그림1"/>
          </v:shape>
        </w:pict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7E70C2" w:rsidRPr="00B16B7A" w:rsidRDefault="003A2AF1" w:rsidP="000C1642">
      <w:pPr>
        <w:pStyle w:val="4"/>
        <w:rPr>
          <w:rFonts w:asciiTheme="majorHAnsi" w:eastAsiaTheme="majorHAnsi" w:hAnsiTheme="majorHAnsi"/>
        </w:rPr>
        <w:sectPr w:rsidR="007E70C2" w:rsidRPr="00B16B7A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B16B7A">
        <w:rPr>
          <w:rFonts w:asciiTheme="majorHAnsi" w:eastAsiaTheme="majorHAnsi" w:hAnsiTheme="majorHAnsi" w:hint="eastAsia"/>
        </w:rPr>
        <w:t>ID: 유스케이스 명</w:t>
      </w:r>
      <w:r w:rsidR="007E70C2" w:rsidRPr="00B16B7A">
        <w:rPr>
          <w:rFonts w:asciiTheme="majorHAnsi" w:eastAsiaTheme="majorHAnsi" w:hAnsiTheme="majorHAnsi" w:hint="eastAsia"/>
        </w:rPr>
        <w:t xml:space="preserve"> </w:t>
      </w: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72713F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72713F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B4238D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 w:rsidR="00B4238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인터페이스가 보여진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A730A3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 w:rsidR="00A730A3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list’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</w:t>
            </w:r>
            <w:r w:rsidR="00A730A3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list</w:t>
            </w:r>
            <w:r w:rsidR="00A730A3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 w:rsidR="00A730A3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, ‘</w:t>
            </w:r>
            <w:r w:rsidR="00A730A3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 w:rsidR="00A730A3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 w:rsidR="00A730A3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</w:t>
            </w:r>
            <w:r w:rsidR="00A730A3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 w:rsidR="00A730A3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숨기기</w:t>
            </w:r>
            <w:r w:rsidR="00A730A3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 w:rsidR="00A730A3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기능들을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E3131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E3131" w:rsidRPr="001419DC" w:rsidRDefault="002E3131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E3131" w:rsidRPr="001419DC" w:rsidRDefault="002E3131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2E3131" w:rsidRPr="001419DC" w:rsidRDefault="002E3131" w:rsidP="00CF5746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A730A3">
              <w:rPr>
                <w:rStyle w:val="ae"/>
                <w:rFonts w:asciiTheme="majorHAnsi" w:eastAsiaTheme="majorHAnsi" w:hAnsiTheme="majorHAnsi"/>
                <w:color w:val="000000" w:themeColor="text1"/>
              </w:rPr>
              <w:t>-&gt;</w:t>
            </w:r>
            <w:r w:rsidR="00A730A3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</w:tr>
    </w:tbl>
    <w:p w:rsidR="000B0AF6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0B0AF6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0B0AF6" w:rsidRPr="001419DC" w:rsidRDefault="0041108E" w:rsidP="0041108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="000B0AF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list의 빈칸에 지정된 정보</w:t>
            </w:r>
            <w:r w:rsidR="000B0AF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들을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9172E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키보드로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</w:t>
            </w:r>
            <w:r w:rsidR="009172E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받는다.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0B0AF6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0B0AF6" w:rsidRPr="00693EAF" w:rsidRDefault="00331E2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0B0AF6" w:rsidRPr="001419DC" w:rsidRDefault="009172E9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인덱스에 사용자가 입력한 텍스트가 입력되어 보여진다.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261310" w:rsidP="00261310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 과목에 대한 정보(과목명, 담당 교수, 강의 요일/시간, 수강 년도/학기)를 입력</w:t>
            </w:r>
            <w:r w:rsidR="00B4238D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받는다.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26131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261310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강의 요일/시간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-강의 요일/시간 형식에 올바른 값을 입력하라는 메세지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수강 년도/학기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-수강 년도/학기 형식에 올바른 값을 입력하라는 메시지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E173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26131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0B0AF6" w:rsidTr="00FE6EF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>UC</w:t>
            </w:r>
            <w:r>
              <w:rPr>
                <w:rFonts w:ascii="맑은 고딕"/>
              </w:rPr>
              <w:t>003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6E4AEE" w:rsidP="00FE6EF5">
            <w:r>
              <w:rPr>
                <w:rFonts w:ascii="맑은 고딕" w:hint="eastAsia"/>
              </w:rPr>
              <w:t>입력</w:t>
            </w:r>
            <w:r w:rsidR="000B0AF6">
              <w:rPr>
                <w:rFonts w:ascii="맑은 고딕" w:hint="eastAsia"/>
              </w:rPr>
              <w:t xml:space="preserve">한 </w:t>
            </w:r>
            <w:r>
              <w:rPr>
                <w:rFonts w:ascii="맑은 고딕" w:hint="eastAsia"/>
              </w:rPr>
              <w:t>과목 내용을</w:t>
            </w:r>
            <w:r w:rsidR="008F6CBB">
              <w:rPr>
                <w:rFonts w:ascii="맑은 고딕" w:hint="eastAsia"/>
              </w:rPr>
              <w:t xml:space="preserve"> </w:t>
            </w:r>
            <w:r w:rsidR="000B0AF6">
              <w:rPr>
                <w:rFonts w:ascii="맑은 고딕" w:hint="eastAsia"/>
              </w:rPr>
              <w:t>저장한다.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22DD2" w:rsidRPr="00522DD2" w:rsidRDefault="00482D88" w:rsidP="00FE6EF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저장 버튼을 누르면 </w:t>
            </w:r>
            <w:r w:rsidR="00A61B5C">
              <w:rPr>
                <w:rFonts w:asciiTheme="majorHAnsi" w:eastAsiaTheme="majorHAnsi" w:hAnsiTheme="majorHAnsi" w:hint="eastAsia"/>
              </w:rPr>
              <w:t xml:space="preserve">사용자가 키보드로 </w:t>
            </w:r>
            <w:r>
              <w:rPr>
                <w:rFonts w:asciiTheme="majorHAnsi" w:eastAsiaTheme="majorHAnsi" w:hAnsiTheme="majorHAnsi" w:hint="eastAsia"/>
              </w:rPr>
              <w:t>입력한 과목의 모든 정보를 로그인한 계정 고유 저장소에 자동으로 저장한다.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t>사용자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ascii="맑은 고딕" w:hint="eastAsia"/>
              </w:rPr>
              <w:t>과목을 등록한다.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C17ED5" w:rsidP="00FE6EF5">
            <w:r>
              <w:rPr>
                <w:rFonts w:hint="eastAsia"/>
              </w:rPr>
              <w:t>입력</w:t>
            </w:r>
            <w:r w:rsidR="008F6CBB">
              <w:rPr>
                <w:rFonts w:hint="eastAsia"/>
              </w:rPr>
              <w:t>한</w:t>
            </w:r>
            <w:r w:rsidR="008F6CBB">
              <w:rPr>
                <w:rFonts w:hint="eastAsia"/>
              </w:rPr>
              <w:t xml:space="preserve"> </w:t>
            </w:r>
            <w:r w:rsidR="008F6CBB">
              <w:rPr>
                <w:rFonts w:hint="eastAsia"/>
              </w:rPr>
              <w:t>과목들을</w:t>
            </w:r>
            <w:r w:rsidR="008F6CBB">
              <w:rPr>
                <w:rFonts w:hint="eastAsia"/>
              </w:rPr>
              <w:t xml:space="preserve"> </w:t>
            </w:r>
            <w:r w:rsidR="008F6CBB">
              <w:rPr>
                <w:rFonts w:hint="eastAsia"/>
              </w:rPr>
              <w:t>로그인한</w:t>
            </w:r>
            <w:r w:rsidR="008F6CBB">
              <w:rPr>
                <w:rFonts w:hint="eastAsia"/>
              </w:rPr>
              <w:t xml:space="preserve"> </w:t>
            </w:r>
            <w:r w:rsidR="008F6CBB">
              <w:rPr>
                <w:rFonts w:hint="eastAsia"/>
              </w:rPr>
              <w:t>계정</w:t>
            </w:r>
            <w:r w:rsidR="008F6CBB">
              <w:rPr>
                <w:rFonts w:hint="eastAsia"/>
              </w:rPr>
              <w:t xml:space="preserve"> </w:t>
            </w:r>
            <w:r w:rsidR="008F6CBB">
              <w:rPr>
                <w:rFonts w:hint="eastAsia"/>
              </w:rPr>
              <w:t>고유</w:t>
            </w:r>
            <w:r w:rsidR="008F6CBB">
              <w:rPr>
                <w:rFonts w:hint="eastAsia"/>
              </w:rPr>
              <w:t xml:space="preserve"> </w:t>
            </w:r>
            <w:r w:rsidR="008F6CBB">
              <w:rPr>
                <w:rFonts w:hint="eastAsia"/>
              </w:rPr>
              <w:t>저장소에</w:t>
            </w:r>
            <w:r w:rsidR="008F6CBB">
              <w:rPr>
                <w:rFonts w:hint="eastAsia"/>
              </w:rPr>
              <w:t xml:space="preserve"> </w:t>
            </w:r>
            <w:r w:rsidR="008F6CBB">
              <w:rPr>
                <w:rFonts w:hint="eastAsia"/>
              </w:rPr>
              <w:t>저장한다</w:t>
            </w:r>
            <w:r w:rsidR="008F6CBB">
              <w:rPr>
                <w:rFonts w:hint="eastAsia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8F6CBB" w:rsidP="00FE6EF5">
            <w:pPr>
              <w:pStyle w:val="af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B4238D" w:rsidP="00FE6EF5">
            <w:pPr>
              <w:pStyle w:val="af"/>
              <w:jc w:val="both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입력</w:t>
            </w:r>
            <w:r w:rsidR="00E1737F" w:rsidRPr="00025786">
              <w:rPr>
                <w:rFonts w:asciiTheme="majorHAnsi" w:eastAsiaTheme="majorHAnsi" w:hAnsiTheme="majorHAnsi" w:hint="eastAsia"/>
                <w:b w:val="0"/>
              </w:rPr>
              <w:t>한 과목</w:t>
            </w:r>
            <w:r>
              <w:rPr>
                <w:rFonts w:asciiTheme="majorHAnsi" w:eastAsiaTheme="majorHAnsi" w:hAnsiTheme="majorHAnsi" w:hint="eastAsia"/>
                <w:b w:val="0"/>
              </w:rPr>
              <w:t xml:space="preserve"> 내용</w:t>
            </w:r>
            <w:r w:rsidR="00E1737F" w:rsidRPr="00025786">
              <w:rPr>
                <w:rFonts w:asciiTheme="majorHAnsi" w:eastAsiaTheme="majorHAnsi" w:hAnsiTheme="majorHAnsi" w:hint="eastAsia"/>
                <w:b w:val="0"/>
              </w:rPr>
              <w:t>을 저장한다.</w:t>
            </w:r>
          </w:p>
        </w:tc>
      </w:tr>
      <w:tr w:rsidR="008F6CBB" w:rsidTr="008F6CBB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F6CBB" w:rsidRDefault="008F6CBB" w:rsidP="00FE6EF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Pr="00B4238D" w:rsidRDefault="008F6CBB" w:rsidP="00522DD2"/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B01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</w:t>
            </w:r>
            <w:r w:rsidR="007D44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8E3697" w:rsidRPr="001419DC" w:rsidRDefault="00025786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 w:rsidR="008E369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41108E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사용자가 항목list의 빈칸에 지정된 정보들을</w:t>
            </w:r>
            <w:r w:rsidR="009172E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키보드로 입력 받는다.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9172E9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9172E9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인덱스에 사용자가 입력한 텍스트가 입력되어 보여진다.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AA038B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사용자는 등록할 항목의 정보(과목명, 항목명, 마감 기한, 완료 여부, 완료 날짜, 중요도 등)를 형식에 맞게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DD236D" w:rsidP="00AA038B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입력한 후 </w:t>
            </w:r>
            <w:r w:rsidR="00B4238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버튼을 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DD236D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형식에 맞지 않는 정보가 들어올 경우</w:t>
            </w:r>
          </w:p>
          <w:p w:rsidR="00DD236D" w:rsidRPr="001419DC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-형식에 맞지 않는 정보가 있다는 메시지 출력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DD236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="00DD236D"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6E4AEE" w:rsidP="00C56925">
            <w:r>
              <w:rPr>
                <w:rFonts w:ascii="맑은 고딕" w:hint="eastAsia"/>
              </w:rPr>
              <w:t>입력한 항목 내용을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22DD2" w:rsidRPr="00522DD2" w:rsidRDefault="00482D88" w:rsidP="00C5692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저장 버튼을 누르면 </w:t>
            </w:r>
            <w:r w:rsidR="00A61B5C">
              <w:rPr>
                <w:rFonts w:asciiTheme="majorHAnsi" w:eastAsiaTheme="majorHAnsi" w:hAnsiTheme="majorHAnsi" w:hint="eastAsia"/>
              </w:rPr>
              <w:t xml:space="preserve">사용자가 키보드로 </w:t>
            </w:r>
            <w:r>
              <w:rPr>
                <w:rFonts w:asciiTheme="majorHAnsi" w:eastAsiaTheme="majorHAnsi" w:hAnsiTheme="majorHAnsi" w:hint="eastAsia"/>
              </w:rPr>
              <w:t>입력한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항목을 등록한다.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등록한 항목들을 해당 계정 고유 저장소에 저장한다.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78645E" w:rsidTr="0078645E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78645E" w:rsidRDefault="0078645E" w:rsidP="00C5692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522DD2"/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095A0D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78645E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</w:t>
            </w:r>
            <w:r w:rsidR="00B54E0C">
              <w:rPr>
                <w:rFonts w:ascii="맑은 고딕" w:hint="eastAsia"/>
              </w:rPr>
              <w:t>7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574458">
        <w:trPr>
          <w:trHeight w:val="275"/>
        </w:trPr>
        <w:tc>
          <w:tcPr>
            <w:tcW w:w="52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</w:t>
            </w:r>
            <w:r w:rsidR="003E50B4">
              <w:rPr>
                <w:rFonts w:ascii="맑은 고딕"/>
              </w:rPr>
              <w:t>006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설정 된 중요도는 수정 및 삭제가 가능하다.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42784D" w:rsidP="00C56925">
            <w:r>
              <w:rPr>
                <w:rFonts w:ascii="맑은 고딕" w:hint="eastAsia"/>
              </w:rPr>
              <w:t>과목이 등록되어 있</w:t>
            </w:r>
            <w:r w:rsidR="00470E5D">
              <w:rPr>
                <w:rFonts w:ascii="맑은 고딕" w:hint="eastAsia"/>
              </w:rPr>
              <w:t>고 항목을 입력중이다.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42784D" w:rsidP="00C56925">
            <w:r>
              <w:rPr>
                <w:rFonts w:ascii="맑은 고딕" w:hint="eastAsia"/>
              </w:rPr>
              <w:t>항목에서 중요도 부분이 사용자 의도에 맞게 변경된다.</w:t>
            </w: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lastRenderedPageBreak/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 w:rsidR="00B54E0C">
              <w:rPr>
                <w:rFonts w:ascii="맑은 고딕" w:hint="eastAsia"/>
              </w:rPr>
              <w:t xml:space="preserve">3의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 w:rsidR="00B54E0C">
              <w:rPr>
                <w:rFonts w:ascii="맑은 고딕" w:hint="eastAsia"/>
              </w:rPr>
              <w:t xml:space="preserve">2의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2</w:t>
            </w:r>
          </w:p>
          <w:p w:rsidR="003E50B4" w:rsidRDefault="003E50B4" w:rsidP="00C56925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 w:rsidR="00B54E0C">
              <w:rPr>
                <w:rFonts w:ascii="맑은 고딕" w:hint="eastAsia"/>
              </w:rPr>
              <w:t xml:space="preserve">1의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3</w:t>
            </w:r>
          </w:p>
          <w:p w:rsidR="00814B46" w:rsidRPr="00814B46" w:rsidRDefault="00814B46" w:rsidP="00C56925">
            <w:r>
              <w:rPr>
                <w:rFonts w:ascii="맑은 고딕" w:hint="eastAsia"/>
              </w:rPr>
              <w:t>중요도를 사용하지 않을 항목은 NULL값을 가지며 우선순위 4</w:t>
            </w:r>
          </w:p>
          <w:p w:rsidR="003E50B4" w:rsidRDefault="003E50B4" w:rsidP="00C56925">
            <w:r>
              <w:rPr>
                <w:rFonts w:ascii="맑은 고딕"/>
              </w:rPr>
              <w:t>으로 등록한다.</w:t>
            </w:r>
          </w:p>
        </w:tc>
      </w:tr>
      <w:tr w:rsidR="003E50B4" w:rsidRPr="00814B46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14B46" w:rsidRDefault="00814B46" w:rsidP="00814B46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</w:p>
          <w:p w:rsidR="00814B46" w:rsidRDefault="00814B46" w:rsidP="00814B46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r>
              <w:rPr>
                <w:rFonts w:ascii="맑은 고딕" w:hint="eastAsia"/>
              </w:rPr>
              <w:t xml:space="preserve">중요도를 사용하지 않을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</w:rPr>
              <w:t>하얀색 박스</w:t>
            </w:r>
            <w:r>
              <w:rPr>
                <w:rFonts w:ascii="맑은 고딕"/>
              </w:rPr>
              <w:t>”</w:t>
            </w:r>
          </w:p>
        </w:tc>
      </w:tr>
      <w:tr w:rsidR="00B54E0C" w:rsidTr="00574458">
        <w:trPr>
          <w:trHeight w:val="40"/>
        </w:trPr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54E0C" w:rsidRDefault="00B54E0C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Default="00B54E0C" w:rsidP="00C56925">
            <w:pPr>
              <w:jc w:val="center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Pr="00814B46" w:rsidRDefault="00B54E0C" w:rsidP="00C56925">
            <w:pPr>
              <w:jc w:val="center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중요도 입력창에 허용한 범위밖의 값이 들어올 경우</w:t>
            </w:r>
          </w:p>
          <w:p w:rsidR="00574458" w:rsidRPr="00574458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-중요도 값의 범위를 메시지로 출력</w:t>
            </w: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574458">
            <w:pPr>
              <w:pStyle w:val="af"/>
              <w:jc w:val="both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574458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574458" w:rsidRDefault="00574458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Default="00574458" w:rsidP="00C56925">
            <w:r>
              <w:rPr>
                <w:rFonts w:ascii="맑은 고딕"/>
              </w:rPr>
              <w:t>SN00</w:t>
            </w:r>
            <w:r>
              <w:rPr>
                <w:rFonts w:ascii="맑은 고딕" w:hint="eastAsia"/>
              </w:rPr>
              <w:t>8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Pr="001419DC" w:rsidRDefault="00574458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</w:t>
            </w:r>
            <w:r w:rsidR="007D44CE">
              <w:rPr>
                <w:rStyle w:val="ae"/>
                <w:rFonts w:asciiTheme="majorHAnsi" w:eastAsiaTheme="majorHAnsi" w:hAnsiTheme="majorHAnsi"/>
                <w:color w:val="000000" w:themeColor="text1"/>
              </w:rPr>
              <w:t>C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AE6FEF" w:rsidP="00AE6FEF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항목이 등록되어 있</w:t>
            </w:r>
            <w:r w:rsidR="002B722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790FA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790FA9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90FA9" w:rsidRPr="00790FA9" w:rsidRDefault="00790FA9" w:rsidP="00790FA9">
            <w:pPr>
              <w:pStyle w:val="af"/>
              <w:jc w:val="both"/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</w:pP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입력한 항목들 중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1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순위 우선순위 정렬 방법으로 정렬이 불가능할 경우</w:t>
            </w:r>
          </w:p>
          <w:p w:rsidR="002B7220" w:rsidRPr="00790FA9" w:rsidRDefault="00790FA9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-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2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790FA9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SN009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내림차순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입력한다..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이름의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SN010</w:t>
            </w:r>
          </w:p>
        </w:tc>
        <w:tc>
          <w:tcPr>
            <w:tcW w:w="5805" w:type="dxa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과목명(오름차선)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별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정렬을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DA1F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UC010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CF0499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CF0499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CF0499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01F2B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입력되지 않았을 경우</w:t>
            </w:r>
          </w:p>
          <w:p w:rsidR="00A01F2B" w:rsidRPr="001419DC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-가장 느린 마감기한으로 취급한다.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4F594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SN012</w:t>
            </w:r>
          </w:p>
        </w:tc>
        <w:tc>
          <w:tcPr>
            <w:tcW w:w="5805" w:type="dxa"/>
          </w:tcPr>
          <w:p w:rsidR="00FE6EF5" w:rsidRPr="001419DC" w:rsidRDefault="00FE6EF5" w:rsidP="00CF049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CF0499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CF049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273CB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lastRenderedPageBreak/>
              <w:t>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C58D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363AAA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8C58DC" w:rsidRPr="001419DC" w:rsidRDefault="008C58DC" w:rsidP="00363AAA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완료 날짜 값이 없는 경우</w:t>
            </w:r>
          </w:p>
          <w:p w:rsidR="008C58DC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-마감 기한과 동일하게 취급해 정렬한다.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SN013</w:t>
            </w:r>
          </w:p>
        </w:tc>
        <w:tc>
          <w:tcPr>
            <w:tcW w:w="5805" w:type="dxa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UC012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여부에 따라 미완료 상태인 항목들을 먼저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DC6188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E87D6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B7284D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7284D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111A77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SN014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111A7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UC013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C2124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같을 경우</w:t>
            </w:r>
          </w:p>
          <w:p w:rsidR="00FE6EF5" w:rsidRPr="001419DC" w:rsidRDefault="007C2124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43F98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43F98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</w:t>
            </w:r>
          </w:p>
          <w:p w:rsidR="00FE6EF5" w:rsidRPr="001419DC" w:rsidRDefault="00A43F98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가장 낮은 것으로 간주하여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C2124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SN015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A43F9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</w:t>
            </w:r>
            <w:r w:rsidR="001F6F84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Default="001D55CE" w:rsidP="00FE6EF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AB6031" w:rsidP="00F65E5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항목이 등록 되어 있다.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창에 입력한 텍스트를 포함하는 </w:t>
            </w:r>
            <w:r w:rsidR="00AB603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항목들만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보여준다.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Pr="001419DC" w:rsidRDefault="00F65E51" w:rsidP="00F65E5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텍스트를 입력한 뒤 검색 버튼을 누른다.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Default="000B6CCD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="001B740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0B6CC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</w:t>
            </w:r>
            <w:r w:rsidR="001F6F84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5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8D018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텍스트를 입력</w:t>
            </w:r>
            <w:r w:rsidR="008D018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후</w:t>
            </w:r>
            <w:r w:rsidR="008D018E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‘</w:t>
            </w:r>
            <w:r w:rsidR="008D018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</w:t>
            </w:r>
            <w:r w:rsidR="008D018E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 w:rsidR="008D018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텍스트를 입력한 뒤 검색 버튼을 누른다.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Default="00FD476C" w:rsidP="00363AAA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FD476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D476C" w:rsidRPr="001419DC" w:rsidRDefault="00FD476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="001B740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7</w:t>
            </w:r>
          </w:p>
        </w:tc>
        <w:tc>
          <w:tcPr>
            <w:tcW w:w="5805" w:type="dxa"/>
          </w:tcPr>
          <w:p w:rsidR="00FD476C" w:rsidRPr="001419DC" w:rsidRDefault="00FD476C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B16B7A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</w:t>
            </w:r>
            <w:r w:rsidR="001F6F84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941D4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아무것도 입력하지 않고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</w:t>
            </w:r>
            <w:r w:rsidR="001D55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0B2170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전체 항목을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NULL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값을 </w:t>
            </w:r>
            <w:r w:rsidR="000F673B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가진 상태로 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B740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00"/>
        <w:gridCol w:w="767"/>
        <w:gridCol w:w="337"/>
        <w:gridCol w:w="5805"/>
      </w:tblGrid>
      <w:tr w:rsidR="001D55CE" w:rsidRPr="001419DC" w:rsidTr="00EC18C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1000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1104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 w:rsidR="001F6F84">
              <w:rPr>
                <w:rStyle w:val="ae"/>
                <w:rFonts w:asciiTheme="majorHAnsi" w:eastAsiaTheme="majorHAnsi" w:hAnsiTheme="majorHAnsi"/>
                <w:color w:val="000000" w:themeColor="text1"/>
              </w:rPr>
              <w:t>7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909" w:type="dxa"/>
            <w:gridSpan w:val="3"/>
          </w:tcPr>
          <w:p w:rsidR="001D55CE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  <w:p w:rsidR="00D95270" w:rsidRPr="001419DC" w:rsidRDefault="00D95270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항목이 등록되는 순간 마감 날짜에 따라 달력에 표시된다.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909" w:type="dxa"/>
            <w:gridSpan w:val="3"/>
          </w:tcPr>
          <w:p w:rsidR="001D55CE" w:rsidRPr="001419DC" w:rsidRDefault="006549B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항목이 등록 되어 있다.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표시하고 항목에 등록된 마감 날짜를 달력 날짜에 초록색 배경으로 표시한다.</w:t>
            </w:r>
          </w:p>
        </w:tc>
      </w:tr>
      <w:tr w:rsidR="001D55CE" w:rsidRPr="005074D9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767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A733E9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항목list에서 마감 날짜를 인식하여 달력에 표시한다.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2941E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363AA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D8683F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1104" w:type="dxa"/>
            <w:gridSpan w:val="2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B740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1F6F84">
              <w:rPr>
                <w:rStyle w:val="ae"/>
                <w:rFonts w:asciiTheme="majorHAnsi" w:eastAsiaTheme="majorHAnsi" w:hAnsiTheme="majorHAnsi"/>
                <w:color w:val="000000" w:themeColor="text1"/>
              </w:rPr>
              <w:t>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 된 해당 날짜를 값으로 받아 등록된 항목들의 날짜와 비교한다.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1D55CE" w:rsidRPr="001419DC" w:rsidTr="00FE6EF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D55CE" w:rsidRPr="00D8683F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B740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</w:t>
            </w:r>
            <w:r w:rsidR="00854340">
              <w:rPr>
                <w:rStyle w:val="ae"/>
                <w:rFonts w:asciiTheme="majorHAnsi" w:eastAsiaTheme="majorHAnsi" w:hAnsiTheme="majorHAnsi"/>
                <w:color w:val="000000" w:themeColor="text1"/>
              </w:rPr>
              <w:t>0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</w:tr>
    </w:tbl>
    <w:p w:rsidR="00DC6188" w:rsidRDefault="00DC6188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395EBE" w:rsidRPr="001419DC" w:rsidTr="0020167E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395EBE" w:rsidRPr="001419DC" w:rsidRDefault="00395EBE" w:rsidP="002016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395EBE" w:rsidRPr="001419DC" w:rsidRDefault="00395EBE" w:rsidP="002016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완료 항목 숨기기 기능을 이용한다</w:t>
            </w:r>
          </w:p>
        </w:tc>
      </w:tr>
      <w:tr w:rsidR="00395EBE" w:rsidRPr="001419DC" w:rsidTr="0020167E">
        <w:tc>
          <w:tcPr>
            <w:tcW w:w="1518" w:type="dxa"/>
            <w:gridSpan w:val="2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395EBE" w:rsidRDefault="00395EBE" w:rsidP="00395EB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숨기기 버튼을 누르면 항목 목록에서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완료 여부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 xml:space="preserve">가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완료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된 항목들만 목록에서 사라진다.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395EBE" w:rsidRPr="001419DC" w:rsidRDefault="00395EBE" w:rsidP="00395EB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</w:rPr>
              <w:t>보이기 버튼은 이를 취소시킨다.</w:t>
            </w:r>
          </w:p>
        </w:tc>
      </w:tr>
      <w:tr w:rsidR="00395EBE" w:rsidRPr="001419DC" w:rsidTr="0020167E">
        <w:tc>
          <w:tcPr>
            <w:tcW w:w="1518" w:type="dxa"/>
            <w:gridSpan w:val="2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395EBE" w:rsidRPr="001419DC" w:rsidRDefault="00395EBE" w:rsidP="002016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395EBE" w:rsidRPr="000D054C" w:rsidTr="0020167E">
        <w:tc>
          <w:tcPr>
            <w:tcW w:w="1518" w:type="dxa"/>
            <w:gridSpan w:val="2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395EBE" w:rsidRPr="001419DC" w:rsidRDefault="001B740C" w:rsidP="002016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항목이 저장되어 있다.</w:t>
            </w:r>
          </w:p>
        </w:tc>
      </w:tr>
      <w:tr w:rsidR="00395EBE" w:rsidRPr="001419DC" w:rsidTr="0020167E">
        <w:tc>
          <w:tcPr>
            <w:tcW w:w="1518" w:type="dxa"/>
            <w:gridSpan w:val="2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B740C" w:rsidRPr="001419DC" w:rsidRDefault="001B740C" w:rsidP="00855E7A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완료된 항목</w:t>
            </w:r>
            <w:r w:rsidR="00855E7A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list에서 보이지 </w:t>
            </w:r>
            <w:r w:rsidR="00855E7A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않거나 모두 보여진다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.</w:t>
            </w:r>
          </w:p>
        </w:tc>
      </w:tr>
      <w:tr w:rsidR="00395EBE" w:rsidRPr="001419DC" w:rsidTr="0020167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395EBE" w:rsidRPr="001419DC" w:rsidRDefault="00395EBE" w:rsidP="002016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95EBE" w:rsidRPr="001419DC" w:rsidRDefault="00855E7A" w:rsidP="0020167E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숨기기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버튼을 누르면 완료된 항목은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list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에서 사라진다.</w:t>
            </w:r>
          </w:p>
        </w:tc>
      </w:tr>
      <w:tr w:rsidR="00395EBE" w:rsidRPr="001419DC" w:rsidTr="002016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395EBE" w:rsidRPr="001419DC" w:rsidRDefault="00395EBE" w:rsidP="0020167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395EBE" w:rsidRPr="001419DC" w:rsidRDefault="00395EBE" w:rsidP="0020167E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95EBE" w:rsidRPr="001419DC" w:rsidRDefault="00855E7A" w:rsidP="001B740C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보이기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’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버튼을 누르면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숨기기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기능을 취소한다.</w:t>
            </w:r>
          </w:p>
        </w:tc>
      </w:tr>
      <w:tr w:rsidR="00395EBE" w:rsidRPr="001419DC" w:rsidTr="0020167E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395EBE" w:rsidRPr="001419DC" w:rsidRDefault="00395EBE" w:rsidP="002016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395EBE" w:rsidRPr="001419DC" w:rsidRDefault="00395EBE" w:rsidP="002016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395EBE" w:rsidRPr="001419DC" w:rsidTr="002016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395EBE" w:rsidRPr="001419DC" w:rsidRDefault="00395EBE" w:rsidP="0020167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395EBE" w:rsidRPr="001419DC" w:rsidRDefault="00395EBE" w:rsidP="002016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395EBE" w:rsidRPr="001419DC" w:rsidRDefault="00395EBE" w:rsidP="002016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395EBE" w:rsidRPr="001419DC" w:rsidTr="0020167E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395EBE" w:rsidRPr="001419DC" w:rsidRDefault="00395EBE" w:rsidP="002016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95EBE" w:rsidRPr="00D8683F" w:rsidRDefault="00855E7A" w:rsidP="002016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항목이 아무것도 없을 시 아무 일도 일어나지 않는다.</w:t>
            </w:r>
          </w:p>
        </w:tc>
      </w:tr>
      <w:tr w:rsidR="00395EBE" w:rsidRPr="001419DC" w:rsidTr="0020167E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395EBE" w:rsidRPr="001419DC" w:rsidRDefault="00395EBE" w:rsidP="0020167E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395EBE" w:rsidRPr="001419DC" w:rsidRDefault="00395EBE" w:rsidP="0020167E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395EBE" w:rsidRPr="001419DC" w:rsidTr="0020167E">
        <w:tc>
          <w:tcPr>
            <w:tcW w:w="1518" w:type="dxa"/>
            <w:gridSpan w:val="2"/>
            <w:shd w:val="clear" w:color="auto" w:fill="CCCCCC"/>
            <w:vAlign w:val="center"/>
          </w:tcPr>
          <w:p w:rsidR="00395EBE" w:rsidRPr="001419DC" w:rsidRDefault="00395EBE" w:rsidP="0020167E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395EBE" w:rsidRPr="001419DC" w:rsidRDefault="00395EBE" w:rsidP="002016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SN02</w:t>
            </w:r>
            <w:r w:rsidR="001B740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  <w:tc>
          <w:tcPr>
            <w:tcW w:w="5805" w:type="dxa"/>
          </w:tcPr>
          <w:p w:rsidR="00395EBE" w:rsidRPr="001419DC" w:rsidRDefault="00395EBE" w:rsidP="0020167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="00855E7A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-&gt;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</w:tr>
    </w:tbl>
    <w:p w:rsidR="00231BD0" w:rsidRPr="00530BF9" w:rsidRDefault="00231BD0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536E20" w:rsidRDefault="005A219F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231BD0" w:rsidRPr="001419DC" w:rsidTr="001B66DD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231BD0" w:rsidRPr="001419DC" w:rsidRDefault="00231BD0" w:rsidP="001B66DD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UI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001</w:t>
            </w:r>
          </w:p>
        </w:tc>
        <w:tc>
          <w:tcPr>
            <w:tcW w:w="1388" w:type="dxa"/>
          </w:tcPr>
          <w:p w:rsidR="001B66DD" w:rsidRDefault="001B66DD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list </w:t>
            </w:r>
          </w:p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그인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창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4727" w:type="dxa"/>
          </w:tcPr>
          <w:p w:rsidR="00231BD0" w:rsidRPr="001419DC" w:rsidRDefault="00231BD0" w:rsidP="001B66DD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버튼과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버튼이 있다.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UI002</w:t>
            </w:r>
          </w:p>
        </w:tc>
        <w:tc>
          <w:tcPr>
            <w:tcW w:w="1388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계정 등록 창.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LN002</w:t>
            </w:r>
          </w:p>
        </w:tc>
        <w:tc>
          <w:tcPr>
            <w:tcW w:w="4727" w:type="dxa"/>
          </w:tcPr>
          <w:p w:rsidR="00231BD0" w:rsidRPr="001419DC" w:rsidRDefault="00231BD0" w:rsidP="00A73AE6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="00A73AE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="00A73AE6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="00A73AE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버튼이 있다.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UI003</w:t>
            </w:r>
          </w:p>
        </w:tc>
        <w:tc>
          <w:tcPr>
            <w:tcW w:w="1388" w:type="dxa"/>
          </w:tcPr>
          <w:p w:rsidR="00231BD0" w:rsidRPr="001419DC" w:rsidRDefault="00231BD0" w:rsidP="00E8554F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게시판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4727" w:type="dxa"/>
          </w:tcPr>
          <w:p w:rsidR="00231BD0" w:rsidRDefault="00231BD0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가장 상단에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버튼이 있고 그 밑 줄에 긴 간판으로써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담당 교수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강의 시간 및 요일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수강 년도</w:t>
            </w:r>
            <w:r w:rsidR="00CF104B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016EB9">
              <w:rPr>
                <w:rFonts w:asciiTheme="majorHAnsi" w:eastAsiaTheme="majorHAnsi" w:hAnsiTheme="majorHAnsi"/>
                <w:color w:val="000000" w:themeColor="text1"/>
              </w:rPr>
              <w:t>,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CF104B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학기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가 순서대로 한 줄에 나열 된다.</w:t>
            </w:r>
          </w:p>
          <w:p w:rsidR="00394A57" w:rsidRDefault="00394A57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 다음 줄에 사용자가 텍스트를 입력 할 수 있는 각 간판 별 창이 있다.</w:t>
            </w:r>
          </w:p>
          <w:p w:rsidR="00440B7F" w:rsidRDefault="00440B7F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아래에 저장된 과목을 보여주는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창이 있다.</w:t>
            </w:r>
          </w:p>
          <w:p w:rsidR="00231BD0" w:rsidRDefault="00440B7F" w:rsidP="001B66DD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 아래에는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항목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 xml:space="preserve">버튼이 있고 그 밑 줄에 긴 간판으로써 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항목명(해야할 일)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가 순서대로 한 줄에 나열 된다.</w:t>
            </w:r>
          </w:p>
          <w:p w:rsidR="00440B7F" w:rsidRDefault="00394A57" w:rsidP="00394A5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그 다음 줄에 사용자가 텍스트를 입력 할 수 있는 각 간판 별 창이 있다.</w:t>
            </w:r>
          </w:p>
          <w:p w:rsidR="00440B7F" w:rsidRDefault="00440B7F" w:rsidP="00394A5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아래에 저장된 과목을 보여주는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창이 있다.</w:t>
            </w:r>
          </w:p>
          <w:p w:rsidR="00440B7F" w:rsidRPr="00440B7F" w:rsidRDefault="00440B7F" w:rsidP="00394A57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아래 즉 맨 하단에는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완료된 항목을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간판이 있고 간판 오른쪽에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숨기기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’, ‘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보이기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버튼이 순서대로 있다.</w:t>
            </w:r>
          </w:p>
          <w:p w:rsidR="00440B7F" w:rsidRDefault="00231BD0" w:rsidP="00440B7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오른편에</w:t>
            </w:r>
            <w:r w:rsidR="00440B7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가장 상단에는 달력이 있다.</w:t>
            </w:r>
          </w:p>
          <w:p w:rsidR="00231BD0" w:rsidRDefault="00440B7F" w:rsidP="001B66DD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그 아래에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 xml:space="preserve"> 우선순위 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“1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간판 밑에 항목의 간판들을 선택할 수 있는 선택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 xml:space="preserve">버튼이 있고 오른쪽에 순서대로 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“2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>”, “3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 w:rsidR="00231BD0"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="00231BD0">
              <w:rPr>
                <w:rFonts w:asciiTheme="majorHAnsi" w:eastAsiaTheme="majorHAnsi" w:hAnsiTheme="majorHAnsi" w:hint="eastAsia"/>
                <w:color w:val="000000" w:themeColor="text1"/>
              </w:rPr>
              <w:t>똑같이 적용한다.</w:t>
            </w:r>
          </w:p>
          <w:p w:rsidR="00231BD0" w:rsidRDefault="00231BD0" w:rsidP="001B66DD">
            <w:pPr>
              <w:ind w:firstLineChars="10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순위 선택 버튼 오른쪽에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버튼이 있다.</w:t>
            </w:r>
          </w:p>
          <w:p w:rsidR="00440B7F" w:rsidRPr="001419DC" w:rsidRDefault="00231BD0" w:rsidP="001B66DD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 아래에 텍스트를 입력 할 수 있는 칸 이 있고 오른쪽에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검색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버튼이 있다.</w:t>
            </w:r>
          </w:p>
        </w:tc>
      </w:tr>
      <w:tr w:rsidR="00231BD0" w:rsidRPr="001419DC" w:rsidTr="001B66DD">
        <w:trPr>
          <w:trHeight w:val="356"/>
        </w:trPr>
        <w:tc>
          <w:tcPr>
            <w:tcW w:w="810" w:type="dxa"/>
          </w:tcPr>
          <w:p w:rsidR="00231BD0" w:rsidRPr="001419DC" w:rsidRDefault="00231BD0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lastRenderedPageBreak/>
              <w:t>UI004</w:t>
            </w:r>
          </w:p>
        </w:tc>
        <w:tc>
          <w:tcPr>
            <w:tcW w:w="1388" w:type="dxa"/>
          </w:tcPr>
          <w:p w:rsidR="00231BD0" w:rsidRPr="001419DC" w:rsidRDefault="00394A57" w:rsidP="001B66DD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 리스트</w:t>
            </w:r>
          </w:p>
        </w:tc>
        <w:tc>
          <w:tcPr>
            <w:tcW w:w="1560" w:type="dxa"/>
          </w:tcPr>
          <w:p w:rsidR="00231BD0" w:rsidRPr="001419DC" w:rsidRDefault="00231BD0" w:rsidP="001B66DD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002</w:t>
            </w:r>
          </w:p>
        </w:tc>
        <w:tc>
          <w:tcPr>
            <w:tcW w:w="4727" w:type="dxa"/>
          </w:tcPr>
          <w:p w:rsidR="00231BD0" w:rsidRDefault="00394A57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게시판의 과목 부분</w:t>
            </w:r>
            <w:r w:rsidR="0098601E">
              <w:rPr>
                <w:rFonts w:asciiTheme="majorHAnsi" w:eastAsiaTheme="majorHAnsi" w:hAnsiTheme="majorHAnsi" w:hint="eastAsia"/>
                <w:color w:val="000000" w:themeColor="text1"/>
              </w:rPr>
              <w:t>에서 사용자가 입력한 값을 보여주는 한 줄 리스트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  <w:p w:rsidR="0098601E" w:rsidRPr="00394A57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과목이 추가 될수록 한 줄씩 늘어난다</w:t>
            </w:r>
          </w:p>
        </w:tc>
      </w:tr>
      <w:tr w:rsidR="0098601E" w:rsidRPr="001419DC" w:rsidTr="001B66DD">
        <w:trPr>
          <w:trHeight w:val="356"/>
        </w:trPr>
        <w:tc>
          <w:tcPr>
            <w:tcW w:w="810" w:type="dxa"/>
          </w:tcPr>
          <w:p w:rsidR="0098601E" w:rsidRPr="001419DC" w:rsidRDefault="0098601E" w:rsidP="0098601E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UI005</w:t>
            </w:r>
          </w:p>
        </w:tc>
        <w:tc>
          <w:tcPr>
            <w:tcW w:w="1388" w:type="dxa"/>
          </w:tcPr>
          <w:p w:rsidR="0098601E" w:rsidRPr="001419DC" w:rsidRDefault="0098601E" w:rsidP="0098601E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 리스트</w:t>
            </w:r>
          </w:p>
        </w:tc>
        <w:tc>
          <w:tcPr>
            <w:tcW w:w="1560" w:type="dxa"/>
          </w:tcPr>
          <w:p w:rsidR="0098601E" w:rsidRPr="001419DC" w:rsidRDefault="0098601E" w:rsidP="0098601E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003</w:t>
            </w:r>
          </w:p>
        </w:tc>
        <w:tc>
          <w:tcPr>
            <w:tcW w:w="4727" w:type="dxa"/>
          </w:tcPr>
          <w:p w:rsidR="0098601E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게시판의 항목 부분에서 사용자가 입력한 값을 보여주는 한 줄 리스트 </w:t>
            </w:r>
          </w:p>
          <w:p w:rsidR="0098601E" w:rsidRPr="00394A57" w:rsidRDefault="0098601E" w:rsidP="0098601E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항목이 추가 될수록 한 줄씩 늘어난다</w:t>
            </w:r>
          </w:p>
        </w:tc>
      </w:tr>
    </w:tbl>
    <w:p w:rsidR="005A219F" w:rsidRDefault="005A219F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E648E4" w:rsidRDefault="00E648E4" w:rsidP="003C1E0F">
      <w:pPr>
        <w:rPr>
          <w:rFonts w:asciiTheme="majorHAnsi" w:eastAsiaTheme="majorHAnsi" w:hAnsiTheme="majorHAnsi"/>
        </w:rPr>
      </w:pPr>
    </w:p>
    <w:p w:rsidR="00E648E4" w:rsidRPr="001419DC" w:rsidRDefault="00E648E4" w:rsidP="003C1E0F">
      <w:pPr>
        <w:rPr>
          <w:rFonts w:asciiTheme="majorHAnsi" w:eastAsiaTheme="majorHAnsi" w:hAnsiTheme="majorHAnsi"/>
        </w:rPr>
      </w:pP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30"/>
        <w:gridCol w:w="1420"/>
        <w:gridCol w:w="3156"/>
      </w:tblGrid>
      <w:tr w:rsidR="005A219F" w:rsidRPr="001419DC" w:rsidTr="00E8554F">
        <w:trPr>
          <w:trHeight w:val="354"/>
        </w:trPr>
        <w:tc>
          <w:tcPr>
            <w:tcW w:w="781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30" w:type="dxa"/>
          </w:tcPr>
          <w:p w:rsidR="005A219F" w:rsidRPr="001B66DD" w:rsidRDefault="005A219F" w:rsidP="00123551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B66DD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6" w:type="dxa"/>
          </w:tcPr>
          <w:p w:rsidR="005A219F" w:rsidRPr="001B66DD" w:rsidRDefault="001B66DD" w:rsidP="00123551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 로그인 창</w:t>
            </w:r>
          </w:p>
        </w:tc>
      </w:tr>
      <w:tr w:rsidR="003C1E0F" w:rsidRPr="001419DC" w:rsidTr="00E8554F">
        <w:trPr>
          <w:trHeight w:val="6505"/>
        </w:trPr>
        <w:tc>
          <w:tcPr>
            <w:tcW w:w="781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06" w:type="dxa"/>
            <w:gridSpan w:val="3"/>
            <w:vAlign w:val="center"/>
          </w:tcPr>
          <w:p w:rsidR="003C1E0F" w:rsidRPr="001B66DD" w:rsidRDefault="00145A15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auto"/>
              </w:rPr>
              <w:pict>
                <v:shape id="_x0000_i1026" type="#_x0000_t75" style="width:300pt;height:189pt">
                  <v:imagedata r:id="rId14" o:title="로그인"/>
                </v:shape>
              </w:pict>
            </w:r>
          </w:p>
        </w:tc>
      </w:tr>
      <w:tr w:rsidR="003C1E0F" w:rsidRPr="001419DC" w:rsidTr="00E8554F">
        <w:trPr>
          <w:trHeight w:val="368"/>
        </w:trPr>
        <w:tc>
          <w:tcPr>
            <w:tcW w:w="781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06" w:type="dxa"/>
            <w:gridSpan w:val="3"/>
          </w:tcPr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라는 제목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PASSWD를 요구하는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텍스트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칸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승인요청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865E89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</w:tc>
      </w:tr>
    </w:tbl>
    <w:p w:rsidR="003C1E0F" w:rsidRDefault="003C1E0F" w:rsidP="003C1E0F">
      <w:pPr>
        <w:rPr>
          <w:rFonts w:asciiTheme="majorHAnsi" w:eastAsiaTheme="majorHAnsi" w:hAnsiTheme="majorHAnsi"/>
        </w:rPr>
      </w:pPr>
    </w:p>
    <w:p w:rsidR="00E8554F" w:rsidRDefault="00E8554F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355B68" w:rsidRDefault="00355B68" w:rsidP="003C1E0F">
      <w:pPr>
        <w:rPr>
          <w:rFonts w:asciiTheme="majorHAnsi" w:eastAsiaTheme="majorHAnsi" w:hAnsiTheme="majorHAnsi"/>
        </w:rPr>
      </w:pPr>
    </w:p>
    <w:p w:rsidR="00E8554F" w:rsidRDefault="00E8554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30"/>
        <w:gridCol w:w="1420"/>
        <w:gridCol w:w="3156"/>
      </w:tblGrid>
      <w:tr w:rsidR="00E8554F" w:rsidRPr="001419DC" w:rsidTr="00E8554F">
        <w:trPr>
          <w:trHeight w:val="354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30" w:type="dxa"/>
          </w:tcPr>
          <w:p w:rsidR="00E8554F" w:rsidRPr="001B66DD" w:rsidRDefault="00E8554F" w:rsidP="00CA2AC2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E8554F" w:rsidRPr="001B66DD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6" w:type="dxa"/>
          </w:tcPr>
          <w:p w:rsidR="00E8554F" w:rsidRPr="001B66DD" w:rsidRDefault="00E8554F" w:rsidP="00CA2AC2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계정 등록 창</w:t>
            </w:r>
          </w:p>
        </w:tc>
      </w:tr>
      <w:tr w:rsidR="00E8554F" w:rsidRPr="001419DC" w:rsidTr="00E8554F">
        <w:trPr>
          <w:trHeight w:val="6505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06" w:type="dxa"/>
            <w:gridSpan w:val="3"/>
            <w:vAlign w:val="center"/>
          </w:tcPr>
          <w:p w:rsidR="00E8554F" w:rsidRPr="001B66DD" w:rsidRDefault="00E8554F" w:rsidP="00CA2AC2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3953933" cy="2481382"/>
                  <wp:effectExtent l="0" t="0" r="8890" b="0"/>
                  <wp:docPr id="2" name="그림 2" descr="C:\Users\jeongwon\Pictures\계정 등록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ongwon\Pictures\계정 등록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41" cy="249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368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06" w:type="dxa"/>
            <w:gridSpan w:val="3"/>
          </w:tcPr>
          <w:p w:rsidR="00E8554F" w:rsidRPr="00E8554F" w:rsidRDefault="00E8554F" w:rsidP="00CA2AC2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라는 제목</w:t>
            </w:r>
          </w:p>
          <w:p w:rsidR="00E8554F" w:rsidRPr="00E8554F" w:rsidRDefault="00E8554F" w:rsidP="00CA2AC2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</w:t>
            </w:r>
          </w:p>
          <w:p w:rsidR="00E8554F" w:rsidRPr="00E8554F" w:rsidRDefault="00E8554F" w:rsidP="00CA2AC2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입력한 ID와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텍스트를 계정 정보로 저장하는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버튼</w:t>
            </w:r>
          </w:p>
        </w:tc>
      </w:tr>
    </w:tbl>
    <w:p w:rsidR="00E8554F" w:rsidRPr="001419DC" w:rsidRDefault="00E8554F" w:rsidP="003C1E0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  <w:bookmarkStart w:id="22" w:name="_Toc287096159"/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3342"/>
        <w:gridCol w:w="1609"/>
        <w:gridCol w:w="3133"/>
      </w:tblGrid>
      <w:tr w:rsidR="00E8554F" w:rsidRPr="001419DC" w:rsidTr="00E8554F">
        <w:trPr>
          <w:trHeight w:val="354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30" w:type="dxa"/>
          </w:tcPr>
          <w:p w:rsidR="00E8554F" w:rsidRPr="001B66DD" w:rsidRDefault="00E8554F" w:rsidP="00CA2AC2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3</w:t>
            </w:r>
          </w:p>
        </w:tc>
        <w:tc>
          <w:tcPr>
            <w:tcW w:w="1420" w:type="dxa"/>
            <w:shd w:val="clear" w:color="auto" w:fill="BFBFBF"/>
          </w:tcPr>
          <w:p w:rsidR="00E8554F" w:rsidRPr="001B66DD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6" w:type="dxa"/>
          </w:tcPr>
          <w:p w:rsidR="00E8554F" w:rsidRPr="001B66DD" w:rsidRDefault="00E8554F" w:rsidP="00CA2AC2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게시판 창</w:t>
            </w:r>
          </w:p>
        </w:tc>
      </w:tr>
      <w:tr w:rsidR="00E8554F" w:rsidRPr="001419DC" w:rsidTr="00E8554F">
        <w:trPr>
          <w:trHeight w:val="6505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06" w:type="dxa"/>
            <w:gridSpan w:val="3"/>
            <w:vAlign w:val="center"/>
          </w:tcPr>
          <w:p w:rsidR="00E8554F" w:rsidRPr="001B66DD" w:rsidRDefault="00145A15" w:rsidP="00CA2AC2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/>
                <w:color w:val="auto"/>
              </w:rPr>
              <w:pict>
                <v:shape id="_x0000_i1027" type="#_x0000_t75" style="width:393pt;height:219.75pt">
                  <v:imagedata r:id="rId16" o:title="그림5"/>
                </v:shape>
              </w:pict>
            </w:r>
          </w:p>
        </w:tc>
      </w:tr>
      <w:tr w:rsidR="00E8554F" w:rsidRPr="001419DC" w:rsidTr="00E8554F">
        <w:trPr>
          <w:trHeight w:val="368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06" w:type="dxa"/>
            <w:gridSpan w:val="3"/>
          </w:tcPr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과목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담당 교수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강의 시간 및 요일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수강 년도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”,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학기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긴 간판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사용자가 텍스트를 입력 할 수 있는 각 간판 별 창(과목)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오른편에 달력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항목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저장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선택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삭제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과목명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항목명(해야할 일)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 w:rsidRPr="00E8554F">
              <w:rPr>
                <w:rFonts w:asciiTheme="majorHAnsi" w:eastAsiaTheme="majorHAnsi" w:hAnsiTheme="majorHAnsi"/>
                <w:color w:val="000000" w:themeColor="text1"/>
              </w:rPr>
              <w:t xml:space="preserve">” 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긴 간판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사용자가 텍스트를 입력 할 수 있는 각 간판 별 창(항목)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  <w:color w:val="000000" w:themeColor="text1"/>
              </w:rPr>
            </w:pPr>
            <w:r w:rsidRPr="00E8554F">
              <w:rPr>
                <w:rFonts w:asciiTheme="majorHAnsi" w:eastAsiaTheme="majorHAnsi" w:hAnsiTheme="majorHAnsi"/>
                <w:color w:val="000000" w:themeColor="text1"/>
              </w:rPr>
              <w:t>“1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>간판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Pr="00E8554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“2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“3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순위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1순위에 대한 선택 버튼, 2순위에 대한 선택 버튼, 3순위에 대한 선택 버튼</w:t>
            </w:r>
          </w:p>
          <w:p w:rsid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사용자가 텍스트를 입력 할 수 있는 칸 하나(검색)</w:t>
            </w:r>
          </w:p>
          <w:p w:rsidR="00E8554F" w:rsidRPr="00A6501A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검색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  <w:p w:rsidR="00A6501A" w:rsidRPr="00DC7C36" w:rsidRDefault="00A6501A" w:rsidP="00DC7C36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완료된 항목을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간판,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숨기기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”, 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보이기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버튼</w:t>
            </w:r>
          </w:p>
        </w:tc>
      </w:tr>
    </w:tbl>
    <w:p w:rsidR="00E8554F" w:rsidRDefault="00E8554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58"/>
        <w:gridCol w:w="1430"/>
        <w:gridCol w:w="3182"/>
      </w:tblGrid>
      <w:tr w:rsidR="00E8554F" w:rsidRPr="001419DC" w:rsidTr="00E8554F">
        <w:trPr>
          <w:trHeight w:val="91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58" w:type="dxa"/>
          </w:tcPr>
          <w:p w:rsidR="00E8554F" w:rsidRPr="001B66DD" w:rsidRDefault="00E8554F" w:rsidP="00CA2AC2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4</w:t>
            </w:r>
          </w:p>
        </w:tc>
        <w:tc>
          <w:tcPr>
            <w:tcW w:w="1430" w:type="dxa"/>
            <w:shd w:val="clear" w:color="auto" w:fill="BFBFBF"/>
          </w:tcPr>
          <w:p w:rsidR="00E8554F" w:rsidRPr="001B66DD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82" w:type="dxa"/>
          </w:tcPr>
          <w:p w:rsidR="00E8554F" w:rsidRPr="001B66DD" w:rsidRDefault="00E8554F" w:rsidP="00E8554F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과목</w:t>
            </w:r>
            <w:r>
              <w:rPr>
                <w:rStyle w:val="ae"/>
                <w:rFonts w:asciiTheme="majorHAnsi" w:eastAsiaTheme="majorHAnsi" w:hAnsiTheme="majorHAnsi"/>
                <w:color w:val="auto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리스트</w:t>
            </w:r>
          </w:p>
        </w:tc>
      </w:tr>
      <w:tr w:rsidR="00E8554F" w:rsidRPr="001419DC" w:rsidTr="00E8554F">
        <w:trPr>
          <w:trHeight w:val="1692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670" w:type="dxa"/>
            <w:gridSpan w:val="3"/>
            <w:vAlign w:val="center"/>
          </w:tcPr>
          <w:p w:rsidR="00E8554F" w:rsidRPr="001B66DD" w:rsidRDefault="00E8554F" w:rsidP="00CA2AC2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4636210" cy="320040"/>
                  <wp:effectExtent l="0" t="0" r="0" b="3810"/>
                  <wp:docPr id="8" name="그림 8" descr="C:\Users\jeongwon\Pictures\과목 리스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eongwon\Pictures\과목 리스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389" cy="37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95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670" w:type="dxa"/>
            <w:gridSpan w:val="3"/>
          </w:tcPr>
          <w:p w:rsidR="00E8554F" w:rsidRPr="00E8554F" w:rsidRDefault="00E8554F" w:rsidP="00E8554F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사용자가 입력 가능 한 칸 리스트</w:t>
            </w:r>
          </w:p>
        </w:tc>
      </w:tr>
    </w:tbl>
    <w:p w:rsidR="00E8554F" w:rsidRDefault="00E8554F" w:rsidP="004221DF">
      <w:pPr>
        <w:rPr>
          <w:rFonts w:asciiTheme="majorHAnsi" w:eastAsiaTheme="majorHAnsi" w:hAnsiTheme="majorHAnsi"/>
        </w:rPr>
      </w:pPr>
    </w:p>
    <w:tbl>
      <w:tblPr>
        <w:tblW w:w="8360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3017"/>
        <w:gridCol w:w="1415"/>
        <w:gridCol w:w="3147"/>
      </w:tblGrid>
      <w:tr w:rsidR="00E8554F" w:rsidRPr="001419DC" w:rsidTr="00E8554F">
        <w:trPr>
          <w:trHeight w:val="142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3017" w:type="dxa"/>
          </w:tcPr>
          <w:p w:rsidR="00E8554F" w:rsidRPr="001B66DD" w:rsidRDefault="00E8554F" w:rsidP="00CA2AC2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B66DD">
              <w:rPr>
                <w:rStyle w:val="ae"/>
                <w:rFonts w:asciiTheme="majorHAnsi" w:eastAsiaTheme="majorHAnsi" w:hAnsiTheme="majorHAnsi" w:hint="eastAsia"/>
                <w:color w:val="auto"/>
              </w:rPr>
              <w:t>SC00</w:t>
            </w: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5</w:t>
            </w:r>
          </w:p>
        </w:tc>
        <w:tc>
          <w:tcPr>
            <w:tcW w:w="1415" w:type="dxa"/>
            <w:shd w:val="clear" w:color="auto" w:fill="BFBFBF"/>
          </w:tcPr>
          <w:p w:rsidR="00E8554F" w:rsidRPr="001B66DD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B66DD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47" w:type="dxa"/>
          </w:tcPr>
          <w:p w:rsidR="00E8554F" w:rsidRPr="001B66DD" w:rsidRDefault="00E8554F" w:rsidP="00CA2AC2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auto"/>
              </w:rPr>
              <w:t>항목 리스트</w:t>
            </w:r>
          </w:p>
        </w:tc>
      </w:tr>
      <w:tr w:rsidR="00E8554F" w:rsidRPr="001419DC" w:rsidTr="00E8554F">
        <w:trPr>
          <w:trHeight w:val="2621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7579" w:type="dxa"/>
            <w:gridSpan w:val="3"/>
            <w:vAlign w:val="center"/>
          </w:tcPr>
          <w:p w:rsidR="00E8554F" w:rsidRPr="001B66DD" w:rsidRDefault="00E8554F" w:rsidP="00CA2AC2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E8554F">
              <w:rPr>
                <w:rStyle w:val="ae"/>
                <w:rFonts w:asciiTheme="majorHAnsi" w:eastAsiaTheme="majorHAnsi" w:hAnsiTheme="majorHAnsi"/>
                <w:noProof/>
                <w:color w:val="auto"/>
              </w:rPr>
              <w:drawing>
                <wp:inline distT="0" distB="0" distL="0" distR="0">
                  <wp:extent cx="4395624" cy="350520"/>
                  <wp:effectExtent l="0" t="0" r="5080" b="0"/>
                  <wp:docPr id="9" name="그림 9" descr="C:\Users\jeongwon\Pictures\항목 리스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jeongwon\Pictures\항목 리스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7405" cy="385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4F" w:rsidRPr="001419DC" w:rsidTr="00E8554F">
        <w:trPr>
          <w:trHeight w:val="147"/>
        </w:trPr>
        <w:tc>
          <w:tcPr>
            <w:tcW w:w="781" w:type="dxa"/>
            <w:shd w:val="clear" w:color="auto" w:fill="CCCCCC"/>
            <w:vAlign w:val="center"/>
          </w:tcPr>
          <w:p w:rsidR="00E8554F" w:rsidRPr="001419DC" w:rsidRDefault="00E8554F" w:rsidP="00CA2AC2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7579" w:type="dxa"/>
            <w:gridSpan w:val="3"/>
          </w:tcPr>
          <w:p w:rsidR="00E8554F" w:rsidRPr="00E8554F" w:rsidRDefault="00E8554F" w:rsidP="00CA2AC2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  <w:color w:val="auto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사용자가 입력 가능 한 칸 리스트</w:t>
            </w:r>
          </w:p>
        </w:tc>
      </w:tr>
    </w:tbl>
    <w:p w:rsidR="00E8554F" w:rsidRP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Default="00E8554F" w:rsidP="004221DF">
      <w:pPr>
        <w:rPr>
          <w:rFonts w:asciiTheme="majorHAnsi" w:eastAsiaTheme="majorHAnsi" w:hAnsiTheme="majorHAnsi"/>
        </w:rPr>
      </w:pPr>
    </w:p>
    <w:p w:rsidR="00E8554F" w:rsidRPr="00E8554F" w:rsidRDefault="00E8554F" w:rsidP="004221DF">
      <w:pPr>
        <w:rPr>
          <w:rFonts w:asciiTheme="majorHAnsi" w:eastAsiaTheme="majorHAnsi" w:hAnsiTheme="majorHAnsi"/>
        </w:rPr>
      </w:pPr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377" w:rsidRDefault="00292377">
      <w:r>
        <w:separator/>
      </w:r>
    </w:p>
    <w:p w:rsidR="00292377" w:rsidRDefault="00292377"/>
    <w:p w:rsidR="00292377" w:rsidRDefault="00292377"/>
    <w:p w:rsidR="00292377" w:rsidRDefault="00292377"/>
  </w:endnote>
  <w:endnote w:type="continuationSeparator" w:id="0">
    <w:p w:rsidR="00292377" w:rsidRDefault="00292377">
      <w:r>
        <w:continuationSeparator/>
      </w:r>
    </w:p>
    <w:p w:rsidR="00292377" w:rsidRDefault="00292377"/>
    <w:p w:rsidR="00292377" w:rsidRDefault="00292377"/>
    <w:p w:rsidR="00292377" w:rsidRDefault="002923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AC2" w:rsidRDefault="00CA2AC2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CA2AC2" w:rsidRDefault="00CA2AC2"/>
  <w:p w:rsidR="00CA2AC2" w:rsidRDefault="00CA2AC2"/>
  <w:p w:rsidR="00CA2AC2" w:rsidRDefault="00CA2AC2"/>
  <w:p w:rsidR="00CA2AC2" w:rsidRDefault="00CA2AC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AC2" w:rsidRDefault="00CA2AC2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145A15">
      <w:rPr>
        <w:noProof/>
      </w:rPr>
      <w:t>- 1 -</w:t>
    </w:r>
    <w:r>
      <w:fldChar w:fldCharType="end"/>
    </w:r>
  </w:p>
  <w:p w:rsidR="00CA2AC2" w:rsidRDefault="00CA2AC2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9C848F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377" w:rsidRDefault="00292377">
      <w:r>
        <w:separator/>
      </w:r>
    </w:p>
    <w:p w:rsidR="00292377" w:rsidRDefault="00292377"/>
    <w:p w:rsidR="00292377" w:rsidRDefault="00292377"/>
    <w:p w:rsidR="00292377" w:rsidRDefault="00292377"/>
  </w:footnote>
  <w:footnote w:type="continuationSeparator" w:id="0">
    <w:p w:rsidR="00292377" w:rsidRDefault="00292377">
      <w:r>
        <w:continuationSeparator/>
      </w:r>
    </w:p>
    <w:p w:rsidR="00292377" w:rsidRDefault="00292377"/>
    <w:p w:rsidR="00292377" w:rsidRDefault="00292377"/>
    <w:p w:rsidR="00292377" w:rsidRDefault="002923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CA2AC2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CA2AC2" w:rsidRPr="00D54A11" w:rsidRDefault="00CA2AC2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CA2AC2" w:rsidRPr="00D54A11" w:rsidRDefault="00CA2AC2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CA2AC2" w:rsidRPr="00D54A11" w:rsidRDefault="00CA2AC2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CA2AC2" w:rsidRPr="00D54A11" w:rsidRDefault="00CA2AC2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CA2AC2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CA2AC2" w:rsidRPr="00D54A11" w:rsidRDefault="00CA2AC2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CA2AC2" w:rsidRPr="00D54A11" w:rsidRDefault="00CA2AC2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CA2AC2" w:rsidRPr="00D54A11" w:rsidRDefault="00CA2AC2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CA2AC2" w:rsidRPr="00D54A11" w:rsidRDefault="00CA2AC2" w:rsidP="001F6F8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00791440">
            <w:rPr>
              <w:rFonts w:ascii="돋움" w:eastAsia="돋움" w:hAnsi="돋움" w:hint="eastAsia"/>
            </w:rPr>
            <w:t>1.2</w:t>
          </w:r>
        </w:p>
      </w:tc>
    </w:tr>
  </w:tbl>
  <w:p w:rsidR="00CA2AC2" w:rsidRPr="00EF53CF" w:rsidRDefault="00CA2AC2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AF3C7C" id="Rectangle 28" o:spid="_x0000_s1026" style="position:absolute;left:0;text-align:left;margin-left:-2.1pt;margin-top:8.9pt;width:428.45pt;height:8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27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EB9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578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847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5A0D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AF6"/>
    <w:rsid w:val="000B2170"/>
    <w:rsid w:val="000B25C4"/>
    <w:rsid w:val="000B5629"/>
    <w:rsid w:val="000B6CCD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25E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6668"/>
    <w:rsid w:val="000F673B"/>
    <w:rsid w:val="000F729C"/>
    <w:rsid w:val="000F72E9"/>
    <w:rsid w:val="000F7477"/>
    <w:rsid w:val="000F75C6"/>
    <w:rsid w:val="00100322"/>
    <w:rsid w:val="00100F25"/>
    <w:rsid w:val="00100FAE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1A77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1A2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611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A15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35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274"/>
    <w:rsid w:val="00193C54"/>
    <w:rsid w:val="00194293"/>
    <w:rsid w:val="0019478C"/>
    <w:rsid w:val="001950D4"/>
    <w:rsid w:val="00195109"/>
    <w:rsid w:val="0019521D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1BE3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6DD"/>
    <w:rsid w:val="001B6C8C"/>
    <w:rsid w:val="001B740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5CE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1F6F84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17CD6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BD0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310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CB0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2377"/>
    <w:rsid w:val="002941E1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131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1E2C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5B68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AAA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4A57"/>
    <w:rsid w:val="003955DD"/>
    <w:rsid w:val="00395EBE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696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08E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84D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B7F"/>
    <w:rsid w:val="00440C90"/>
    <w:rsid w:val="00440DE6"/>
    <w:rsid w:val="004416BC"/>
    <w:rsid w:val="00441AE2"/>
    <w:rsid w:val="0044297F"/>
    <w:rsid w:val="00442FFC"/>
    <w:rsid w:val="00445C33"/>
    <w:rsid w:val="00445D9D"/>
    <w:rsid w:val="00446C21"/>
    <w:rsid w:val="004476E8"/>
    <w:rsid w:val="00450744"/>
    <w:rsid w:val="00450E40"/>
    <w:rsid w:val="004511CA"/>
    <w:rsid w:val="00452DCC"/>
    <w:rsid w:val="00453716"/>
    <w:rsid w:val="004542E7"/>
    <w:rsid w:val="00454427"/>
    <w:rsid w:val="00456E9F"/>
    <w:rsid w:val="00463354"/>
    <w:rsid w:val="004636B3"/>
    <w:rsid w:val="0046418D"/>
    <w:rsid w:val="004646B8"/>
    <w:rsid w:val="00465004"/>
    <w:rsid w:val="00465411"/>
    <w:rsid w:val="00470E54"/>
    <w:rsid w:val="00470E5D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2D88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26E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594C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2DD2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3EDE"/>
    <w:rsid w:val="00534309"/>
    <w:rsid w:val="00534B24"/>
    <w:rsid w:val="00535A16"/>
    <w:rsid w:val="00535BBC"/>
    <w:rsid w:val="00536E20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1B8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458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15B0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49B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4AEE"/>
    <w:rsid w:val="006E554B"/>
    <w:rsid w:val="006E586B"/>
    <w:rsid w:val="006E6F71"/>
    <w:rsid w:val="006E7430"/>
    <w:rsid w:val="006E7CAA"/>
    <w:rsid w:val="006F021B"/>
    <w:rsid w:val="006F05E8"/>
    <w:rsid w:val="006F104D"/>
    <w:rsid w:val="006F1871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084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2713F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5E7E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66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45E"/>
    <w:rsid w:val="00786F85"/>
    <w:rsid w:val="00787455"/>
    <w:rsid w:val="007908A3"/>
    <w:rsid w:val="00790BD2"/>
    <w:rsid w:val="00790F22"/>
    <w:rsid w:val="00790FA9"/>
    <w:rsid w:val="00791440"/>
    <w:rsid w:val="007936F8"/>
    <w:rsid w:val="007937FA"/>
    <w:rsid w:val="00794976"/>
    <w:rsid w:val="00794B69"/>
    <w:rsid w:val="00795E2D"/>
    <w:rsid w:val="00796A23"/>
    <w:rsid w:val="00796BE0"/>
    <w:rsid w:val="00797989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124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17"/>
    <w:rsid w:val="007D0673"/>
    <w:rsid w:val="007D0D71"/>
    <w:rsid w:val="007D2DA1"/>
    <w:rsid w:val="007D3FC2"/>
    <w:rsid w:val="007D4226"/>
    <w:rsid w:val="007D43FB"/>
    <w:rsid w:val="007D44CE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46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47CC7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4340"/>
    <w:rsid w:val="00855E7A"/>
    <w:rsid w:val="00856F27"/>
    <w:rsid w:val="00857EBA"/>
    <w:rsid w:val="00860362"/>
    <w:rsid w:val="00861E54"/>
    <w:rsid w:val="00862566"/>
    <w:rsid w:val="00862CBF"/>
    <w:rsid w:val="008632FA"/>
    <w:rsid w:val="0086362C"/>
    <w:rsid w:val="00863D9B"/>
    <w:rsid w:val="00865CB1"/>
    <w:rsid w:val="00865E89"/>
    <w:rsid w:val="00870578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58DC"/>
    <w:rsid w:val="008C6145"/>
    <w:rsid w:val="008D018E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CB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65A"/>
    <w:rsid w:val="009121E0"/>
    <w:rsid w:val="0091268B"/>
    <w:rsid w:val="00912923"/>
    <w:rsid w:val="00912E64"/>
    <w:rsid w:val="009137BD"/>
    <w:rsid w:val="00913914"/>
    <w:rsid w:val="00914907"/>
    <w:rsid w:val="00915606"/>
    <w:rsid w:val="00916748"/>
    <w:rsid w:val="00916BB5"/>
    <w:rsid w:val="009172E9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24"/>
    <w:rsid w:val="009233E6"/>
    <w:rsid w:val="00923E54"/>
    <w:rsid w:val="00925191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1D41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719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01E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682E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1F2B"/>
    <w:rsid w:val="00A02125"/>
    <w:rsid w:val="00A023EB"/>
    <w:rsid w:val="00A024C4"/>
    <w:rsid w:val="00A027AA"/>
    <w:rsid w:val="00A02A05"/>
    <w:rsid w:val="00A04558"/>
    <w:rsid w:val="00A052AA"/>
    <w:rsid w:val="00A0581B"/>
    <w:rsid w:val="00A06E1D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3F98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1B5C"/>
    <w:rsid w:val="00A62B00"/>
    <w:rsid w:val="00A63969"/>
    <w:rsid w:val="00A63E09"/>
    <w:rsid w:val="00A6501A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0A3"/>
    <w:rsid w:val="00A733E9"/>
    <w:rsid w:val="00A734B1"/>
    <w:rsid w:val="00A73AE6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566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038B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48B2"/>
    <w:rsid w:val="00AB5472"/>
    <w:rsid w:val="00AB6031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2AE6"/>
    <w:rsid w:val="00AD3F60"/>
    <w:rsid w:val="00AD4078"/>
    <w:rsid w:val="00AD4107"/>
    <w:rsid w:val="00AD4587"/>
    <w:rsid w:val="00AD4EA5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6FEF"/>
    <w:rsid w:val="00AE7650"/>
    <w:rsid w:val="00AF267B"/>
    <w:rsid w:val="00AF27FA"/>
    <w:rsid w:val="00AF32D9"/>
    <w:rsid w:val="00AF33EF"/>
    <w:rsid w:val="00AF3612"/>
    <w:rsid w:val="00AF36DA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16B7A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27D0E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38D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4E0C"/>
    <w:rsid w:val="00B55194"/>
    <w:rsid w:val="00B554B0"/>
    <w:rsid w:val="00B56DBE"/>
    <w:rsid w:val="00B607C3"/>
    <w:rsid w:val="00B60A30"/>
    <w:rsid w:val="00B61271"/>
    <w:rsid w:val="00B637E3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84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8D5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5DD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0A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17ED5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AC2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C7FD2"/>
    <w:rsid w:val="00CD0101"/>
    <w:rsid w:val="00CD0C4B"/>
    <w:rsid w:val="00CD12B9"/>
    <w:rsid w:val="00CD16B8"/>
    <w:rsid w:val="00CD208A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0499"/>
    <w:rsid w:val="00CF104B"/>
    <w:rsid w:val="00CF2896"/>
    <w:rsid w:val="00CF33F0"/>
    <w:rsid w:val="00CF3D78"/>
    <w:rsid w:val="00CF56E4"/>
    <w:rsid w:val="00CF5746"/>
    <w:rsid w:val="00CF5884"/>
    <w:rsid w:val="00CF5A2D"/>
    <w:rsid w:val="00CF6311"/>
    <w:rsid w:val="00CF6C32"/>
    <w:rsid w:val="00CF6CD9"/>
    <w:rsid w:val="00CF7255"/>
    <w:rsid w:val="00CF73A4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2E9E"/>
    <w:rsid w:val="00D9451E"/>
    <w:rsid w:val="00D94BF2"/>
    <w:rsid w:val="00D94BFC"/>
    <w:rsid w:val="00D95270"/>
    <w:rsid w:val="00D95BDE"/>
    <w:rsid w:val="00D9602A"/>
    <w:rsid w:val="00D97283"/>
    <w:rsid w:val="00D97374"/>
    <w:rsid w:val="00D97A02"/>
    <w:rsid w:val="00DA1472"/>
    <w:rsid w:val="00DA1FF5"/>
    <w:rsid w:val="00DA221D"/>
    <w:rsid w:val="00DA2A6F"/>
    <w:rsid w:val="00DA2AC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35B3"/>
    <w:rsid w:val="00DC4E41"/>
    <w:rsid w:val="00DC5432"/>
    <w:rsid w:val="00DC6188"/>
    <w:rsid w:val="00DC6941"/>
    <w:rsid w:val="00DC6E3E"/>
    <w:rsid w:val="00DC702A"/>
    <w:rsid w:val="00DC760F"/>
    <w:rsid w:val="00DC779D"/>
    <w:rsid w:val="00DC7C36"/>
    <w:rsid w:val="00DC7DEA"/>
    <w:rsid w:val="00DD057B"/>
    <w:rsid w:val="00DD120B"/>
    <w:rsid w:val="00DD1B9C"/>
    <w:rsid w:val="00DD1E46"/>
    <w:rsid w:val="00DD236D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37F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580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01E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8E4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711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554F"/>
    <w:rsid w:val="00E865AC"/>
    <w:rsid w:val="00E86DC9"/>
    <w:rsid w:val="00E879AA"/>
    <w:rsid w:val="00E87D6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18C1"/>
    <w:rsid w:val="00EC2927"/>
    <w:rsid w:val="00EC423B"/>
    <w:rsid w:val="00EC5925"/>
    <w:rsid w:val="00EC5DCC"/>
    <w:rsid w:val="00EC7129"/>
    <w:rsid w:val="00ED0AC6"/>
    <w:rsid w:val="00ED0B5B"/>
    <w:rsid w:val="00ED0BC5"/>
    <w:rsid w:val="00ED11E0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223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5E51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476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5F6D"/>
    <w:rsid w:val="00FE69BC"/>
    <w:rsid w:val="00FE6EF5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2C16FE62"/>
  <w15:docId w15:val="{FB68C52A-044D-49CF-AD75-7C542D70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F78DC-5A0F-43E2-99AF-115545A8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299</TotalTime>
  <Pages>1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17207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</cp:lastModifiedBy>
  <cp:revision>66</cp:revision>
  <cp:lastPrinted>2008-01-26T04:17:00Z</cp:lastPrinted>
  <dcterms:created xsi:type="dcterms:W3CDTF">2017-04-28T04:51:00Z</dcterms:created>
  <dcterms:modified xsi:type="dcterms:W3CDTF">2017-06-02T09:58:00Z</dcterms:modified>
</cp:coreProperties>
</file>