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66F" w:rsidRDefault="0008066F" w:rsidP="0008066F"/>
    <w:p w:rsidR="0008066F" w:rsidRPr="000C1C63" w:rsidRDefault="0008066F" w:rsidP="0008066F">
      <w:pPr>
        <w:pStyle w:val="ad"/>
      </w:pPr>
      <w:r w:rsidRPr="000C1C63">
        <w:rPr>
          <w:rFonts w:hint="eastAsia"/>
        </w:rPr>
        <w:t>요구사항 명세서</w:t>
      </w:r>
    </w:p>
    <w:p w:rsidR="0008066F" w:rsidRPr="00137DCF" w:rsidRDefault="0008066F" w:rsidP="0008066F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45690CD5" wp14:editId="6A1E202B">
                <wp:extent cx="5372100" cy="198755"/>
                <wp:effectExtent l="0" t="0" r="3175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909A8A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 fillcolor="#903" stroked="f" strokecolor="blue"/>
                <w10:anchorlock/>
              </v:group>
            </w:pict>
          </mc:Fallback>
        </mc:AlternateContent>
      </w:r>
    </w:p>
    <w:p w:rsidR="0008066F" w:rsidRPr="00137DCF" w:rsidRDefault="0008066F" w:rsidP="0008066F"/>
    <w:p w:rsidR="0008066F" w:rsidRPr="00137DCF" w:rsidRDefault="0008066F" w:rsidP="0008066F"/>
    <w:p w:rsidR="0008066F" w:rsidRPr="00137DCF" w:rsidRDefault="0008066F" w:rsidP="0008066F"/>
    <w:p w:rsidR="0008066F" w:rsidRPr="00137DCF" w:rsidRDefault="0008066F" w:rsidP="0008066F"/>
    <w:p w:rsidR="0008066F" w:rsidRPr="00137DCF" w:rsidRDefault="0008066F" w:rsidP="0008066F"/>
    <w:p w:rsidR="0008066F" w:rsidRPr="00137DCF" w:rsidRDefault="0008066F" w:rsidP="0008066F"/>
    <w:p w:rsidR="0008066F" w:rsidRPr="00137DCF" w:rsidRDefault="0008066F" w:rsidP="0008066F"/>
    <w:p w:rsidR="0008066F" w:rsidRPr="00137DCF" w:rsidRDefault="0008066F" w:rsidP="0008066F"/>
    <w:p w:rsidR="0008066F" w:rsidRPr="00137DCF" w:rsidRDefault="0008066F" w:rsidP="0008066F"/>
    <w:p w:rsidR="0008066F" w:rsidRDefault="0008066F" w:rsidP="0008066F"/>
    <w:p w:rsidR="0008066F" w:rsidRDefault="0008066F" w:rsidP="0008066F"/>
    <w:p w:rsidR="0008066F" w:rsidRDefault="0008066F" w:rsidP="0008066F"/>
    <w:p w:rsidR="0008066F" w:rsidRDefault="0008066F" w:rsidP="0008066F"/>
    <w:p w:rsidR="0008066F" w:rsidRDefault="0008066F" w:rsidP="0008066F"/>
    <w:p w:rsidR="0008066F" w:rsidRPr="00137DCF" w:rsidRDefault="0008066F" w:rsidP="0008066F"/>
    <w:p w:rsidR="0008066F" w:rsidRPr="002C1DC5" w:rsidRDefault="0008066F" w:rsidP="0008066F">
      <w:pPr>
        <w:pStyle w:val="af1"/>
      </w:pPr>
      <w:r w:rsidRPr="002C1DC5">
        <w:rPr>
          <w:rFonts w:hint="eastAsia"/>
        </w:rPr>
        <w:t>&lt;</w:t>
      </w:r>
      <w:r>
        <w:rPr>
          <w:rFonts w:hint="eastAsia"/>
        </w:rPr>
        <w:t>E</w:t>
      </w:r>
      <w:r>
        <w:t>ight E</w:t>
      </w:r>
      <w:r w:rsidRPr="006058AF">
        <w:t>ureka</w:t>
      </w:r>
      <w:r w:rsidRPr="002C1DC5">
        <w:rPr>
          <w:rFonts w:hint="eastAsia"/>
        </w:rPr>
        <w:t>&gt;</w:t>
      </w:r>
    </w:p>
    <w:p w:rsidR="0008066F" w:rsidRPr="00137DCF" w:rsidRDefault="0008066F" w:rsidP="0008066F"/>
    <w:p w:rsidR="0008066F" w:rsidRPr="00137DCF" w:rsidRDefault="0008066F" w:rsidP="0008066F"/>
    <w:p w:rsidR="0008066F" w:rsidRDefault="0008066F" w:rsidP="0008066F">
      <w:r w:rsidRPr="00936487">
        <w:br w:type="page"/>
      </w:r>
      <w:bookmarkStart w:id="0" w:name="[문서의_처음]"/>
      <w:bookmarkEnd w:id="0"/>
    </w:p>
    <w:p w:rsidR="0008066F" w:rsidRDefault="0008066F" w:rsidP="0008066F"/>
    <w:p w:rsidR="0008066F" w:rsidRDefault="0008066F" w:rsidP="0008066F"/>
    <w:p w:rsidR="0008066F" w:rsidRPr="00EE00FD" w:rsidRDefault="0008066F" w:rsidP="0008066F">
      <w:pPr>
        <w:pStyle w:val="af0"/>
      </w:pPr>
      <w:r w:rsidRPr="00EE00FD">
        <w:rPr>
          <w:rFonts w:hint="eastAsia"/>
        </w:rPr>
        <w:t xml:space="preserve">- 변 경 이 </w:t>
      </w:r>
      <w:proofErr w:type="spellStart"/>
      <w:r w:rsidRPr="00EE00FD">
        <w:rPr>
          <w:rFonts w:hint="eastAsia"/>
        </w:rPr>
        <w:t>력</w:t>
      </w:r>
      <w:proofErr w:type="spellEnd"/>
      <w:r w:rsidRPr="00EE00FD">
        <w:rPr>
          <w:rFonts w:hint="eastAsia"/>
        </w:rPr>
        <w:t xml:space="preserve"> -</w:t>
      </w:r>
    </w:p>
    <w:p w:rsidR="0008066F" w:rsidRPr="00D668F3" w:rsidRDefault="0008066F" w:rsidP="0008066F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8066F" w:rsidRPr="00BA2195" w:rsidTr="007C125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8066F" w:rsidRPr="00420E54" w:rsidRDefault="0008066F" w:rsidP="007C1255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8066F" w:rsidRPr="00420E54" w:rsidRDefault="0008066F" w:rsidP="007C1255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8066F" w:rsidRPr="00420E54" w:rsidRDefault="0008066F" w:rsidP="007C1255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8066F" w:rsidRPr="00420E54" w:rsidRDefault="0008066F" w:rsidP="007C1255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8066F" w:rsidRPr="00BA2195" w:rsidTr="007C125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17.04.15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.01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초안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4D74F0" w:rsidRDefault="0008066F" w:rsidP="007C1255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김정원</w:t>
            </w:r>
          </w:p>
        </w:tc>
      </w:tr>
      <w:tr w:rsidR="0008066F" w:rsidRPr="00BA2195" w:rsidTr="007C125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  <w:rPr>
                <w:kern w:val="0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  <w:rPr>
                <w:kern w:val="0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  <w:rPr>
                <w:kern w:val="0"/>
              </w:rPr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4D74F0" w:rsidRDefault="0008066F" w:rsidP="007C1255">
            <w:pPr>
              <w:jc w:val="center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08066F" w:rsidRPr="00BA2195" w:rsidTr="007C1255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</w:tr>
      <w:tr w:rsidR="0008066F" w:rsidRPr="00BA2195" w:rsidTr="007C125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</w:tr>
      <w:tr w:rsidR="0008066F" w:rsidRPr="00BA2195" w:rsidTr="007C125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</w:tr>
      <w:tr w:rsidR="0008066F" w:rsidRPr="00BA2195" w:rsidTr="007C1255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</w:tr>
      <w:tr w:rsidR="0008066F" w:rsidRPr="00BA2195" w:rsidTr="007C1255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066F" w:rsidRPr="00BA2195" w:rsidRDefault="0008066F" w:rsidP="007C1255">
            <w:pPr>
              <w:jc w:val="center"/>
            </w:pPr>
          </w:p>
        </w:tc>
      </w:tr>
    </w:tbl>
    <w:p w:rsidR="0008066F" w:rsidRDefault="0008066F" w:rsidP="0008066F">
      <w:r>
        <w:br w:type="page"/>
      </w:r>
    </w:p>
    <w:p w:rsidR="0008066F" w:rsidRDefault="0008066F" w:rsidP="0008066F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:rsidR="0008066F" w:rsidRPr="005019A4" w:rsidRDefault="0008066F" w:rsidP="0008066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Pr="00B84A30">
          <w:rPr>
            <w:rStyle w:val="af2"/>
            <w:noProof/>
          </w:rPr>
          <w:t>1.</w:t>
        </w:r>
        <w:r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Pr="00B84A30">
          <w:rPr>
            <w:rStyle w:val="af2"/>
            <w:noProof/>
          </w:rPr>
          <w:t>시스템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08066F" w:rsidRPr="005019A4" w:rsidRDefault="0008066F" w:rsidP="0008066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Pr="00B84A30">
          <w:rPr>
            <w:rStyle w:val="af2"/>
            <w:noProof/>
          </w:rPr>
          <w:t>2.</w:t>
        </w:r>
        <w:r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Pr="00B84A30">
          <w:rPr>
            <w:rStyle w:val="af2"/>
            <w:noProof/>
          </w:rPr>
          <w:t>사용자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8066F" w:rsidRPr="005019A4" w:rsidRDefault="0008066F" w:rsidP="0008066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Pr="00B84A30">
          <w:rPr>
            <w:rStyle w:val="af2"/>
            <w:noProof/>
          </w:rPr>
          <w:t>2.1</w:t>
        </w:r>
        <w:r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Pr="00B84A30">
          <w:rPr>
            <w:rStyle w:val="af2"/>
            <w:noProof/>
          </w:rPr>
          <w:t>액터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8066F" w:rsidRPr="005019A4" w:rsidRDefault="0008066F" w:rsidP="0008066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Pr="00B84A30">
          <w:rPr>
            <w:rStyle w:val="af2"/>
            <w:noProof/>
          </w:rPr>
          <w:t>2.2</w:t>
        </w:r>
        <w:r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Pr="00B84A30">
          <w:rPr>
            <w:rStyle w:val="af2"/>
            <w:noProof/>
          </w:rPr>
          <w:t>액터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08066F" w:rsidRPr="005019A4" w:rsidRDefault="0008066F" w:rsidP="0008066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Pr="00B84A30">
          <w:rPr>
            <w:rStyle w:val="af2"/>
            <w:noProof/>
          </w:rPr>
          <w:t>3.</w:t>
        </w:r>
        <w:r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Pr="00B84A30">
          <w:rPr>
            <w:rStyle w:val="af2"/>
            <w:noProof/>
          </w:rPr>
          <w:t>요구사항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08066F" w:rsidRPr="005019A4" w:rsidRDefault="0008066F" w:rsidP="0008066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Pr="00B84A30">
          <w:rPr>
            <w:rStyle w:val="af2"/>
            <w:noProof/>
          </w:rPr>
          <w:t>3.1</w:t>
        </w:r>
        <w:r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Pr="00B84A30">
          <w:rPr>
            <w:rStyle w:val="af2"/>
            <w:noProof/>
          </w:rPr>
          <w:t>고객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기능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08066F" w:rsidRPr="005019A4" w:rsidRDefault="0008066F" w:rsidP="0008066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Pr="00B84A30">
          <w:rPr>
            <w:rStyle w:val="af2"/>
            <w:noProof/>
          </w:rPr>
          <w:t>3.2</w:t>
        </w:r>
        <w:r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Pr="00B84A30">
          <w:rPr>
            <w:rStyle w:val="af2"/>
            <w:noProof/>
          </w:rPr>
          <w:t>유스케이스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08066F" w:rsidRPr="005019A4" w:rsidRDefault="0008066F" w:rsidP="0008066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Pr="00B84A30">
          <w:rPr>
            <w:rStyle w:val="af2"/>
            <w:noProof/>
          </w:rPr>
          <w:t>3.2.1</w:t>
        </w:r>
        <w:r w:rsidRPr="005019A4">
          <w:rPr>
            <w:rFonts w:ascii="맑은 고딕" w:hAnsi="맑은 고딕"/>
            <w:iCs w:val="0"/>
            <w:noProof/>
            <w:szCs w:val="22"/>
          </w:rPr>
          <w:tab/>
        </w:r>
        <w:r w:rsidRPr="00B84A30">
          <w:rPr>
            <w:rStyle w:val="af2"/>
            <w:noProof/>
          </w:rPr>
          <w:t>유스케이스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다이어그램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08066F" w:rsidRPr="005019A4" w:rsidRDefault="0008066F" w:rsidP="0008066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Pr="00B84A30">
          <w:rPr>
            <w:rStyle w:val="af2"/>
            <w:noProof/>
          </w:rPr>
          <w:t>3.2.2</w:t>
        </w:r>
        <w:r w:rsidRPr="005019A4">
          <w:rPr>
            <w:rFonts w:ascii="맑은 고딕" w:hAnsi="맑은 고딕"/>
            <w:iCs w:val="0"/>
            <w:noProof/>
            <w:szCs w:val="22"/>
          </w:rPr>
          <w:tab/>
        </w:r>
        <w:r w:rsidRPr="00B84A30">
          <w:rPr>
            <w:rStyle w:val="af2"/>
            <w:noProof/>
          </w:rPr>
          <w:t>유스케이스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08066F" w:rsidRPr="005019A4" w:rsidRDefault="0008066F" w:rsidP="0008066F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Pr="00B84A30">
          <w:rPr>
            <w:rStyle w:val="af2"/>
            <w:noProof/>
          </w:rPr>
          <w:t>3.3</w:t>
        </w:r>
        <w:r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Pr="00B84A30">
          <w:rPr>
            <w:rStyle w:val="af2"/>
            <w:noProof/>
          </w:rPr>
          <w:t>사용자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인터페이스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08066F" w:rsidRPr="005019A4" w:rsidRDefault="0008066F" w:rsidP="0008066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Pr="00B84A30">
          <w:rPr>
            <w:rStyle w:val="af2"/>
            <w:noProof/>
          </w:rPr>
          <w:t>3.3.1</w:t>
        </w:r>
        <w:r w:rsidRPr="005019A4">
          <w:rPr>
            <w:rFonts w:ascii="맑은 고딕" w:hAnsi="맑은 고딕"/>
            <w:iCs w:val="0"/>
            <w:noProof/>
            <w:szCs w:val="22"/>
          </w:rPr>
          <w:tab/>
        </w:r>
        <w:r w:rsidRPr="00B84A30">
          <w:rPr>
            <w:rStyle w:val="af2"/>
            <w:noProof/>
          </w:rPr>
          <w:t>화면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:rsidR="0008066F" w:rsidRPr="005019A4" w:rsidRDefault="0008066F" w:rsidP="0008066F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Pr="00B84A30">
          <w:rPr>
            <w:rStyle w:val="af2"/>
            <w:noProof/>
          </w:rPr>
          <w:t>3.3.2</w:t>
        </w:r>
        <w:r w:rsidRPr="005019A4">
          <w:rPr>
            <w:rFonts w:ascii="맑은 고딕" w:hAnsi="맑은 고딕"/>
            <w:iCs w:val="0"/>
            <w:noProof/>
            <w:szCs w:val="22"/>
          </w:rPr>
          <w:tab/>
        </w:r>
        <w:r w:rsidRPr="00B84A30">
          <w:rPr>
            <w:rStyle w:val="af2"/>
            <w:noProof/>
          </w:rPr>
          <w:t>화면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:rsidR="0008066F" w:rsidRPr="005019A4" w:rsidRDefault="0008066F" w:rsidP="0008066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Pr="00B84A30">
          <w:rPr>
            <w:rStyle w:val="af2"/>
            <w:noProof/>
          </w:rPr>
          <w:t>4.</w:t>
        </w:r>
        <w:r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Pr="00B84A30">
          <w:rPr>
            <w:rStyle w:val="af2"/>
            <w:noProof/>
          </w:rPr>
          <w:t>비기능</w:t>
        </w:r>
        <w:r w:rsidRPr="00B84A30">
          <w:rPr>
            <w:rStyle w:val="af2"/>
            <w:noProof/>
          </w:rPr>
          <w:t xml:space="preserve"> </w:t>
        </w:r>
        <w:r w:rsidRPr="00B84A30">
          <w:rPr>
            <w:rStyle w:val="af2"/>
            <w:noProof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_Toc447209014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:rsidR="0008066F" w:rsidRDefault="0008066F" w:rsidP="0008066F">
      <w:r>
        <w:rPr>
          <w:rFonts w:ascii="Times New Roman"/>
          <w:b/>
          <w:bCs/>
          <w:caps/>
          <w:szCs w:val="20"/>
        </w:rPr>
        <w:fldChar w:fldCharType="end"/>
      </w:r>
      <w:r w:rsidRPr="000C1C63">
        <w:br w:type="page"/>
      </w:r>
      <w:bookmarkStart w:id="2" w:name="#68a31c0d"/>
      <w:bookmarkStart w:id="3" w:name="#68a31c0e"/>
      <w:bookmarkEnd w:id="2"/>
      <w:bookmarkEnd w:id="3"/>
    </w:p>
    <w:p w:rsidR="0008066F" w:rsidRDefault="0008066F" w:rsidP="0008066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8066F" w:rsidRPr="00BA2195" w:rsidTr="007C1255">
        <w:tc>
          <w:tcPr>
            <w:tcW w:w="8538" w:type="dxa"/>
          </w:tcPr>
          <w:p w:rsidR="0008066F" w:rsidRPr="00BA2195" w:rsidRDefault="0008066F" w:rsidP="007C1255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개발하고자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대한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개괄적인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설명을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8066F" w:rsidRDefault="0008066F" w:rsidP="0008066F">
      <w:bookmarkStart w:id="5" w:name="_Toc287096150"/>
    </w:p>
    <w:p w:rsidR="0008066F" w:rsidRPr="0019478C" w:rsidRDefault="0008066F" w:rsidP="0008066F">
      <w:pPr>
        <w:rPr>
          <w:rFonts w:ascii="맑은 고딕" w:hAnsi="맑은 고딕"/>
        </w:rPr>
      </w:pPr>
      <w:r w:rsidRPr="0019478C">
        <w:rPr>
          <w:rFonts w:ascii="맑은 고딕" w:hAnsi="맑은 고딕"/>
        </w:rPr>
        <w:t>“</w:t>
      </w:r>
      <w:r w:rsidRPr="0019478C">
        <w:rPr>
          <w:rFonts w:ascii="맑은 고딕" w:hAnsi="맑은 고딕" w:hint="eastAsia"/>
        </w:rPr>
        <w:t>To do list</w:t>
      </w:r>
      <w:r w:rsidRPr="0019478C">
        <w:rPr>
          <w:rFonts w:ascii="맑은 고딕" w:hAnsi="맑은 고딕"/>
        </w:rPr>
        <w:t xml:space="preserve">” </w:t>
      </w:r>
      <w:r w:rsidRPr="0019478C">
        <w:rPr>
          <w:rFonts w:ascii="맑은 고딕" w:hAnsi="맑은 고딕" w:hint="eastAsia"/>
        </w:rPr>
        <w:t>프로그램은 과목별로 해야할 일을 등록하여 관리하는 기능을 제공한다.</w:t>
      </w:r>
    </w:p>
    <w:p w:rsidR="0008066F" w:rsidRPr="0019478C" w:rsidRDefault="0008066F" w:rsidP="0008066F">
      <w:pPr>
        <w:rPr>
          <w:rFonts w:ascii="맑은 고딕" w:hAnsi="맑은 고딕"/>
        </w:rPr>
      </w:pPr>
      <w:r w:rsidRPr="0019478C">
        <w:rPr>
          <w:rFonts w:ascii="맑은 고딕" w:hAnsi="맑은 고딕" w:hint="eastAsia"/>
        </w:rPr>
        <w:t>등록사항으로는 과목명,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 xml:space="preserve">담당교수, </w:t>
      </w:r>
      <w:proofErr w:type="spellStart"/>
      <w:r w:rsidRPr="0019478C">
        <w:rPr>
          <w:rFonts w:ascii="맑은 고딕" w:hAnsi="맑은 고딕" w:hint="eastAsia"/>
        </w:rPr>
        <w:t>마감기한</w:t>
      </w:r>
      <w:proofErr w:type="spellEnd"/>
      <w:r w:rsidRPr="0019478C">
        <w:rPr>
          <w:rFonts w:ascii="맑은 고딕" w:hAnsi="맑은 고딕" w:hint="eastAsia"/>
        </w:rPr>
        <w:t>,</w:t>
      </w:r>
      <w:r w:rsidRPr="0019478C">
        <w:rPr>
          <w:rFonts w:ascii="맑은 고딕" w:hAnsi="맑은 고딕"/>
        </w:rPr>
        <w:t xml:space="preserve"> </w:t>
      </w:r>
      <w:proofErr w:type="spellStart"/>
      <w:r w:rsidRPr="0019478C">
        <w:rPr>
          <w:rFonts w:ascii="맑은 고딕" w:hAnsi="맑은 고딕" w:hint="eastAsia"/>
        </w:rPr>
        <w:t>완료여부</w:t>
      </w:r>
      <w:proofErr w:type="spellEnd"/>
      <w:r w:rsidRPr="0019478C">
        <w:rPr>
          <w:rFonts w:ascii="맑은 고딕" w:hAnsi="맑은 고딕" w:hint="eastAsia"/>
        </w:rPr>
        <w:t xml:space="preserve"> 및 </w:t>
      </w:r>
      <w:proofErr w:type="spellStart"/>
      <w:r w:rsidRPr="0019478C">
        <w:rPr>
          <w:rFonts w:ascii="맑은 고딕" w:hAnsi="맑은 고딕" w:hint="eastAsia"/>
        </w:rPr>
        <w:t>완료날짜</w:t>
      </w:r>
      <w:proofErr w:type="spellEnd"/>
      <w:r w:rsidRPr="0019478C">
        <w:rPr>
          <w:rFonts w:ascii="맑은 고딕" w:hAnsi="맑은 고딕" w:hint="eastAsia"/>
        </w:rPr>
        <w:t>,</w:t>
      </w:r>
      <w:r w:rsidRPr="0019478C">
        <w:rPr>
          <w:rFonts w:ascii="맑은 고딕" w:hAnsi="맑은 고딕"/>
        </w:rPr>
        <w:t xml:space="preserve"> </w:t>
      </w:r>
      <w:proofErr w:type="spellStart"/>
      <w:r w:rsidRPr="0019478C">
        <w:rPr>
          <w:rFonts w:ascii="맑은 고딕" w:hAnsi="맑은 고딕" w:hint="eastAsia"/>
        </w:rPr>
        <w:t>중요도표시</w:t>
      </w:r>
      <w:proofErr w:type="spellEnd"/>
      <w:r w:rsidRPr="0019478C">
        <w:rPr>
          <w:rFonts w:ascii="맑은 고딕" w:hAnsi="맑은 고딕" w:hint="eastAsia"/>
        </w:rPr>
        <w:t>,</w:t>
      </w:r>
      <w:r w:rsidRPr="0019478C">
        <w:rPr>
          <w:rFonts w:ascii="맑은 고딕" w:hAnsi="맑은 고딕"/>
        </w:rPr>
        <w:t xml:space="preserve"> </w:t>
      </w:r>
      <w:r w:rsidRPr="0019478C">
        <w:rPr>
          <w:rFonts w:ascii="맑은 고딕" w:hAnsi="맑은 고딕" w:hint="eastAsia"/>
        </w:rPr>
        <w:t>일의 내용이 있다.</w:t>
      </w:r>
    </w:p>
    <w:p w:rsidR="0008066F" w:rsidRDefault="0008066F" w:rsidP="0008066F">
      <w:r w:rsidRPr="0019478C">
        <w:rPr>
          <w:rFonts w:ascii="맑은 고딕" w:hAnsi="맑은 고딕" w:hint="eastAsia"/>
        </w:rPr>
        <w:t xml:space="preserve">사용자는 본 프로그램을 이용하여 본인만의 해야할 일에 대한 항목리스트를 시각적으로 제공 받으며 효율적으로 </w:t>
      </w:r>
      <w:proofErr w:type="spellStart"/>
      <w:r w:rsidRPr="0019478C">
        <w:rPr>
          <w:rFonts w:ascii="맑은 고딕" w:hAnsi="맑은 고딕" w:hint="eastAsia"/>
        </w:rPr>
        <w:t>스케쥴을</w:t>
      </w:r>
      <w:proofErr w:type="spellEnd"/>
      <w:r w:rsidRPr="0019478C">
        <w:rPr>
          <w:rFonts w:ascii="맑은 고딕" w:hAnsi="맑은 고딕" w:hint="eastAsia"/>
        </w:rPr>
        <w:t xml:space="preserve"> 관리하는 효과를 얻을 수 있다.</w:t>
      </w:r>
      <w:r>
        <w:br w:type="page"/>
      </w:r>
    </w:p>
    <w:p w:rsidR="0008066F" w:rsidRDefault="0008066F" w:rsidP="0008066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:rsidR="0008066F" w:rsidRPr="0017696D" w:rsidRDefault="0008066F" w:rsidP="0008066F">
      <w:pPr>
        <w:pStyle w:val="2"/>
      </w:pPr>
      <w:bookmarkStart w:id="7" w:name="_Toc44720900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정의</w:t>
      </w:r>
      <w:bookmarkEnd w:id="7"/>
    </w:p>
    <w:p w:rsidR="0008066F" w:rsidRPr="005127C2" w:rsidRDefault="0008066F" w:rsidP="0008066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08066F" w:rsidRPr="00BA2195" w:rsidTr="007C1255">
        <w:tc>
          <w:tcPr>
            <w:tcW w:w="8594" w:type="dxa"/>
          </w:tcPr>
          <w:p w:rsidR="0008066F" w:rsidRPr="00FF46A0" w:rsidRDefault="0008066F" w:rsidP="007C1255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또는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외부에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존재하는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시스템을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모든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 xml:space="preserve">. 2.2 </w:t>
            </w:r>
            <w:proofErr w:type="spellStart"/>
            <w:r w:rsidRPr="00BA2195">
              <w:rPr>
                <w:rStyle w:val="ae"/>
                <w:rFonts w:hint="eastAsia"/>
              </w:rPr>
              <w:t>액터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액터들을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것과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일치해야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8066F" w:rsidRPr="00E917F3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5891"/>
      </w:tblGrid>
      <w:tr w:rsidR="0008066F" w:rsidRPr="00BA2195" w:rsidTr="007C1255">
        <w:tc>
          <w:tcPr>
            <w:tcW w:w="2482" w:type="dxa"/>
            <w:shd w:val="clear" w:color="auto" w:fill="CCCCCC"/>
          </w:tcPr>
          <w:p w:rsidR="0008066F" w:rsidRPr="00EF53CF" w:rsidRDefault="0008066F" w:rsidP="007C1255">
            <w:pPr>
              <w:pStyle w:val="af"/>
            </w:pPr>
            <w:proofErr w:type="spellStart"/>
            <w:r w:rsidRPr="00EF53CF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042" w:type="dxa"/>
            <w:shd w:val="clear" w:color="auto" w:fill="CCCCCC"/>
          </w:tcPr>
          <w:p w:rsidR="0008066F" w:rsidRPr="00EF53CF" w:rsidRDefault="0008066F" w:rsidP="007C1255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08066F" w:rsidRPr="00BA2195" w:rsidTr="007C1255">
        <w:tc>
          <w:tcPr>
            <w:tcW w:w="2482" w:type="dxa"/>
          </w:tcPr>
          <w:p w:rsidR="0008066F" w:rsidRPr="00FF46A0" w:rsidRDefault="0008066F" w:rsidP="007C1255">
            <w:pPr>
              <w:jc w:val="center"/>
              <w:rPr>
                <w:rStyle w:val="ae"/>
              </w:rPr>
            </w:pPr>
            <w:r w:rsidRPr="00FF46A0">
              <w:rPr>
                <w:rStyle w:val="ae"/>
                <w:rFonts w:hint="eastAsia"/>
              </w:rPr>
              <w:t>사용자</w:t>
            </w:r>
          </w:p>
        </w:tc>
        <w:tc>
          <w:tcPr>
            <w:tcW w:w="6042" w:type="dxa"/>
          </w:tcPr>
          <w:p w:rsidR="0008066F" w:rsidRPr="00FF46A0" w:rsidRDefault="0008066F" w:rsidP="007C1255">
            <w:pPr>
              <w:rPr>
                <w:rStyle w:val="ae"/>
              </w:rPr>
            </w:pPr>
            <w:r>
              <w:rPr>
                <w:rStyle w:val="ae"/>
              </w:rPr>
              <w:t>“</w:t>
            </w:r>
            <w:r>
              <w:rPr>
                <w:rStyle w:val="ae"/>
                <w:rFonts w:hint="eastAsia"/>
              </w:rPr>
              <w:t>To do list</w:t>
            </w:r>
            <w:r>
              <w:rPr>
                <w:rStyle w:val="ae"/>
              </w:rPr>
              <w:t>”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사용하는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전체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사용자</w:t>
            </w:r>
          </w:p>
        </w:tc>
      </w:tr>
      <w:tr w:rsidR="0008066F" w:rsidRPr="00BA2195" w:rsidTr="007C1255">
        <w:tc>
          <w:tcPr>
            <w:tcW w:w="2482" w:type="dxa"/>
          </w:tcPr>
          <w:p w:rsidR="0008066F" w:rsidRPr="00EF53CF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08066F" w:rsidRPr="00EF53CF" w:rsidRDefault="0008066F" w:rsidP="007C1255">
            <w:pPr>
              <w:rPr>
                <w:rFonts w:ascii="돋움" w:eastAsia="돋움" w:hAnsi="돋움"/>
              </w:rPr>
            </w:pPr>
          </w:p>
        </w:tc>
      </w:tr>
      <w:tr w:rsidR="0008066F" w:rsidRPr="00BA2195" w:rsidTr="007C1255">
        <w:tc>
          <w:tcPr>
            <w:tcW w:w="2482" w:type="dxa"/>
          </w:tcPr>
          <w:p w:rsidR="0008066F" w:rsidRPr="00EF53CF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08066F" w:rsidRPr="00EF53CF" w:rsidRDefault="0008066F" w:rsidP="007C1255">
            <w:pPr>
              <w:rPr>
                <w:rFonts w:ascii="돋움" w:eastAsia="돋움" w:hAnsi="돋움"/>
              </w:rPr>
            </w:pPr>
          </w:p>
        </w:tc>
      </w:tr>
      <w:tr w:rsidR="0008066F" w:rsidRPr="00BA2195" w:rsidTr="007C1255">
        <w:tc>
          <w:tcPr>
            <w:tcW w:w="2482" w:type="dxa"/>
          </w:tcPr>
          <w:p w:rsidR="0008066F" w:rsidRPr="00EF53CF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08066F" w:rsidRPr="00EF53CF" w:rsidRDefault="0008066F" w:rsidP="007C1255">
            <w:pPr>
              <w:rPr>
                <w:rFonts w:ascii="돋움" w:eastAsia="돋움" w:hAnsi="돋움"/>
              </w:rPr>
            </w:pPr>
          </w:p>
        </w:tc>
      </w:tr>
      <w:tr w:rsidR="0008066F" w:rsidRPr="00BA2195" w:rsidTr="007C1255">
        <w:tc>
          <w:tcPr>
            <w:tcW w:w="2482" w:type="dxa"/>
          </w:tcPr>
          <w:p w:rsidR="0008066F" w:rsidRPr="00EF53CF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08066F" w:rsidRPr="00EF53CF" w:rsidRDefault="0008066F" w:rsidP="007C1255">
            <w:pPr>
              <w:rPr>
                <w:rFonts w:ascii="돋움" w:eastAsia="돋움" w:hAnsi="돋움"/>
              </w:rPr>
            </w:pPr>
          </w:p>
        </w:tc>
      </w:tr>
      <w:tr w:rsidR="0008066F" w:rsidRPr="00BA2195" w:rsidTr="007C1255">
        <w:tc>
          <w:tcPr>
            <w:tcW w:w="2482" w:type="dxa"/>
          </w:tcPr>
          <w:p w:rsidR="0008066F" w:rsidRPr="00EF53CF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08066F" w:rsidRPr="00EF53CF" w:rsidRDefault="0008066F" w:rsidP="007C1255">
            <w:pPr>
              <w:rPr>
                <w:rFonts w:ascii="돋움" w:eastAsia="돋움" w:hAnsi="돋움"/>
              </w:rPr>
            </w:pPr>
          </w:p>
        </w:tc>
      </w:tr>
      <w:tr w:rsidR="0008066F" w:rsidRPr="00BA2195" w:rsidTr="007C1255">
        <w:tc>
          <w:tcPr>
            <w:tcW w:w="2482" w:type="dxa"/>
          </w:tcPr>
          <w:p w:rsidR="0008066F" w:rsidRPr="00EF53CF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08066F" w:rsidRPr="00EF53CF" w:rsidRDefault="0008066F" w:rsidP="007C1255">
            <w:pPr>
              <w:rPr>
                <w:rFonts w:ascii="돋움" w:eastAsia="돋움" w:hAnsi="돋움"/>
              </w:rPr>
            </w:pPr>
          </w:p>
        </w:tc>
      </w:tr>
      <w:tr w:rsidR="0008066F" w:rsidRPr="00BA2195" w:rsidTr="007C1255">
        <w:tc>
          <w:tcPr>
            <w:tcW w:w="2482" w:type="dxa"/>
          </w:tcPr>
          <w:p w:rsidR="0008066F" w:rsidRPr="00EF53CF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08066F" w:rsidRPr="00EF53CF" w:rsidRDefault="0008066F" w:rsidP="007C1255">
            <w:pPr>
              <w:rPr>
                <w:rFonts w:ascii="돋움" w:eastAsia="돋움" w:hAnsi="돋움"/>
              </w:rPr>
            </w:pPr>
          </w:p>
        </w:tc>
      </w:tr>
      <w:tr w:rsidR="0008066F" w:rsidRPr="00BA2195" w:rsidTr="007C1255">
        <w:tc>
          <w:tcPr>
            <w:tcW w:w="2482" w:type="dxa"/>
          </w:tcPr>
          <w:p w:rsidR="0008066F" w:rsidRPr="00EF53CF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42" w:type="dxa"/>
          </w:tcPr>
          <w:p w:rsidR="0008066F" w:rsidRPr="00EF53CF" w:rsidRDefault="0008066F" w:rsidP="007C1255">
            <w:pPr>
              <w:rPr>
                <w:rFonts w:ascii="돋움" w:eastAsia="돋움" w:hAnsi="돋움"/>
              </w:rPr>
            </w:pPr>
          </w:p>
        </w:tc>
      </w:tr>
    </w:tbl>
    <w:p w:rsidR="0008066F" w:rsidRDefault="0008066F" w:rsidP="0008066F"/>
    <w:p w:rsidR="0008066F" w:rsidRDefault="0008066F" w:rsidP="0008066F">
      <w:pPr>
        <w:pStyle w:val="2"/>
      </w:pPr>
      <w:bookmarkStart w:id="8" w:name="_Toc287096152"/>
      <w:bookmarkStart w:id="9" w:name="_Toc447209005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다이어그램</w:t>
      </w:r>
      <w:bookmarkEnd w:id="8"/>
      <w:bookmarkEnd w:id="9"/>
    </w:p>
    <w:p w:rsidR="0008066F" w:rsidRDefault="0008066F" w:rsidP="0008066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6"/>
      </w:tblGrid>
      <w:tr w:rsidR="0008066F" w:rsidRPr="00BA2195" w:rsidTr="007C1255">
        <w:tc>
          <w:tcPr>
            <w:tcW w:w="8594" w:type="dxa"/>
          </w:tcPr>
          <w:p w:rsidR="0008066F" w:rsidRPr="00FF46A0" w:rsidRDefault="0008066F" w:rsidP="007C1255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>위에서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정의한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액터들의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관계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다이어그림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형태로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최상위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액터부터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사용자를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분류한다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8066F" w:rsidRPr="00FF46A0" w:rsidRDefault="0008066F" w:rsidP="0008066F">
      <w:pPr>
        <w:rPr>
          <w:rStyle w:val="ae"/>
        </w:rPr>
      </w:pPr>
    </w:p>
    <w:p w:rsidR="0008066F" w:rsidRPr="00FF46A0" w:rsidRDefault="0008066F" w:rsidP="0008066F">
      <w:pPr>
        <w:jc w:val="center"/>
      </w:pPr>
      <w:r w:rsidRPr="00FF46A0">
        <w:rPr>
          <w:noProof/>
        </w:rPr>
        <w:drawing>
          <wp:inline distT="0" distB="0" distL="0" distR="0" wp14:anchorId="20C4F4D4" wp14:editId="3EF12F60">
            <wp:extent cx="571500" cy="1295400"/>
            <wp:effectExtent l="0" t="0" r="0" b="0"/>
            <wp:docPr id="5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66F" w:rsidRDefault="0008066F" w:rsidP="0008066F">
      <w:pPr>
        <w:jc w:val="center"/>
      </w:pPr>
    </w:p>
    <w:p w:rsidR="0008066F" w:rsidRDefault="0008066F" w:rsidP="0008066F">
      <w:r>
        <w:br w:type="page"/>
      </w:r>
    </w:p>
    <w:p w:rsidR="0008066F" w:rsidRDefault="0008066F" w:rsidP="0008066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:rsidR="0008066F" w:rsidRDefault="0008066F" w:rsidP="0008066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:rsidR="0008066F" w:rsidRPr="005A219F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8066F" w:rsidRPr="00BA2195" w:rsidTr="007C1255">
        <w:tc>
          <w:tcPr>
            <w:tcW w:w="8524" w:type="dxa"/>
          </w:tcPr>
          <w:p w:rsidR="0008066F" w:rsidRPr="003A2AF1" w:rsidRDefault="0008066F" w:rsidP="007C1255">
            <w:pPr>
              <w:rPr>
                <w:color w:val="C00000"/>
              </w:rPr>
            </w:pPr>
            <w:r>
              <w:rPr>
                <w:rStyle w:val="ae"/>
                <w:rFonts w:hint="eastAsia"/>
              </w:rPr>
              <w:t>고객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기반으로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개발에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관련된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여러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가지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기능적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요구사항을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나열한다</w:t>
            </w:r>
            <w:proofErr w:type="gramStart"/>
            <w:r>
              <w:rPr>
                <w:rStyle w:val="ae"/>
                <w:rFonts w:hint="eastAsia"/>
              </w:rPr>
              <w:t>.</w:t>
            </w:r>
            <w:r w:rsidRPr="00BA2195">
              <w:rPr>
                <w:rStyle w:val="ae"/>
                <w:rFonts w:hint="eastAsia"/>
              </w:rPr>
              <w:t>.</w:t>
            </w:r>
            <w:proofErr w:type="gramEnd"/>
          </w:p>
        </w:tc>
      </w:tr>
    </w:tbl>
    <w:p w:rsidR="0008066F" w:rsidRPr="0003407A" w:rsidRDefault="0008066F" w:rsidP="0008066F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8066F" w:rsidRPr="00D54A11" w:rsidTr="007C1255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8066F" w:rsidRPr="00D54A11" w:rsidTr="007C1255">
        <w:trPr>
          <w:trHeight w:val="338"/>
        </w:trPr>
        <w:tc>
          <w:tcPr>
            <w:tcW w:w="1490" w:type="dxa"/>
          </w:tcPr>
          <w:p w:rsidR="0008066F" w:rsidRDefault="0008066F" w:rsidP="007C1255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:rsidR="0008066F" w:rsidRPr="0003407A" w:rsidRDefault="0008066F" w:rsidP="007C1255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6095" w:type="dxa"/>
          </w:tcPr>
          <w:p w:rsidR="0008066F" w:rsidRPr="0003407A" w:rsidRDefault="0008066F" w:rsidP="007C12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시스템은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해당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기기에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않으면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공인인증서가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저장되어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않다는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메시지를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출력하고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센터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출력한다</w:t>
            </w:r>
            <w:r>
              <w:rPr>
                <w:rStyle w:val="ae"/>
                <w:rFonts w:hint="eastAsia"/>
              </w:rPr>
              <w:t>.</w:t>
            </w:r>
          </w:p>
        </w:tc>
        <w:tc>
          <w:tcPr>
            <w:tcW w:w="898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</w:tr>
      <w:tr w:rsidR="0008066F" w:rsidRPr="00D54A11" w:rsidTr="007C1255">
        <w:trPr>
          <w:trHeight w:val="338"/>
        </w:trPr>
        <w:tc>
          <w:tcPr>
            <w:tcW w:w="1490" w:type="dxa"/>
          </w:tcPr>
          <w:p w:rsidR="0008066F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“To do list”</w:t>
            </w:r>
          </w:p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6095" w:type="dxa"/>
          </w:tcPr>
          <w:p w:rsidR="0008066F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모든 기능은 로그인 후에 사용가능하다.</w:t>
            </w:r>
            <w:r>
              <w:rPr>
                <w:rFonts w:ascii="돋움" w:eastAsia="돋움" w:hAnsi="돋움"/>
              </w:rPr>
              <w:t xml:space="preserve"> </w:t>
            </w:r>
          </w:p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모든 사용자는 각각의 개별 작업 공간을 가진다.</w:t>
            </w:r>
          </w:p>
        </w:tc>
        <w:tc>
          <w:tcPr>
            <w:tcW w:w="898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</w:tr>
      <w:tr w:rsidR="0008066F" w:rsidRPr="00D54A11" w:rsidTr="007C1255">
        <w:trPr>
          <w:trHeight w:val="338"/>
        </w:trPr>
        <w:tc>
          <w:tcPr>
            <w:tcW w:w="1490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등록</w:t>
            </w:r>
          </w:p>
        </w:tc>
        <w:tc>
          <w:tcPr>
            <w:tcW w:w="6095" w:type="dxa"/>
          </w:tcPr>
          <w:p w:rsidR="0008066F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사용자는 수강하는 과목을 등록 할 수 있다.</w:t>
            </w:r>
          </w:p>
          <w:p w:rsidR="0008066F" w:rsidRPr="00B213B3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과목 정보로는 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담당 교수,</w:t>
            </w:r>
            <w:r>
              <w:rPr>
                <w:rFonts w:ascii="돋움" w:eastAsia="돋움" w:hAnsi="돋움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</w:rPr>
              <w:t>강의요일</w:t>
            </w:r>
            <w:proofErr w:type="spellEnd"/>
            <w:r>
              <w:rPr>
                <w:rFonts w:ascii="돋움" w:eastAsia="돋움" w:hAnsi="돋움" w:hint="eastAsia"/>
              </w:rPr>
              <w:t>/시간,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수강 년도/학기 등이 있다.</w:t>
            </w:r>
          </w:p>
        </w:tc>
        <w:tc>
          <w:tcPr>
            <w:tcW w:w="898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</w:tr>
      <w:tr w:rsidR="0008066F" w:rsidRPr="00D54A11" w:rsidTr="007C1255">
        <w:trPr>
          <w:trHeight w:val="338"/>
        </w:trPr>
        <w:tc>
          <w:tcPr>
            <w:tcW w:w="1490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 등록</w:t>
            </w:r>
          </w:p>
        </w:tc>
        <w:tc>
          <w:tcPr>
            <w:tcW w:w="6095" w:type="dxa"/>
          </w:tcPr>
          <w:p w:rsidR="0008066F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사용자는 등록한 과목 별로 </w:t>
            </w:r>
            <w:r>
              <w:rPr>
                <w:rFonts w:ascii="돋움" w:eastAsia="돋움" w:hAnsi="돋움"/>
              </w:rPr>
              <w:t xml:space="preserve">To do </w:t>
            </w:r>
            <w:r>
              <w:rPr>
                <w:rFonts w:ascii="돋움" w:eastAsia="돋움" w:hAnsi="돋움" w:hint="eastAsia"/>
              </w:rPr>
              <w:t>항목을 등록 할 수 있다.</w:t>
            </w:r>
          </w:p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항목 정보로는 과목명, 항목명(해야 할 일의 내용)</w:t>
            </w:r>
            <w:r>
              <w:rPr>
                <w:rFonts w:ascii="돋움" w:eastAsia="돋움" w:hAnsi="돋움"/>
              </w:rPr>
              <w:t xml:space="preserve">, </w:t>
            </w:r>
            <w:r>
              <w:rPr>
                <w:rFonts w:ascii="돋움" w:eastAsia="돋움" w:hAnsi="돋움" w:hint="eastAsia"/>
              </w:rPr>
              <w:t>마감 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날짜,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 등이 있다.</w:t>
            </w:r>
          </w:p>
        </w:tc>
        <w:tc>
          <w:tcPr>
            <w:tcW w:w="898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</w:tr>
      <w:tr w:rsidR="0008066F" w:rsidRPr="00D54A11" w:rsidTr="007C1255">
        <w:trPr>
          <w:trHeight w:val="338"/>
        </w:trPr>
        <w:tc>
          <w:tcPr>
            <w:tcW w:w="1490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중요도 표시</w:t>
            </w:r>
          </w:p>
        </w:tc>
        <w:tc>
          <w:tcPr>
            <w:tcW w:w="6095" w:type="dxa"/>
          </w:tcPr>
          <w:p w:rsidR="0008066F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각 항목에는 중요도에 대한 별도 표시를 할 수 있다.</w:t>
            </w:r>
          </w:p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별표 표시에 대한 구체적인 방법은 중요도를 세 단계 </w:t>
            </w:r>
            <w:r>
              <w:rPr>
                <w:rFonts w:ascii="돋움" w:eastAsia="돋움" w:hAnsi="돋움"/>
              </w:rPr>
              <w:t>‘</w:t>
            </w:r>
            <w:r>
              <w:rPr>
                <w:rFonts w:ascii="돋움" w:eastAsia="돋움" w:hAnsi="돋움" w:hint="eastAsia"/>
              </w:rPr>
              <w:t>붉은색</w:t>
            </w:r>
            <w:r>
              <w:rPr>
                <w:rFonts w:ascii="돋움" w:eastAsia="돋움" w:hAnsi="돋움"/>
              </w:rPr>
              <w:t>’, ‘</w:t>
            </w:r>
            <w:r>
              <w:rPr>
                <w:rFonts w:ascii="돋움" w:eastAsia="돋움" w:hAnsi="돋움" w:hint="eastAsia"/>
              </w:rPr>
              <w:t>노랑색</w:t>
            </w:r>
            <w:r>
              <w:rPr>
                <w:rFonts w:ascii="돋움" w:eastAsia="돋움" w:hAnsi="돋움"/>
              </w:rPr>
              <w:t>’, ‘</w:t>
            </w:r>
            <w:r>
              <w:rPr>
                <w:rFonts w:ascii="돋움" w:eastAsia="돋움" w:hAnsi="돋움" w:hint="eastAsia"/>
              </w:rPr>
              <w:t>초록색</w:t>
            </w:r>
            <w:r>
              <w:rPr>
                <w:rFonts w:ascii="돋움" w:eastAsia="돋움" w:hAnsi="돋움"/>
              </w:rPr>
              <w:t>’</w:t>
            </w:r>
            <w:proofErr w:type="spellStart"/>
            <w:r>
              <w:rPr>
                <w:rFonts w:ascii="돋움" w:eastAsia="돋움" w:hAnsi="돋움" w:hint="eastAsia"/>
              </w:rPr>
              <w:t>으로</w:t>
            </w:r>
            <w:proofErr w:type="spellEnd"/>
            <w:r>
              <w:rPr>
                <w:rFonts w:ascii="돋움" w:eastAsia="돋움" w:hAnsi="돋움" w:hint="eastAsia"/>
              </w:rPr>
              <w:t xml:space="preserve"> 나누고 원으로 항목 맨 뒤에 표시한다.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 xml:space="preserve">언제든지 수정 가능하며 우선 순위는 </w:t>
            </w:r>
            <w:r>
              <w:rPr>
                <w:rFonts w:ascii="돋움" w:eastAsia="돋움" w:hAnsi="돋움"/>
              </w:rPr>
              <w:t>‘</w:t>
            </w:r>
            <w:r>
              <w:rPr>
                <w:rFonts w:ascii="돋움" w:eastAsia="돋움" w:hAnsi="돋움" w:hint="eastAsia"/>
              </w:rPr>
              <w:t>붉은색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이 가장 중요,</w:t>
            </w:r>
            <w:r>
              <w:rPr>
                <w:rFonts w:ascii="돋움" w:eastAsia="돋움" w:hAnsi="돋움"/>
              </w:rPr>
              <w:t xml:space="preserve"> ‘</w:t>
            </w:r>
            <w:r>
              <w:rPr>
                <w:rFonts w:ascii="돋움" w:eastAsia="돋움" w:hAnsi="돋움" w:hint="eastAsia"/>
              </w:rPr>
              <w:t>노랑색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이 중간 중요,</w:t>
            </w:r>
            <w:r>
              <w:rPr>
                <w:rFonts w:ascii="돋움" w:eastAsia="돋움" w:hAnsi="돋움"/>
              </w:rPr>
              <w:t xml:space="preserve"> ‘</w:t>
            </w:r>
            <w:r>
              <w:rPr>
                <w:rFonts w:ascii="돋움" w:eastAsia="돋움" w:hAnsi="돋움" w:hint="eastAsia"/>
              </w:rPr>
              <w:t>초록색</w:t>
            </w:r>
            <w:r>
              <w:rPr>
                <w:rFonts w:ascii="돋움" w:eastAsia="돋움" w:hAnsi="돋움"/>
              </w:rPr>
              <w:t>’</w:t>
            </w:r>
            <w:r>
              <w:rPr>
                <w:rFonts w:ascii="돋움" w:eastAsia="돋움" w:hAnsi="돋움" w:hint="eastAsia"/>
              </w:rPr>
              <w:t>이 약간 중요로 개념화한다.</w:t>
            </w:r>
          </w:p>
        </w:tc>
        <w:tc>
          <w:tcPr>
            <w:tcW w:w="898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</w:tr>
      <w:tr w:rsidR="0008066F" w:rsidRPr="00D54A11" w:rsidTr="007C1255">
        <w:trPr>
          <w:trHeight w:val="338"/>
        </w:trPr>
        <w:tc>
          <w:tcPr>
            <w:tcW w:w="1490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정렬 기능</w:t>
            </w:r>
          </w:p>
        </w:tc>
        <w:tc>
          <w:tcPr>
            <w:tcW w:w="6095" w:type="dxa"/>
          </w:tcPr>
          <w:p w:rsidR="0008066F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모든 항목들에 대해 정렬이 가능하다.</w:t>
            </w:r>
          </w:p>
          <w:p w:rsidR="0008066F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항목 내 다음 인덱스 별로 </w:t>
            </w:r>
            <w:proofErr w:type="spellStart"/>
            <w:r>
              <w:rPr>
                <w:rFonts w:ascii="돋움" w:eastAsia="돋움" w:hAnsi="돋움" w:hint="eastAsia"/>
              </w:rPr>
              <w:t>필터정렬을</w:t>
            </w:r>
            <w:proofErr w:type="spellEnd"/>
            <w:r>
              <w:rPr>
                <w:rFonts w:ascii="돋움" w:eastAsia="돋움" w:hAnsi="돋움" w:hint="eastAsia"/>
              </w:rPr>
              <w:t xml:space="preserve"> 기본으로 한다.</w:t>
            </w:r>
          </w:p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“</w:t>
            </w:r>
            <w:r>
              <w:rPr>
                <w:rFonts w:ascii="돋움" w:eastAsia="돋움" w:hAnsi="돋움" w:hint="eastAsia"/>
              </w:rPr>
              <w:t>과목명,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마감 기한,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날짜,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완료 여부,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중요도</w:t>
            </w:r>
            <w:r>
              <w:rPr>
                <w:rFonts w:ascii="돋움" w:eastAsia="돋움" w:hAnsi="돋움"/>
              </w:rPr>
              <w:t>”</w:t>
            </w:r>
          </w:p>
        </w:tc>
        <w:tc>
          <w:tcPr>
            <w:tcW w:w="898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</w:tr>
      <w:tr w:rsidR="0008066F" w:rsidRPr="00D54A11" w:rsidTr="007C1255">
        <w:trPr>
          <w:trHeight w:val="353"/>
        </w:trPr>
        <w:tc>
          <w:tcPr>
            <w:tcW w:w="1490" w:type="dxa"/>
          </w:tcPr>
          <w:p w:rsidR="0008066F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알림 기능</w:t>
            </w:r>
          </w:p>
        </w:tc>
        <w:tc>
          <w:tcPr>
            <w:tcW w:w="6095" w:type="dxa"/>
          </w:tcPr>
          <w:p w:rsidR="0008066F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등록된 항목들 중 마감 기한이 </w:t>
            </w:r>
            <w:r>
              <w:rPr>
                <w:rFonts w:ascii="돋움" w:eastAsia="돋움" w:hAnsi="돋움"/>
              </w:rPr>
              <w:t>72</w:t>
            </w:r>
            <w:r>
              <w:rPr>
                <w:rFonts w:ascii="돋움" w:eastAsia="돋움" w:hAnsi="돋움" w:hint="eastAsia"/>
              </w:rPr>
              <w:t>시간(3일)</w:t>
            </w:r>
            <w:r>
              <w:rPr>
                <w:rFonts w:ascii="돋움" w:eastAsia="돋움" w:hAnsi="돋움"/>
              </w:rPr>
              <w:t>, 48</w:t>
            </w:r>
            <w:r>
              <w:rPr>
                <w:rFonts w:ascii="돋움" w:eastAsia="돋움" w:hAnsi="돋움" w:hint="eastAsia"/>
              </w:rPr>
              <w:t>시간(2일)</w:t>
            </w:r>
            <w:r>
              <w:rPr>
                <w:rFonts w:ascii="돋움" w:eastAsia="돋움" w:hAnsi="돋움"/>
              </w:rPr>
              <w:t>, 24</w:t>
            </w:r>
            <w:r>
              <w:rPr>
                <w:rFonts w:ascii="돋움" w:eastAsia="돋움" w:hAnsi="돋움" w:hint="eastAsia"/>
              </w:rPr>
              <w:t xml:space="preserve">시가(1일)이 남았을 때 </w:t>
            </w:r>
            <w:proofErr w:type="gramStart"/>
            <w:r>
              <w:rPr>
                <w:rFonts w:ascii="돋움" w:eastAsia="돋움" w:hAnsi="돋움" w:hint="eastAsia"/>
              </w:rPr>
              <w:t xml:space="preserve">프로그램상에서 </w:t>
            </w:r>
            <w:r>
              <w:rPr>
                <w:rFonts w:ascii="돋움" w:eastAsia="돋움" w:hAnsi="돋움"/>
              </w:rPr>
              <w:t>”</w:t>
            </w:r>
            <w:proofErr w:type="gramEnd"/>
            <w:r>
              <w:rPr>
                <w:rFonts w:ascii="돋움" w:eastAsia="돋움" w:hAnsi="돋움" w:hint="eastAsia"/>
              </w:rPr>
              <w:t>마감일 x시간(</w:t>
            </w:r>
            <w:r>
              <w:rPr>
                <w:rFonts w:ascii="돋움" w:eastAsia="돋움" w:hAnsi="돋움"/>
              </w:rPr>
              <w:t>y</w:t>
            </w:r>
            <w:r>
              <w:rPr>
                <w:rFonts w:ascii="돋움" w:eastAsia="돋움" w:hAnsi="돋움" w:hint="eastAsia"/>
              </w:rPr>
              <w:t>일)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전</w:t>
            </w:r>
            <w:r>
              <w:rPr>
                <w:rFonts w:ascii="돋움" w:eastAsia="돋움" w:hAnsi="돋움"/>
              </w:rPr>
              <w:t>”</w:t>
            </w:r>
            <w:r>
              <w:rPr>
                <w:rFonts w:ascii="돋움" w:eastAsia="돋움" w:hAnsi="돋움" w:hint="eastAsia"/>
              </w:rPr>
              <w:t xml:space="preserve"> 메시지 창을 출력한다.</w:t>
            </w:r>
          </w:p>
        </w:tc>
        <w:tc>
          <w:tcPr>
            <w:tcW w:w="898" w:type="dxa"/>
          </w:tcPr>
          <w:p w:rsidR="0008066F" w:rsidRPr="00046CE1" w:rsidRDefault="0008066F" w:rsidP="007C1255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  <w:r>
              <w:rPr>
                <w:rFonts w:ascii="돋움" w:eastAsia="돋움" w:hAnsi="돋움" w:hint="eastAsia"/>
                <w:sz w:val="16"/>
                <w:szCs w:val="16"/>
              </w:rPr>
              <w:t>팀 별 추가 요구사항</w:t>
            </w:r>
          </w:p>
        </w:tc>
      </w:tr>
      <w:tr w:rsidR="0008066F" w:rsidRPr="00D54A11" w:rsidTr="007C1255">
        <w:trPr>
          <w:trHeight w:val="353"/>
        </w:trPr>
        <w:tc>
          <w:tcPr>
            <w:tcW w:w="1490" w:type="dxa"/>
          </w:tcPr>
          <w:p w:rsidR="0008066F" w:rsidRPr="00A02F39" w:rsidRDefault="0008066F" w:rsidP="007C1255">
            <w:pPr>
              <w:rPr>
                <w:rFonts w:ascii="돋움" w:eastAsia="돋움" w:hAnsi="돋움"/>
                <w:highlight w:val="yellow"/>
              </w:rPr>
            </w:pPr>
            <w:r w:rsidRPr="00A02F39">
              <w:rPr>
                <w:rFonts w:ascii="돋움" w:eastAsia="돋움" w:hAnsi="돋움" w:hint="eastAsia"/>
                <w:highlight w:val="yellow"/>
              </w:rPr>
              <w:t>달력 기능</w:t>
            </w:r>
          </w:p>
        </w:tc>
        <w:tc>
          <w:tcPr>
            <w:tcW w:w="6095" w:type="dxa"/>
          </w:tcPr>
          <w:p w:rsidR="0008066F" w:rsidRPr="00A02F39" w:rsidRDefault="0008066F" w:rsidP="007C1255">
            <w:pPr>
              <w:jc w:val="center"/>
              <w:rPr>
                <w:rFonts w:ascii="돋움" w:eastAsia="돋움" w:hAnsi="돋움"/>
                <w:highlight w:val="yellow"/>
              </w:rPr>
            </w:pPr>
            <w:r w:rsidRPr="00A02F39">
              <w:rPr>
                <w:rFonts w:ascii="돋움" w:eastAsia="돋움" w:hAnsi="돋움" w:hint="eastAsia"/>
                <w:highlight w:val="yellow"/>
              </w:rPr>
              <w:t>달력으로 등록한 할 일 들을 간단하게 표시할 수 있다.</w:t>
            </w:r>
          </w:p>
          <w:p w:rsidR="0008066F" w:rsidRPr="00A02F39" w:rsidRDefault="0008066F" w:rsidP="007C1255">
            <w:pPr>
              <w:jc w:val="center"/>
              <w:rPr>
                <w:rFonts w:ascii="돋움" w:eastAsia="돋움" w:hAnsi="돋움"/>
                <w:highlight w:val="yellow"/>
              </w:rPr>
            </w:pPr>
            <w:r w:rsidRPr="00A02F39">
              <w:rPr>
                <w:rFonts w:ascii="돋움" w:eastAsia="돋움" w:hAnsi="돋움" w:hint="eastAsia"/>
                <w:highlight w:val="yellow"/>
              </w:rPr>
              <w:t>달력에 표시된 날짜를 클릭하면 그 날짜에 해야할 일들이 목록으</w:t>
            </w:r>
            <w:bookmarkStart w:id="13" w:name="_GoBack"/>
            <w:bookmarkEnd w:id="13"/>
            <w:r w:rsidRPr="00A02F39">
              <w:rPr>
                <w:rFonts w:ascii="돋움" w:eastAsia="돋움" w:hAnsi="돋움" w:hint="eastAsia"/>
                <w:highlight w:val="yellow"/>
              </w:rPr>
              <w:t>로 나타난다.</w:t>
            </w:r>
          </w:p>
        </w:tc>
        <w:tc>
          <w:tcPr>
            <w:tcW w:w="898" w:type="dxa"/>
          </w:tcPr>
          <w:p w:rsidR="0008066F" w:rsidRPr="00A02F39" w:rsidRDefault="0008066F" w:rsidP="007C1255">
            <w:pPr>
              <w:jc w:val="center"/>
              <w:rPr>
                <w:rFonts w:ascii="돋움" w:eastAsia="돋움" w:hAnsi="돋움"/>
                <w:sz w:val="16"/>
                <w:szCs w:val="16"/>
                <w:highlight w:val="yellow"/>
              </w:rPr>
            </w:pPr>
          </w:p>
        </w:tc>
      </w:tr>
      <w:tr w:rsidR="0008066F" w:rsidRPr="00D54A11" w:rsidTr="007C1255">
        <w:trPr>
          <w:trHeight w:val="353"/>
        </w:trPr>
        <w:tc>
          <w:tcPr>
            <w:tcW w:w="1490" w:type="dxa"/>
          </w:tcPr>
          <w:p w:rsidR="0008066F" w:rsidRPr="00A02F39" w:rsidRDefault="0008066F" w:rsidP="007C1255">
            <w:pPr>
              <w:jc w:val="center"/>
              <w:rPr>
                <w:rFonts w:ascii="돋움" w:eastAsia="돋움" w:hAnsi="돋움"/>
                <w:highlight w:val="yellow"/>
              </w:rPr>
            </w:pPr>
            <w:r w:rsidRPr="00A02F39">
              <w:rPr>
                <w:rFonts w:ascii="돋움" w:eastAsia="돋움" w:hAnsi="돋움" w:hint="eastAsia"/>
                <w:highlight w:val="yellow"/>
              </w:rPr>
              <w:t>시간표 관리</w:t>
            </w:r>
          </w:p>
        </w:tc>
        <w:tc>
          <w:tcPr>
            <w:tcW w:w="6095" w:type="dxa"/>
          </w:tcPr>
          <w:p w:rsidR="0008066F" w:rsidRPr="00A02F39" w:rsidRDefault="0008066F" w:rsidP="007C1255">
            <w:pPr>
              <w:jc w:val="center"/>
              <w:rPr>
                <w:rFonts w:ascii="돋움" w:eastAsia="돋움" w:hAnsi="돋움"/>
                <w:highlight w:val="yellow"/>
              </w:rPr>
            </w:pPr>
            <w:r w:rsidRPr="00A02F39">
              <w:rPr>
                <w:rFonts w:ascii="돋움" w:eastAsia="돋움" w:hAnsi="돋움" w:hint="eastAsia"/>
                <w:highlight w:val="yellow"/>
              </w:rPr>
              <w:t>현재 나의 시간표를 등록해 요일에 따른 자신의 시간표를 열람할 수 있다.</w:t>
            </w:r>
          </w:p>
        </w:tc>
        <w:tc>
          <w:tcPr>
            <w:tcW w:w="898" w:type="dxa"/>
          </w:tcPr>
          <w:p w:rsidR="0008066F" w:rsidRPr="00A02F39" w:rsidRDefault="0008066F" w:rsidP="007C1255">
            <w:pPr>
              <w:jc w:val="center"/>
              <w:rPr>
                <w:rFonts w:ascii="돋움" w:eastAsia="돋움" w:hAnsi="돋움"/>
                <w:sz w:val="16"/>
                <w:szCs w:val="16"/>
                <w:highlight w:val="yellow"/>
              </w:rPr>
            </w:pPr>
          </w:p>
        </w:tc>
      </w:tr>
    </w:tbl>
    <w:p w:rsidR="0008066F" w:rsidRDefault="0008066F" w:rsidP="0008066F"/>
    <w:p w:rsidR="0008066F" w:rsidRPr="00440DE6" w:rsidRDefault="0008066F" w:rsidP="0008066F">
      <w:r>
        <w:lastRenderedPageBreak/>
        <w:br w:type="page"/>
      </w:r>
    </w:p>
    <w:p w:rsidR="0008066F" w:rsidRDefault="0008066F" w:rsidP="0008066F">
      <w:pPr>
        <w:pStyle w:val="2"/>
      </w:pPr>
      <w:bookmarkStart w:id="14" w:name="_Toc447209008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목록</w:t>
      </w:r>
      <w:bookmarkEnd w:id="12"/>
      <w:bookmarkEnd w:id="14"/>
    </w:p>
    <w:p w:rsidR="0008066F" w:rsidRPr="00E21638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8066F" w:rsidRPr="00BA2195" w:rsidTr="007C1255">
        <w:tc>
          <w:tcPr>
            <w:tcW w:w="8524" w:type="dxa"/>
          </w:tcPr>
          <w:p w:rsidR="0008066F" w:rsidRPr="00BA2195" w:rsidRDefault="0008066F" w:rsidP="007C1255">
            <w:pPr>
              <w:rPr>
                <w:rStyle w:val="ae"/>
              </w:rPr>
            </w:pPr>
            <w:r w:rsidRPr="00BA2195">
              <w:rPr>
                <w:rStyle w:val="ae"/>
                <w:rFonts w:hint="eastAsia"/>
              </w:rPr>
              <w:t>시스템이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제공하는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나열한다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고유</w:t>
            </w:r>
            <w:r w:rsidRPr="00BA2195">
              <w:rPr>
                <w:rStyle w:val="ae"/>
                <w:rFonts w:hint="eastAsia"/>
              </w:rPr>
              <w:t xml:space="preserve"> ID</w:t>
            </w:r>
            <w:r w:rsidRPr="00BA2195">
              <w:rPr>
                <w:rStyle w:val="ae"/>
                <w:rFonts w:hint="eastAsia"/>
              </w:rPr>
              <w:t>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부여하고</w:t>
            </w:r>
            <w:r>
              <w:rPr>
                <w:rStyle w:val="ae"/>
                <w:rFonts w:hint="eastAsia"/>
              </w:rPr>
              <w:t>,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우선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순위를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고려한다</w:t>
            </w:r>
            <w:r w:rsidRPr="00BA2195">
              <w:rPr>
                <w:rStyle w:val="ae"/>
                <w:rFonts w:hint="eastAsia"/>
              </w:rPr>
              <w:t>.</w:t>
            </w:r>
          </w:p>
          <w:p w:rsidR="0008066F" w:rsidRPr="003A2AF1" w:rsidRDefault="0008066F" w:rsidP="007C1255">
            <w:pPr>
              <w:rPr>
                <w:color w:val="C00000"/>
              </w:rPr>
            </w:pPr>
            <w:r w:rsidRPr="00BA2195">
              <w:rPr>
                <w:rStyle w:val="ae"/>
                <w:rFonts w:hint="eastAsia"/>
              </w:rPr>
              <w:t xml:space="preserve">Tip1) </w:t>
            </w:r>
            <w:r w:rsidRPr="00BA2195">
              <w:rPr>
                <w:rStyle w:val="ae"/>
                <w:rFonts w:hint="eastAsia"/>
              </w:rPr>
              <w:t>개발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우선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순위는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팀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내에서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판단한다</w:t>
            </w:r>
            <w:r w:rsidRPr="00BA2195">
              <w:rPr>
                <w:rStyle w:val="ae"/>
                <w:rFonts w:hint="eastAsia"/>
              </w:rPr>
              <w:t xml:space="preserve">. </w:t>
            </w:r>
            <w:r w:rsidRPr="00BA2195">
              <w:rPr>
                <w:rStyle w:val="ae"/>
                <w:rFonts w:hint="eastAsia"/>
              </w:rPr>
              <w:t>쉬운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순으로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할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지</w:t>
            </w:r>
            <w:r w:rsidRPr="00BA2195">
              <w:rPr>
                <w:rStyle w:val="ae"/>
                <w:rFonts w:hint="eastAsia"/>
              </w:rPr>
              <w:t xml:space="preserve">? </w:t>
            </w:r>
            <w:r w:rsidRPr="00BA2195">
              <w:rPr>
                <w:rStyle w:val="ae"/>
                <w:rFonts w:hint="eastAsia"/>
              </w:rPr>
              <w:t>어려운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순으로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할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지</w:t>
            </w:r>
            <w:r w:rsidRPr="00BA2195">
              <w:rPr>
                <w:rStyle w:val="ae"/>
                <w:rFonts w:hint="eastAsia"/>
              </w:rPr>
              <w:t xml:space="preserve">? </w:t>
            </w:r>
            <w:r w:rsidRPr="00BA2195">
              <w:rPr>
                <w:rStyle w:val="ae"/>
                <w:rFonts w:hint="eastAsia"/>
              </w:rPr>
              <w:t>위험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요소가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많은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순으로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개발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할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지</w:t>
            </w:r>
            <w:r w:rsidRPr="00BA2195">
              <w:rPr>
                <w:rStyle w:val="ae"/>
                <w:rFonts w:hint="eastAsia"/>
              </w:rPr>
              <w:t xml:space="preserve">? </w:t>
            </w:r>
            <w:r w:rsidRPr="00BA2195">
              <w:rPr>
                <w:rStyle w:val="ae"/>
                <w:rFonts w:hint="eastAsia"/>
              </w:rPr>
              <w:t>등을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고려해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본다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8066F" w:rsidRDefault="0008066F" w:rsidP="0008066F">
      <w:pPr>
        <w:jc w:val="right"/>
      </w:pPr>
      <w:r>
        <w:t>(</w:t>
      </w:r>
      <w:r>
        <w:rPr>
          <w:rFonts w:hint="eastAsia"/>
        </w:rPr>
        <w:t>우선순위는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>)</w:t>
      </w:r>
    </w:p>
    <w:tbl>
      <w:tblPr>
        <w:tblW w:w="8322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"/>
        <w:gridCol w:w="2220"/>
        <w:gridCol w:w="4664"/>
        <w:gridCol w:w="567"/>
      </w:tblGrid>
      <w:tr w:rsidR="0008066F" w:rsidRPr="00D54A11" w:rsidTr="007C1255">
        <w:trPr>
          <w:trHeight w:val="727"/>
        </w:trPr>
        <w:tc>
          <w:tcPr>
            <w:tcW w:w="871" w:type="dxa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2220" w:type="dxa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664" w:type="dxa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567" w:type="dxa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08066F" w:rsidRPr="00D54A11" w:rsidTr="007C1255">
        <w:trPr>
          <w:trHeight w:val="356"/>
        </w:trPr>
        <w:tc>
          <w:tcPr>
            <w:tcW w:w="871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LN001</w:t>
            </w:r>
          </w:p>
        </w:tc>
        <w:tc>
          <w:tcPr>
            <w:tcW w:w="2220" w:type="dxa"/>
          </w:tcPr>
          <w:p w:rsidR="0008066F" w:rsidRPr="00E21638" w:rsidRDefault="0008066F" w:rsidP="007C1255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/>
                <w:w w:val="90"/>
              </w:rPr>
              <w:t>“</w:t>
            </w:r>
            <w:r w:rsidRPr="00E21638">
              <w:rPr>
                <w:rFonts w:ascii="돋움" w:eastAsia="돋움" w:hAnsi="돋움" w:hint="eastAsia"/>
                <w:w w:val="90"/>
              </w:rPr>
              <w:t>To do list</w:t>
            </w:r>
            <w:r w:rsidRPr="00E21638">
              <w:rPr>
                <w:rFonts w:ascii="돋움" w:eastAsia="돋움" w:hAnsi="돋움"/>
                <w:w w:val="90"/>
              </w:rPr>
              <w:t>”</w:t>
            </w:r>
          </w:p>
          <w:p w:rsidR="0008066F" w:rsidRPr="00E21638" w:rsidRDefault="0008066F" w:rsidP="007C1255">
            <w:pPr>
              <w:jc w:val="center"/>
              <w:rPr>
                <w:rFonts w:ascii="돋움" w:eastAsia="돋움" w:hAnsi="돋움"/>
                <w:w w:val="90"/>
              </w:rPr>
            </w:pPr>
            <w:proofErr w:type="spellStart"/>
            <w:r w:rsidRPr="00E21638">
              <w:rPr>
                <w:rFonts w:ascii="돋움" w:eastAsia="돋움" w:hAnsi="돋움" w:hint="eastAsia"/>
                <w:w w:val="90"/>
              </w:rPr>
              <w:t>로그인을</w:t>
            </w:r>
            <w:proofErr w:type="spellEnd"/>
            <w:r w:rsidRPr="00E21638">
              <w:rPr>
                <w:rFonts w:ascii="돋움" w:eastAsia="돋움" w:hAnsi="돋움" w:hint="eastAsia"/>
                <w:w w:val="90"/>
              </w:rPr>
              <w:t xml:space="preserve"> 한다.</w:t>
            </w:r>
          </w:p>
        </w:tc>
        <w:tc>
          <w:tcPr>
            <w:tcW w:w="4664" w:type="dxa"/>
          </w:tcPr>
          <w:p w:rsidR="0008066F" w:rsidRPr="00BA2195" w:rsidRDefault="0008066F" w:rsidP="007C1255">
            <w:r>
              <w:t>“</w:t>
            </w:r>
            <w:r>
              <w:rPr>
                <w:rFonts w:hint="eastAsia"/>
              </w:rPr>
              <w:t>To do list</w:t>
            </w:r>
            <w:r>
              <w:t>”</w:t>
            </w:r>
            <w: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5</w:t>
            </w:r>
          </w:p>
        </w:tc>
      </w:tr>
      <w:tr w:rsidR="0008066F" w:rsidRPr="00D54A11" w:rsidTr="007C1255">
        <w:trPr>
          <w:trHeight w:val="356"/>
        </w:trPr>
        <w:tc>
          <w:tcPr>
            <w:tcW w:w="871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LN</w:t>
            </w:r>
            <w:r>
              <w:rPr>
                <w:rFonts w:ascii="돋움" w:eastAsia="돋움" w:hAnsi="돋움" w:hint="eastAsia"/>
              </w:rPr>
              <w:t>002</w:t>
            </w:r>
          </w:p>
        </w:tc>
        <w:tc>
          <w:tcPr>
            <w:tcW w:w="2220" w:type="dxa"/>
          </w:tcPr>
          <w:p w:rsidR="0008066F" w:rsidRPr="00E21638" w:rsidRDefault="0008066F" w:rsidP="007C1255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계정 등록을 한다.</w:t>
            </w:r>
          </w:p>
        </w:tc>
        <w:tc>
          <w:tcPr>
            <w:tcW w:w="4664" w:type="dxa"/>
          </w:tcPr>
          <w:p w:rsidR="0008066F" w:rsidRPr="00BA2195" w:rsidRDefault="0008066F" w:rsidP="007C1255">
            <w:proofErr w:type="spellStart"/>
            <w:r>
              <w:rPr>
                <w:rFonts w:hint="eastAsia"/>
              </w:rPr>
              <w:t>로그인에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>
              <w:t>PASSWD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등록한다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6</w:t>
            </w:r>
          </w:p>
        </w:tc>
      </w:tr>
      <w:tr w:rsidR="0008066F" w:rsidRPr="00D54A11" w:rsidTr="007C1255">
        <w:trPr>
          <w:trHeight w:val="356"/>
        </w:trPr>
        <w:tc>
          <w:tcPr>
            <w:tcW w:w="871" w:type="dxa"/>
          </w:tcPr>
          <w:p w:rsidR="0008066F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UC001</w:t>
            </w:r>
          </w:p>
        </w:tc>
        <w:tc>
          <w:tcPr>
            <w:tcW w:w="2220" w:type="dxa"/>
          </w:tcPr>
          <w:p w:rsidR="0008066F" w:rsidRPr="00E21638" w:rsidRDefault="0008066F" w:rsidP="007C1255">
            <w:pPr>
              <w:jc w:val="center"/>
              <w:rPr>
                <w:rFonts w:ascii="돋움" w:eastAsia="돋움" w:hAnsi="돋움"/>
                <w:w w:val="90"/>
              </w:rPr>
            </w:pPr>
            <w:r>
              <w:rPr>
                <w:rFonts w:ascii="돋움" w:eastAsia="돋움" w:hAnsi="돋움" w:hint="eastAsia"/>
                <w:w w:val="90"/>
              </w:rPr>
              <w:t>게시판을</w:t>
            </w:r>
            <w:r>
              <w:rPr>
                <w:rFonts w:ascii="돋움" w:eastAsia="돋움" w:hAnsi="돋움"/>
                <w:w w:val="90"/>
              </w:rPr>
              <w:t xml:space="preserve"> </w:t>
            </w:r>
            <w:r>
              <w:rPr>
                <w:rFonts w:ascii="돋움" w:eastAsia="돋움" w:hAnsi="돋움" w:hint="eastAsia"/>
                <w:w w:val="90"/>
              </w:rPr>
              <w:t>열</w:t>
            </w:r>
            <w:r w:rsidRPr="00E21638">
              <w:rPr>
                <w:rFonts w:ascii="돋움" w:eastAsia="돋움" w:hAnsi="돋움" w:hint="eastAsia"/>
                <w:w w:val="90"/>
              </w:rPr>
              <w:t>람한다</w:t>
            </w:r>
            <w:proofErr w:type="gramStart"/>
            <w:r w:rsidRPr="00E21638">
              <w:rPr>
                <w:rFonts w:ascii="돋움" w:eastAsia="돋움" w:hAnsi="돋움" w:hint="eastAsia"/>
                <w:w w:val="90"/>
              </w:rPr>
              <w:t>..</w:t>
            </w:r>
            <w:proofErr w:type="gramEnd"/>
          </w:p>
        </w:tc>
        <w:tc>
          <w:tcPr>
            <w:tcW w:w="4664" w:type="dxa"/>
          </w:tcPr>
          <w:p w:rsidR="0008066F" w:rsidRDefault="0008066F" w:rsidP="007C1255"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게시판을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08066F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</w:tr>
      <w:tr w:rsidR="0008066F" w:rsidRPr="00D54A11" w:rsidTr="007C1255">
        <w:trPr>
          <w:trHeight w:val="356"/>
        </w:trPr>
        <w:tc>
          <w:tcPr>
            <w:tcW w:w="871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UC002</w:t>
            </w:r>
          </w:p>
        </w:tc>
        <w:tc>
          <w:tcPr>
            <w:tcW w:w="2220" w:type="dxa"/>
          </w:tcPr>
          <w:p w:rsidR="0008066F" w:rsidRPr="00E21638" w:rsidRDefault="0008066F" w:rsidP="007C1255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과목을 등록 한다.</w:t>
            </w:r>
          </w:p>
        </w:tc>
        <w:tc>
          <w:tcPr>
            <w:tcW w:w="4664" w:type="dxa"/>
          </w:tcPr>
          <w:p w:rsidR="0008066F" w:rsidRDefault="0008066F" w:rsidP="007C1255"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:rsidR="0008066F" w:rsidRPr="00BA2195" w:rsidRDefault="0008066F" w:rsidP="007C1255"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인덱스로는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년도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08066F" w:rsidRPr="007D2DA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</w:p>
        </w:tc>
      </w:tr>
      <w:tr w:rsidR="0008066F" w:rsidRPr="00D54A11" w:rsidTr="007C1255">
        <w:trPr>
          <w:trHeight w:val="356"/>
        </w:trPr>
        <w:tc>
          <w:tcPr>
            <w:tcW w:w="871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UC003</w:t>
            </w:r>
          </w:p>
        </w:tc>
        <w:tc>
          <w:tcPr>
            <w:tcW w:w="2220" w:type="dxa"/>
          </w:tcPr>
          <w:p w:rsidR="0008066F" w:rsidRPr="00E21638" w:rsidRDefault="0008066F" w:rsidP="007C1255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항목을 등록 한다.</w:t>
            </w:r>
          </w:p>
        </w:tc>
        <w:tc>
          <w:tcPr>
            <w:tcW w:w="4664" w:type="dxa"/>
          </w:tcPr>
          <w:p w:rsidR="0008066F" w:rsidRPr="0019478C" w:rsidRDefault="0008066F" w:rsidP="007C1255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등록 된 과목 별로 </w:t>
            </w:r>
            <w:r w:rsidRPr="0019478C">
              <w:rPr>
                <w:rFonts w:ascii="맑은 고딕" w:hAnsi="맑은 고딕"/>
              </w:rPr>
              <w:t xml:space="preserve">To do </w:t>
            </w:r>
            <w:r w:rsidRPr="0019478C">
              <w:rPr>
                <w:rFonts w:ascii="맑은 고딕" w:hAnsi="맑은 고딕" w:hint="eastAsia"/>
              </w:rPr>
              <w:t>항목을 등록 한다.</w:t>
            </w:r>
          </w:p>
          <w:p w:rsidR="0008066F" w:rsidRPr="0019478C" w:rsidRDefault="0008066F" w:rsidP="007C1255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각 인덱스로는 과목명,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항목명(해야 할 일의 내용)</w:t>
            </w:r>
            <w:r w:rsidRPr="0019478C">
              <w:rPr>
                <w:rFonts w:ascii="맑은 고딕" w:hAnsi="맑은 고딕"/>
              </w:rPr>
              <w:t xml:space="preserve">, </w:t>
            </w:r>
            <w:r w:rsidRPr="0019478C">
              <w:rPr>
                <w:rFonts w:ascii="맑은 고딕" w:hAnsi="맑은 고딕" w:hint="eastAsia"/>
              </w:rPr>
              <w:t>마감 기한,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여부,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날짜,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중요도 가 있다.</w:t>
            </w:r>
          </w:p>
        </w:tc>
        <w:tc>
          <w:tcPr>
            <w:tcW w:w="567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2</w:t>
            </w:r>
          </w:p>
        </w:tc>
      </w:tr>
      <w:tr w:rsidR="0008066F" w:rsidRPr="00D54A11" w:rsidTr="007C1255">
        <w:trPr>
          <w:trHeight w:val="356"/>
        </w:trPr>
        <w:tc>
          <w:tcPr>
            <w:tcW w:w="871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UC004</w:t>
            </w:r>
          </w:p>
        </w:tc>
        <w:tc>
          <w:tcPr>
            <w:tcW w:w="2220" w:type="dxa"/>
          </w:tcPr>
          <w:p w:rsidR="0008066F" w:rsidRPr="00E21638" w:rsidRDefault="0008066F" w:rsidP="007C1255">
            <w:pPr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중요도를 표시한다.</w:t>
            </w:r>
          </w:p>
        </w:tc>
        <w:tc>
          <w:tcPr>
            <w:tcW w:w="4664" w:type="dxa"/>
          </w:tcPr>
          <w:p w:rsidR="0008066F" w:rsidRPr="0019478C" w:rsidRDefault="0008066F" w:rsidP="007C1255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항목 등록에서 중요도 등록 시 </w:t>
            </w:r>
            <w:proofErr w:type="spellStart"/>
            <w:r>
              <w:rPr>
                <w:rFonts w:ascii="맑은 고딕" w:hAnsi="맑은 고딕" w:hint="eastAsia"/>
              </w:rPr>
              <w:t>네</w:t>
            </w:r>
            <w:r w:rsidRPr="0019478C">
              <w:rPr>
                <w:rFonts w:ascii="맑은 고딕" w:hAnsi="맑은 고딕" w:hint="eastAsia"/>
              </w:rPr>
              <w:t>가지</w:t>
            </w:r>
            <w:proofErr w:type="spellEnd"/>
            <w:r w:rsidRPr="0019478C">
              <w:rPr>
                <w:rFonts w:ascii="맑은 고딕" w:hAnsi="맑은 고딕" w:hint="eastAsia"/>
              </w:rPr>
              <w:t xml:space="preserve"> 단계로 나누어 등록한다.</w:t>
            </w:r>
          </w:p>
          <w:p w:rsidR="0008066F" w:rsidRPr="0019478C" w:rsidRDefault="0008066F" w:rsidP="007C1255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가장 중요</w:t>
            </w:r>
            <w:r w:rsidRPr="0019478C">
              <w:rPr>
                <w:rFonts w:ascii="맑은 고딕" w:hAnsi="맑은 고딕"/>
              </w:rPr>
              <w:t xml:space="preserve"> “</w:t>
            </w:r>
            <w:r w:rsidRPr="0019478C">
              <w:rPr>
                <w:rFonts w:ascii="맑은 고딕" w:hAnsi="맑은 고딕" w:hint="eastAsia"/>
              </w:rPr>
              <w:t>붉은색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1</w:t>
            </w:r>
          </w:p>
          <w:p w:rsidR="0008066F" w:rsidRPr="0019478C" w:rsidRDefault="0008066F" w:rsidP="007C1255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중간 중요 </w:t>
            </w:r>
            <w:r w:rsidRPr="0019478C">
              <w:rPr>
                <w:rFonts w:ascii="맑은 고딕" w:hAnsi="맑은 고딕"/>
              </w:rPr>
              <w:t>“</w:t>
            </w:r>
            <w:r w:rsidRPr="0019478C">
              <w:rPr>
                <w:rFonts w:ascii="맑은 고딕" w:hAnsi="맑은 고딕" w:hint="eastAsia"/>
              </w:rPr>
              <w:t>노랑색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2</w:t>
            </w:r>
          </w:p>
          <w:p w:rsidR="0008066F" w:rsidRPr="0019478C" w:rsidRDefault="0008066F" w:rsidP="007C1255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약간 중요</w:t>
            </w:r>
            <w:r w:rsidRPr="0019478C">
              <w:rPr>
                <w:rFonts w:ascii="맑은 고딕" w:hAnsi="맑은 고딕"/>
              </w:rPr>
              <w:t xml:space="preserve"> “</w:t>
            </w:r>
            <w:r w:rsidRPr="0019478C">
              <w:rPr>
                <w:rFonts w:ascii="맑은 고딕" w:hAnsi="맑은 고딕" w:hint="eastAsia"/>
              </w:rPr>
              <w:t>초록색 원</w:t>
            </w:r>
            <w:r w:rsidRPr="0019478C">
              <w:rPr>
                <w:rFonts w:ascii="맑은 고딕" w:hAnsi="맑은 고딕"/>
              </w:rPr>
              <w:t xml:space="preserve">” </w:t>
            </w:r>
            <w:r w:rsidRPr="0019478C">
              <w:rPr>
                <w:rFonts w:ascii="맑은 고딕" w:hAnsi="맑은 고딕" w:hint="eastAsia"/>
              </w:rPr>
              <w:t xml:space="preserve">우선순위 </w:t>
            </w:r>
            <w:r w:rsidRPr="0019478C">
              <w:rPr>
                <w:rFonts w:ascii="맑은 고딕" w:hAnsi="맑은 고딕"/>
              </w:rPr>
              <w:t>3</w:t>
            </w:r>
          </w:p>
        </w:tc>
        <w:tc>
          <w:tcPr>
            <w:tcW w:w="567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4</w:t>
            </w:r>
          </w:p>
        </w:tc>
      </w:tr>
      <w:tr w:rsidR="0008066F" w:rsidRPr="00D54A11" w:rsidTr="007C1255">
        <w:trPr>
          <w:trHeight w:val="372"/>
        </w:trPr>
        <w:tc>
          <w:tcPr>
            <w:tcW w:w="871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UC005</w:t>
            </w:r>
          </w:p>
        </w:tc>
        <w:tc>
          <w:tcPr>
            <w:tcW w:w="2220" w:type="dxa"/>
          </w:tcPr>
          <w:p w:rsidR="0008066F" w:rsidRPr="00E21638" w:rsidRDefault="0008066F" w:rsidP="007C1255">
            <w:pPr>
              <w:tabs>
                <w:tab w:val="center" w:pos="749"/>
              </w:tabs>
              <w:jc w:val="center"/>
              <w:rPr>
                <w:rFonts w:ascii="돋움" w:eastAsia="돋움" w:hAnsi="돋움"/>
                <w:w w:val="90"/>
              </w:rPr>
            </w:pPr>
            <w:r w:rsidRPr="00E21638">
              <w:rPr>
                <w:rFonts w:ascii="돋움" w:eastAsia="돋움" w:hAnsi="돋움" w:hint="eastAsia"/>
                <w:w w:val="90"/>
              </w:rPr>
              <w:t>정렬 기능을 이용한다.</w:t>
            </w:r>
          </w:p>
        </w:tc>
        <w:tc>
          <w:tcPr>
            <w:tcW w:w="4664" w:type="dxa"/>
          </w:tcPr>
          <w:p w:rsidR="0008066F" w:rsidRPr="0019478C" w:rsidRDefault="0008066F" w:rsidP="007C1255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To do 항목들에 대해 필터 정렬 할 수 있다.</w:t>
            </w:r>
          </w:p>
          <w:p w:rsidR="0008066F" w:rsidRPr="0019478C" w:rsidRDefault="0008066F" w:rsidP="007C1255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>정렬 가능 인덱스로는 과목명,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마감 기한,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날짜,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완료 여부,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중요도</w:t>
            </w:r>
          </w:p>
        </w:tc>
        <w:tc>
          <w:tcPr>
            <w:tcW w:w="567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3</w:t>
            </w:r>
          </w:p>
        </w:tc>
      </w:tr>
      <w:tr w:rsidR="0008066F" w:rsidRPr="00D54A11" w:rsidTr="007C1255">
        <w:trPr>
          <w:trHeight w:val="372"/>
        </w:trPr>
        <w:tc>
          <w:tcPr>
            <w:tcW w:w="871" w:type="dxa"/>
          </w:tcPr>
          <w:p w:rsidR="0008066F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UC006</w:t>
            </w:r>
          </w:p>
        </w:tc>
        <w:tc>
          <w:tcPr>
            <w:tcW w:w="2220" w:type="dxa"/>
          </w:tcPr>
          <w:p w:rsidR="0008066F" w:rsidRPr="00AB1844" w:rsidRDefault="0008066F" w:rsidP="007C1255">
            <w:pPr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마</w:t>
            </w:r>
            <w:r>
              <w:rPr>
                <w:color w:val="000000" w:themeColor="text1"/>
                <w:sz w:val="18"/>
              </w:rPr>
              <w:t>감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기</w:t>
            </w:r>
            <w:r>
              <w:rPr>
                <w:color w:val="000000" w:themeColor="text1"/>
                <w:sz w:val="18"/>
              </w:rPr>
              <w:t>한에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따</w:t>
            </w:r>
            <w:r>
              <w:rPr>
                <w:color w:val="000000" w:themeColor="text1"/>
                <w:sz w:val="18"/>
              </w:rPr>
              <w:t>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알림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메</w:t>
            </w:r>
            <w:r>
              <w:rPr>
                <w:color w:val="000000" w:themeColor="text1"/>
                <w:sz w:val="18"/>
              </w:rPr>
              <w:t>시지</w:t>
            </w:r>
            <w:r>
              <w:rPr>
                <w:rFonts w:hint="eastAsia"/>
                <w:color w:val="000000" w:themeColor="text1"/>
                <w:sz w:val="18"/>
              </w:rPr>
              <w:t>가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보</w:t>
            </w:r>
            <w:r>
              <w:rPr>
                <w:color w:val="000000" w:themeColor="text1"/>
                <w:sz w:val="18"/>
              </w:rPr>
              <w:t>여진다</w:t>
            </w:r>
            <w:r>
              <w:rPr>
                <w:rFonts w:hint="eastAsia"/>
                <w:color w:val="000000" w:themeColor="text1"/>
                <w:sz w:val="18"/>
              </w:rPr>
              <w:t xml:space="preserve">. </w:t>
            </w:r>
          </w:p>
        </w:tc>
        <w:tc>
          <w:tcPr>
            <w:tcW w:w="4664" w:type="dxa"/>
          </w:tcPr>
          <w:p w:rsidR="0008066F" w:rsidRPr="0019478C" w:rsidRDefault="0008066F" w:rsidP="007C1255">
            <w:pPr>
              <w:rPr>
                <w:rFonts w:ascii="맑은 고딕" w:hAnsi="맑은 고딕"/>
              </w:rPr>
            </w:pPr>
            <w:r w:rsidRPr="0019478C">
              <w:rPr>
                <w:rFonts w:ascii="맑은 고딕" w:hAnsi="맑은 고딕" w:hint="eastAsia"/>
              </w:rPr>
              <w:t xml:space="preserve">등록된 항목들 중 마감 기한이 </w:t>
            </w:r>
            <w:r w:rsidRPr="0019478C">
              <w:rPr>
                <w:rFonts w:ascii="맑은 고딕" w:hAnsi="맑은 고딕"/>
              </w:rPr>
              <w:t>72</w:t>
            </w:r>
            <w:r w:rsidRPr="0019478C">
              <w:rPr>
                <w:rFonts w:ascii="맑은 고딕" w:hAnsi="맑은 고딕" w:hint="eastAsia"/>
              </w:rPr>
              <w:t>시간(3일)</w:t>
            </w:r>
            <w:r w:rsidRPr="0019478C">
              <w:rPr>
                <w:rFonts w:ascii="맑은 고딕" w:hAnsi="맑은 고딕"/>
              </w:rPr>
              <w:t>, 48</w:t>
            </w:r>
            <w:r w:rsidRPr="0019478C">
              <w:rPr>
                <w:rFonts w:ascii="맑은 고딕" w:hAnsi="맑은 고딕" w:hint="eastAsia"/>
              </w:rPr>
              <w:t>시간(2일)</w:t>
            </w:r>
            <w:r w:rsidRPr="0019478C">
              <w:rPr>
                <w:rFonts w:ascii="맑은 고딕" w:hAnsi="맑은 고딕"/>
              </w:rPr>
              <w:t>, 24</w:t>
            </w:r>
            <w:r w:rsidRPr="0019478C">
              <w:rPr>
                <w:rFonts w:ascii="맑은 고딕" w:hAnsi="맑은 고딕" w:hint="eastAsia"/>
              </w:rPr>
              <w:t xml:space="preserve">시가(1일)이 남았을 때 </w:t>
            </w:r>
            <w:proofErr w:type="gramStart"/>
            <w:r w:rsidRPr="0019478C">
              <w:rPr>
                <w:rFonts w:ascii="맑은 고딕" w:hAnsi="맑은 고딕" w:hint="eastAsia"/>
              </w:rPr>
              <w:t xml:space="preserve">프로그램상에서 </w:t>
            </w:r>
            <w:r w:rsidRPr="0019478C">
              <w:rPr>
                <w:rFonts w:ascii="맑은 고딕" w:hAnsi="맑은 고딕"/>
              </w:rPr>
              <w:t>”</w:t>
            </w:r>
            <w:proofErr w:type="gramEnd"/>
            <w:r w:rsidRPr="0019478C">
              <w:rPr>
                <w:rFonts w:ascii="맑은 고딕" w:hAnsi="맑은 고딕" w:hint="eastAsia"/>
              </w:rPr>
              <w:t>마감일 x시간(</w:t>
            </w:r>
            <w:r w:rsidRPr="0019478C">
              <w:rPr>
                <w:rFonts w:ascii="맑은 고딕" w:hAnsi="맑은 고딕"/>
              </w:rPr>
              <w:t>y</w:t>
            </w:r>
            <w:r w:rsidRPr="0019478C">
              <w:rPr>
                <w:rFonts w:ascii="맑은 고딕" w:hAnsi="맑은 고딕" w:hint="eastAsia"/>
              </w:rPr>
              <w:t>일)</w:t>
            </w:r>
            <w:r w:rsidRPr="0019478C">
              <w:rPr>
                <w:rFonts w:ascii="맑은 고딕" w:hAnsi="맑은 고딕"/>
              </w:rPr>
              <w:t xml:space="preserve"> </w:t>
            </w:r>
            <w:r w:rsidRPr="0019478C">
              <w:rPr>
                <w:rFonts w:ascii="맑은 고딕" w:hAnsi="맑은 고딕" w:hint="eastAsia"/>
              </w:rPr>
              <w:t>전</w:t>
            </w:r>
            <w:r w:rsidRPr="0019478C">
              <w:rPr>
                <w:rFonts w:ascii="맑은 고딕" w:hAnsi="맑은 고딕"/>
              </w:rPr>
              <w:t>”</w:t>
            </w:r>
            <w:r w:rsidRPr="0019478C">
              <w:rPr>
                <w:rFonts w:ascii="맑은 고딕" w:hAnsi="맑은 고딕" w:hint="eastAsia"/>
              </w:rPr>
              <w:t xml:space="preserve"> 메시지 창을 출력한다.</w:t>
            </w:r>
          </w:p>
        </w:tc>
        <w:tc>
          <w:tcPr>
            <w:tcW w:w="567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7</w:t>
            </w:r>
          </w:p>
        </w:tc>
      </w:tr>
      <w:tr w:rsidR="0008066F" w:rsidRPr="00E80180" w:rsidTr="007C1255">
        <w:trPr>
          <w:trHeight w:val="372"/>
        </w:trPr>
        <w:tc>
          <w:tcPr>
            <w:tcW w:w="871" w:type="dxa"/>
          </w:tcPr>
          <w:p w:rsidR="0008066F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0" w:type="dxa"/>
          </w:tcPr>
          <w:p w:rsidR="0008066F" w:rsidRPr="00E80180" w:rsidRDefault="0008066F" w:rsidP="007C1255">
            <w:pPr>
              <w:jc w:val="center"/>
              <w:rPr>
                <w:color w:val="000000" w:themeColor="text1"/>
                <w:sz w:val="18"/>
                <w:highlight w:val="yellow"/>
              </w:rPr>
            </w:pP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달력을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이용하여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단순화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할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수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있다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.</w:t>
            </w:r>
          </w:p>
        </w:tc>
        <w:tc>
          <w:tcPr>
            <w:tcW w:w="4664" w:type="dxa"/>
          </w:tcPr>
          <w:p w:rsidR="0008066F" w:rsidRPr="00E80180" w:rsidRDefault="0008066F" w:rsidP="007C1255">
            <w:pPr>
              <w:rPr>
                <w:rFonts w:ascii="맑은 고딕" w:hAnsi="맑은 고딕"/>
                <w:highlight w:val="yellow"/>
              </w:rPr>
            </w:pPr>
            <w:r w:rsidRPr="00E80180">
              <w:rPr>
                <w:rFonts w:ascii="맑은 고딕" w:hAnsi="맑은 고딕" w:hint="eastAsia"/>
                <w:highlight w:val="yellow"/>
              </w:rPr>
              <w:t>달력을 따로 표시한다. 항목을 등록할 때,</w:t>
            </w:r>
            <w:r w:rsidRPr="00E80180">
              <w:rPr>
                <w:rFonts w:ascii="맑은 고딕" w:hAnsi="맑은 고딕"/>
                <w:highlight w:val="yellow"/>
              </w:rPr>
              <w:t xml:space="preserve"> </w:t>
            </w:r>
            <w:proofErr w:type="spellStart"/>
            <w:r w:rsidRPr="00E80180">
              <w:rPr>
                <w:rFonts w:ascii="맑은 고딕" w:hAnsi="맑은 고딕" w:hint="eastAsia"/>
                <w:highlight w:val="yellow"/>
              </w:rPr>
              <w:t>날짜별로</w:t>
            </w:r>
            <w:proofErr w:type="spellEnd"/>
            <w:r w:rsidRPr="00E80180">
              <w:rPr>
                <w:rFonts w:ascii="맑은 고딕" w:hAnsi="맑은 고딕" w:hint="eastAsia"/>
                <w:highlight w:val="yellow"/>
              </w:rPr>
              <w:t xml:space="preserve"> 달력에 입력되고 그 날짜를 클릭하면 등록</w:t>
            </w:r>
            <w:r w:rsidRPr="00E80180">
              <w:rPr>
                <w:rFonts w:ascii="맑은 고딕" w:hAnsi="맑은 고딕" w:hint="eastAsia"/>
                <w:highlight w:val="yellow"/>
              </w:rPr>
              <w:lastRenderedPageBreak/>
              <w:t>한 항목들을 조회 할 수 있다.</w:t>
            </w:r>
          </w:p>
        </w:tc>
        <w:tc>
          <w:tcPr>
            <w:tcW w:w="567" w:type="dxa"/>
          </w:tcPr>
          <w:p w:rsidR="0008066F" w:rsidRPr="00E80180" w:rsidRDefault="0008066F" w:rsidP="007C1255">
            <w:pPr>
              <w:jc w:val="center"/>
              <w:rPr>
                <w:rFonts w:ascii="돋움" w:eastAsia="돋움" w:hAnsi="돋움"/>
                <w:highlight w:val="yellow"/>
              </w:rPr>
            </w:pPr>
          </w:p>
        </w:tc>
      </w:tr>
      <w:tr w:rsidR="0008066F" w:rsidRPr="00D54A11" w:rsidTr="007C1255">
        <w:trPr>
          <w:trHeight w:val="372"/>
        </w:trPr>
        <w:tc>
          <w:tcPr>
            <w:tcW w:w="871" w:type="dxa"/>
          </w:tcPr>
          <w:p w:rsidR="0008066F" w:rsidRPr="00E80180" w:rsidRDefault="0008066F" w:rsidP="007C1255">
            <w:pPr>
              <w:jc w:val="center"/>
              <w:rPr>
                <w:rFonts w:ascii="돋움" w:eastAsia="돋움" w:hAnsi="돋움"/>
                <w:highlight w:val="yellow"/>
              </w:rPr>
            </w:pPr>
          </w:p>
        </w:tc>
        <w:tc>
          <w:tcPr>
            <w:tcW w:w="2220" w:type="dxa"/>
          </w:tcPr>
          <w:p w:rsidR="0008066F" w:rsidRPr="00E80180" w:rsidRDefault="0008066F" w:rsidP="007C1255">
            <w:pPr>
              <w:jc w:val="center"/>
              <w:rPr>
                <w:color w:val="000000" w:themeColor="text1"/>
                <w:sz w:val="18"/>
                <w:highlight w:val="yellow"/>
              </w:rPr>
            </w:pP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시간표를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등록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,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관리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,</w:t>
            </w:r>
            <w:r w:rsidRPr="00E80180">
              <w:rPr>
                <w:color w:val="000000" w:themeColor="text1"/>
                <w:sz w:val="18"/>
                <w:highlight w:val="yellow"/>
              </w:rPr>
              <w:t xml:space="preserve">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조회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할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수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 xml:space="preserve"> 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있다</w:t>
            </w:r>
            <w:r w:rsidRPr="00E80180">
              <w:rPr>
                <w:rFonts w:hint="eastAsia"/>
                <w:color w:val="000000" w:themeColor="text1"/>
                <w:sz w:val="18"/>
                <w:highlight w:val="yellow"/>
              </w:rPr>
              <w:t>.</w:t>
            </w:r>
          </w:p>
        </w:tc>
        <w:tc>
          <w:tcPr>
            <w:tcW w:w="4664" w:type="dxa"/>
          </w:tcPr>
          <w:p w:rsidR="0008066F" w:rsidRPr="00E80180" w:rsidRDefault="0008066F" w:rsidP="007C1255">
            <w:pPr>
              <w:rPr>
                <w:rFonts w:ascii="맑은 고딕" w:hAnsi="맑은 고딕"/>
              </w:rPr>
            </w:pPr>
            <w:r w:rsidRPr="00E80180">
              <w:rPr>
                <w:rFonts w:ascii="맑은 고딕" w:hAnsi="맑은 고딕" w:hint="eastAsia"/>
                <w:highlight w:val="yellow"/>
              </w:rPr>
              <w:t>현재 학기 나의 시간표를 계정에 등록하여 요일 별로 예정된 수업들을 조회하고,</w:t>
            </w:r>
            <w:r w:rsidRPr="00E80180">
              <w:rPr>
                <w:rFonts w:ascii="맑은 고딕" w:hAnsi="맑은 고딕"/>
                <w:highlight w:val="yellow"/>
              </w:rPr>
              <w:t xml:space="preserve"> </w:t>
            </w:r>
            <w:r w:rsidRPr="00E80180">
              <w:rPr>
                <w:rFonts w:ascii="맑은 고딕" w:hAnsi="맑은 고딕" w:hint="eastAsia"/>
                <w:highlight w:val="yellow"/>
              </w:rPr>
              <w:t>수정할 수 있다.</w:t>
            </w:r>
          </w:p>
        </w:tc>
        <w:tc>
          <w:tcPr>
            <w:tcW w:w="567" w:type="dxa"/>
          </w:tcPr>
          <w:p w:rsidR="0008066F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08066F" w:rsidRDefault="0008066F" w:rsidP="0008066F"/>
    <w:p w:rsidR="0008066F" w:rsidRDefault="0008066F" w:rsidP="0008066F"/>
    <w:p w:rsidR="0008066F" w:rsidRDefault="0008066F" w:rsidP="0008066F">
      <w:pPr>
        <w:pStyle w:val="3"/>
        <w:tabs>
          <w:tab w:val="clear" w:pos="1647"/>
          <w:tab w:val="num" w:pos="200"/>
        </w:tabs>
        <w:ind w:left="567"/>
      </w:pPr>
      <w:bookmarkStart w:id="15" w:name="_Toc287096156"/>
      <w:bookmarkStart w:id="16" w:name="_Toc447209009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bookmarkEnd w:id="15"/>
      <w:bookmarkEnd w:id="16"/>
    </w:p>
    <w:p w:rsidR="0008066F" w:rsidRPr="00420E54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8066F" w:rsidRPr="00BA2195" w:rsidTr="007C1255">
        <w:tc>
          <w:tcPr>
            <w:tcW w:w="8316" w:type="dxa"/>
          </w:tcPr>
          <w:p w:rsidR="0008066F" w:rsidRPr="00BA2195" w:rsidRDefault="0008066F" w:rsidP="007C1255">
            <w:pPr>
              <w:rPr>
                <w:color w:val="C00000"/>
              </w:rPr>
            </w:pP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목록에서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>
              <w:rPr>
                <w:rStyle w:val="ae"/>
                <w:rFonts w:hint="eastAsia"/>
              </w:rPr>
              <w:t>유스케이스와</w:t>
            </w:r>
            <w:proofErr w:type="spellEnd"/>
            <w:r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액터들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간의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관계를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나타낸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다이어그램을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작성한다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8066F" w:rsidRPr="001723F7" w:rsidRDefault="0008066F" w:rsidP="0008066F">
      <w:bookmarkStart w:id="17" w:name="_Toc287096158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6AD6012" wp14:editId="644B4EEE">
                <wp:simplePos x="0" y="0"/>
                <wp:positionH relativeFrom="margin">
                  <wp:posOffset>3732530</wp:posOffset>
                </wp:positionH>
                <wp:positionV relativeFrom="paragraph">
                  <wp:posOffset>2857500</wp:posOffset>
                </wp:positionV>
                <wp:extent cx="1295400" cy="314325"/>
                <wp:effectExtent l="0" t="0" r="19050" b="28575"/>
                <wp:wrapNone/>
                <wp:docPr id="14" name="순서도: 수행의 시작/종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66F" w:rsidRPr="00F15BE9" w:rsidRDefault="0008066F" w:rsidP="0008066F">
                            <w:pPr>
                              <w:jc w:val="center"/>
                              <w:rPr>
                                <w:color w:val="FF0000"/>
                                <w:sz w:val="18"/>
                              </w:rPr>
                            </w:pPr>
                            <w:r w:rsidRPr="00F15BE9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달</w:t>
                            </w:r>
                            <w:r w:rsidRPr="00F15BE9">
                              <w:rPr>
                                <w:color w:val="FF0000"/>
                                <w:sz w:val="18"/>
                              </w:rPr>
                              <w:t>력을</w:t>
                            </w:r>
                            <w:r w:rsidRPr="00F15BE9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 w:rsidRPr="00F15BE9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>작</w:t>
                            </w:r>
                            <w:r w:rsidRPr="00F15BE9">
                              <w:rPr>
                                <w:color w:val="FF0000"/>
                                <w:sz w:val="18"/>
                              </w:rPr>
                              <w:t>성한다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D601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순서도: 수행의 시작/종료 14" o:spid="_x0000_s1026" type="#_x0000_t116" style="position:absolute;left:0;text-align:left;margin-left:293.9pt;margin-top:225pt;width:102pt;height:24.7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" filled="f" strokecolor="black [3213]" strokeweight="1.25pt">
                <v:textbox inset="0,0,0,0">
                  <w:txbxContent>
                    <w:p w:rsidR="0008066F" w:rsidRPr="00F15BE9" w:rsidRDefault="0008066F" w:rsidP="0008066F">
                      <w:pPr>
                        <w:jc w:val="center"/>
                        <w:rPr>
                          <w:color w:val="FF0000"/>
                          <w:sz w:val="18"/>
                        </w:rPr>
                      </w:pPr>
                      <w:r w:rsidRPr="00F15BE9">
                        <w:rPr>
                          <w:rFonts w:hint="eastAsia"/>
                          <w:color w:val="FF0000"/>
                          <w:sz w:val="18"/>
                        </w:rPr>
                        <w:t>달</w:t>
                      </w:r>
                      <w:r w:rsidRPr="00F15BE9">
                        <w:rPr>
                          <w:color w:val="FF0000"/>
                          <w:sz w:val="18"/>
                        </w:rPr>
                        <w:t>력을</w:t>
                      </w:r>
                      <w:r w:rsidRPr="00F15BE9">
                        <w:rPr>
                          <w:rFonts w:hint="eastAsia"/>
                          <w:color w:val="FF0000"/>
                          <w:sz w:val="18"/>
                        </w:rPr>
                        <w:t xml:space="preserve"> </w:t>
                      </w:r>
                      <w:r w:rsidRPr="00F15BE9">
                        <w:rPr>
                          <w:rFonts w:hint="eastAsia"/>
                          <w:color w:val="FF0000"/>
                          <w:sz w:val="18"/>
                        </w:rPr>
                        <w:t>작</w:t>
                      </w:r>
                      <w:r w:rsidRPr="00F15BE9">
                        <w:rPr>
                          <w:color w:val="FF0000"/>
                          <w:sz w:val="18"/>
                        </w:rPr>
                        <w:t>성한다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1FE9BC" wp14:editId="3B56B301">
                <wp:simplePos x="0" y="0"/>
                <wp:positionH relativeFrom="column">
                  <wp:posOffset>3301365</wp:posOffset>
                </wp:positionH>
                <wp:positionV relativeFrom="paragraph">
                  <wp:posOffset>1976755</wp:posOffset>
                </wp:positionV>
                <wp:extent cx="0" cy="228600"/>
                <wp:effectExtent l="76200" t="38100" r="57150" b="190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7D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259.95pt;margin-top:155.65pt;width:0;height:1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81E01D0" wp14:editId="023830E1">
                <wp:simplePos x="0" y="0"/>
                <wp:positionH relativeFrom="margin">
                  <wp:posOffset>3124200</wp:posOffset>
                </wp:positionH>
                <wp:positionV relativeFrom="paragraph">
                  <wp:posOffset>2228850</wp:posOffset>
                </wp:positionV>
                <wp:extent cx="1295400" cy="314325"/>
                <wp:effectExtent l="0" t="0" r="19050" b="28575"/>
                <wp:wrapNone/>
                <wp:docPr id="2" name="순서도: 수행의 시작/종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66F" w:rsidRPr="008224C7" w:rsidRDefault="0008066F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간표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01D0" id="순서도: 수행의 시작/종료 2" o:spid="_x0000_s1027" type="#_x0000_t116" style="position:absolute;left:0;text-align:left;margin-left:246pt;margin-top:175.5pt;width:102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" filled="f" strokecolor="black [3213]" strokeweight="1.25pt">
                <v:textbox inset="0,0,0,0">
                  <w:txbxContent>
                    <w:p w:rsidR="0008066F" w:rsidRPr="008224C7" w:rsidRDefault="0008066F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시</w:t>
                      </w:r>
                      <w:r>
                        <w:rPr>
                          <w:color w:val="000000" w:themeColor="text1"/>
                          <w:sz w:val="18"/>
                        </w:rPr>
                        <w:t>간표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한</w:t>
                      </w:r>
                      <w:r>
                        <w:rPr>
                          <w:color w:val="000000" w:themeColor="text1"/>
                          <w:sz w:val="18"/>
                        </w:rPr>
                        <w:t>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0B7D093" wp14:editId="66C97104">
                <wp:simplePos x="0" y="0"/>
                <wp:positionH relativeFrom="margin">
                  <wp:posOffset>3553460</wp:posOffset>
                </wp:positionH>
                <wp:positionV relativeFrom="paragraph">
                  <wp:posOffset>1835150</wp:posOffset>
                </wp:positionV>
                <wp:extent cx="1295400" cy="314325"/>
                <wp:effectExtent l="0" t="0" r="19050" b="28575"/>
                <wp:wrapNone/>
                <wp:docPr id="13" name="순서도: 수행의 시작/종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66F" w:rsidRPr="008224C7" w:rsidRDefault="0008066F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계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정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D093" id="순서도: 수행의 시작/종료 13" o:spid="_x0000_s1028" type="#_x0000_t116" style="position:absolute;left:0;text-align:left;margin-left:279.8pt;margin-top:144.5pt;width:102pt;height:2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" filled="f" strokecolor="black [3213]" strokeweight="1.25pt">
                <v:textbox inset="0,0,0,0">
                  <w:txbxContent>
                    <w:p w:rsidR="0008066F" w:rsidRPr="008224C7" w:rsidRDefault="0008066F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계</w:t>
                      </w:r>
                      <w:r>
                        <w:rPr>
                          <w:color w:val="000000" w:themeColor="text1"/>
                          <w:sz w:val="18"/>
                        </w:rPr>
                        <w:t>정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한</w:t>
                      </w:r>
                      <w:r>
                        <w:rPr>
                          <w:color w:val="000000" w:themeColor="text1"/>
                          <w:sz w:val="18"/>
                        </w:rPr>
                        <w:t>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1A096" wp14:editId="2E7A772E">
                <wp:simplePos x="0" y="0"/>
                <wp:positionH relativeFrom="column">
                  <wp:posOffset>3515995</wp:posOffset>
                </wp:positionH>
                <wp:positionV relativeFrom="paragraph">
                  <wp:posOffset>1577975</wp:posOffset>
                </wp:positionV>
                <wp:extent cx="250194" cy="247949"/>
                <wp:effectExtent l="38100" t="38100" r="16510" b="19050"/>
                <wp:wrapNone/>
                <wp:docPr id="41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94" cy="24794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1ADC" id="직선 화살표 연결선 38" o:spid="_x0000_s1026" type="#_x0000_t32" style="position:absolute;left:0;text-align:left;margin-left:276.85pt;margin-top:124.25pt;width:19.7pt;height:19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" strokecolor="black [3213]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3AEDA3" wp14:editId="0EBB5C76">
                <wp:simplePos x="0" y="0"/>
                <wp:positionH relativeFrom="column">
                  <wp:posOffset>2597937</wp:posOffset>
                </wp:positionH>
                <wp:positionV relativeFrom="paragraph">
                  <wp:posOffset>2848449</wp:posOffset>
                </wp:positionV>
                <wp:extent cx="617343" cy="1552651"/>
                <wp:effectExtent l="27622" t="10478" r="58103" b="58102"/>
                <wp:wrapNone/>
                <wp:docPr id="32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17343" cy="1552651"/>
                        </a:xfrm>
                        <a:prstGeom prst="bentConnector3">
                          <a:avLst>
                            <a:gd name="adj1" fmla="val 75557"/>
                          </a:avLst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902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직선 화살표 연결선 31" o:spid="_x0000_s1026" type="#_x0000_t34" style="position:absolute;left:0;text-align:left;margin-left:204.55pt;margin-top:224.3pt;width:48.6pt;height:122.2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" adj="16320" strokecolor="black [3213]">
                <v:stroke dashstyle="dash" endarrow="open" endcap="square"/>
              </v:shape>
            </w:pict>
          </mc:Fallback>
        </mc:AlternateContent>
      </w:r>
      <w:r w:rsidRPr="00FF46A0">
        <w:rPr>
          <w:noProof/>
        </w:rPr>
        <w:drawing>
          <wp:anchor distT="0" distB="0" distL="114300" distR="114300" simplePos="0" relativeHeight="251660288" behindDoc="0" locked="0" layoutInCell="1" allowOverlap="1" wp14:anchorId="44D6D0F7" wp14:editId="001B731E">
            <wp:simplePos x="0" y="0"/>
            <wp:positionH relativeFrom="margin">
              <wp:posOffset>23969</wp:posOffset>
            </wp:positionH>
            <wp:positionV relativeFrom="paragraph">
              <wp:posOffset>936625</wp:posOffset>
            </wp:positionV>
            <wp:extent cx="571500" cy="1295400"/>
            <wp:effectExtent l="0" t="0" r="0" b="0"/>
            <wp:wrapThrough wrapText="bothSides">
              <wp:wrapPolygon edited="0">
                <wp:start x="6480" y="635"/>
                <wp:lineTo x="3600" y="2541"/>
                <wp:lineTo x="3600" y="5082"/>
                <wp:lineTo x="7920" y="6353"/>
                <wp:lineTo x="0" y="7306"/>
                <wp:lineTo x="0" y="7941"/>
                <wp:lineTo x="6480" y="11435"/>
                <wp:lineTo x="2160" y="14294"/>
                <wp:lineTo x="2160" y="18424"/>
                <wp:lineTo x="4320" y="19376"/>
                <wp:lineTo x="18000" y="19376"/>
                <wp:lineTo x="18000" y="14612"/>
                <wp:lineTo x="13680" y="11435"/>
                <wp:lineTo x="20160" y="7941"/>
                <wp:lineTo x="20160" y="7624"/>
                <wp:lineTo x="11520" y="6353"/>
                <wp:lineTo x="16560" y="5400"/>
                <wp:lineTo x="17280" y="3176"/>
                <wp:lineTo x="13680" y="635"/>
                <wp:lineTo x="6480" y="635"/>
              </wp:wrapPolygon>
            </wp:wrapThrough>
            <wp:docPr id="10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1C0224" wp14:editId="258AFA6B">
                <wp:simplePos x="0" y="0"/>
                <wp:positionH relativeFrom="column">
                  <wp:posOffset>721360</wp:posOffset>
                </wp:positionH>
                <wp:positionV relativeFrom="paragraph">
                  <wp:posOffset>828040</wp:posOffset>
                </wp:positionV>
                <wp:extent cx="4605655" cy="4048125"/>
                <wp:effectExtent l="0" t="0" r="23495" b="2857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5655" cy="4048125"/>
                          <a:chOff x="1" y="0"/>
                          <a:chExt cx="4606120" cy="4048125"/>
                        </a:xfrm>
                      </wpg:grpSpPr>
                      <wps:wsp>
                        <wps:cNvPr id="9" name="직사각형 9"/>
                        <wps:cNvSpPr/>
                        <wps:spPr>
                          <a:xfrm>
                            <a:off x="1" y="0"/>
                            <a:ext cx="4606120" cy="404812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625" y="38100"/>
                            <a:ext cx="8763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8066F" w:rsidRDefault="0008066F" w:rsidP="0008066F">
                              <w:r>
                                <w:rPr>
                                  <w:rFonts w:hint="eastAsia"/>
                                </w:rPr>
                                <w:t>To do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1C0224" id="그룹 12" o:spid="_x0000_s1029" style="position:absolute;left:0;text-align:left;margin-left:56.8pt;margin-top:65.2pt;width:362.65pt;height:318.75pt;z-index:251661312;mso-width-relative:margin" coordorigin="" coordsize="46061,4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">
                <v:rect id="직사각형 9" o:spid="_x0000_s1030" style="position:absolute;width:46061;height:40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" filled="f" strokecolor="black [3213]" strokeweight="1.7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476;top:381;width:8763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08066F" w:rsidRDefault="0008066F" w:rsidP="0008066F">
                        <w:r>
                          <w:rPr>
                            <w:rFonts w:hint="eastAsia"/>
                          </w:rPr>
                          <w:t>To do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FB5ACD7" wp14:editId="57B4A95E">
                <wp:simplePos x="0" y="0"/>
                <wp:positionH relativeFrom="margin">
                  <wp:posOffset>2315210</wp:posOffset>
                </wp:positionH>
                <wp:positionV relativeFrom="paragraph">
                  <wp:posOffset>4328795</wp:posOffset>
                </wp:positionV>
                <wp:extent cx="2713355" cy="290830"/>
                <wp:effectExtent l="0" t="0" r="10795" b="13970"/>
                <wp:wrapNone/>
                <wp:docPr id="19" name="순서도: 수행의 시작/종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55" cy="290830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66F" w:rsidRPr="008224C7" w:rsidRDefault="0008066F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마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한에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따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알림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메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보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여진다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5ACD7" id="순서도: 수행의 시작/종료 19" o:spid="_x0000_s1032" type="#_x0000_t116" style="position:absolute;left:0;text-align:left;margin-left:182.3pt;margin-top:340.85pt;width:213.65pt;height:22.9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" filled="f" strokecolor="black [3213]" strokeweight="1.25pt">
                <v:textbox inset="0,0,0,0">
                  <w:txbxContent>
                    <w:p w:rsidR="0008066F" w:rsidRPr="008224C7" w:rsidRDefault="0008066F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마</w:t>
                      </w:r>
                      <w:r>
                        <w:rPr>
                          <w:color w:val="000000" w:themeColor="text1"/>
                          <w:sz w:val="18"/>
                        </w:rPr>
                        <w:t>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기</w:t>
                      </w:r>
                      <w:r>
                        <w:rPr>
                          <w:color w:val="000000" w:themeColor="text1"/>
                          <w:sz w:val="18"/>
                        </w:rPr>
                        <w:t>한에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따</w:t>
                      </w:r>
                      <w:r>
                        <w:rPr>
                          <w:color w:val="000000" w:themeColor="text1"/>
                          <w:sz w:val="18"/>
                        </w:rPr>
                        <w:t>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알림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메</w:t>
                      </w:r>
                      <w:r>
                        <w:rPr>
                          <w:color w:val="000000" w:themeColor="text1"/>
                          <w:sz w:val="18"/>
                        </w:rPr>
                        <w:t>시지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가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보</w:t>
                      </w:r>
                      <w:r>
                        <w:rPr>
                          <w:color w:val="000000" w:themeColor="text1"/>
                          <w:sz w:val="18"/>
                        </w:rPr>
                        <w:t>여진다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8D25F41" wp14:editId="499D0DDD">
                <wp:simplePos x="0" y="0"/>
                <wp:positionH relativeFrom="margin">
                  <wp:posOffset>3601720</wp:posOffset>
                </wp:positionH>
                <wp:positionV relativeFrom="paragraph">
                  <wp:posOffset>3930650</wp:posOffset>
                </wp:positionV>
                <wp:extent cx="1430655" cy="314325"/>
                <wp:effectExtent l="0" t="0" r="17145" b="28575"/>
                <wp:wrapNone/>
                <wp:docPr id="23" name="순서도: 수행의 시작/종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66F" w:rsidRPr="008224C7" w:rsidRDefault="0008066F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정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렬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기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능을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용한다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25F41" id="순서도: 수행의 시작/종료 23" o:spid="_x0000_s1033" type="#_x0000_t116" style="position:absolute;left:0;text-align:left;margin-left:283.6pt;margin-top:309.5pt;width:112.65pt;height:2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" filled="f" strokecolor="black [3213]" strokeweight="1.25pt">
                <v:textbox inset="0,0,0,0">
                  <w:txbxContent>
                    <w:p w:rsidR="0008066F" w:rsidRPr="008224C7" w:rsidRDefault="0008066F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정</w:t>
                      </w:r>
                      <w:r>
                        <w:rPr>
                          <w:color w:val="000000" w:themeColor="text1"/>
                          <w:sz w:val="18"/>
                        </w:rPr>
                        <w:t>렬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기</w:t>
                      </w:r>
                      <w:r>
                        <w:rPr>
                          <w:color w:val="000000" w:themeColor="text1"/>
                          <w:sz w:val="18"/>
                        </w:rPr>
                        <w:t>능을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이</w:t>
                      </w:r>
                      <w:r>
                        <w:rPr>
                          <w:color w:val="000000" w:themeColor="text1"/>
                          <w:sz w:val="18"/>
                        </w:rPr>
                        <w:t>용한다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929BB8A" wp14:editId="410C7852">
                <wp:simplePos x="0" y="0"/>
                <wp:positionH relativeFrom="margin">
                  <wp:posOffset>3735222</wp:posOffset>
                </wp:positionH>
                <wp:positionV relativeFrom="paragraph">
                  <wp:posOffset>3555365</wp:posOffset>
                </wp:positionV>
                <wp:extent cx="1295400" cy="314325"/>
                <wp:effectExtent l="0" t="0" r="19050" b="28575"/>
                <wp:wrapNone/>
                <wp:docPr id="22" name="순서도: 수행의 시작/종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66F" w:rsidRPr="008224C7" w:rsidRDefault="0008066F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중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요도를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BB8A" id="순서도: 수행의 시작/종료 22" o:spid="_x0000_s1034" type="#_x0000_t116" style="position:absolute;left:0;text-align:left;margin-left:294.1pt;margin-top:279.95pt;width:102pt;height:24.7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" filled="f" strokecolor="black [3213]" strokeweight="1.25pt">
                <v:textbox inset="0,0,0,0">
                  <w:txbxContent>
                    <w:p w:rsidR="0008066F" w:rsidRPr="008224C7" w:rsidRDefault="0008066F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중</w:t>
                      </w:r>
                      <w:r>
                        <w:rPr>
                          <w:color w:val="000000" w:themeColor="text1"/>
                          <w:sz w:val="18"/>
                        </w:rPr>
                        <w:t>요도를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표</w:t>
                      </w:r>
                      <w:r>
                        <w:rPr>
                          <w:color w:val="000000" w:themeColor="text1"/>
                          <w:sz w:val="18"/>
                        </w:rPr>
                        <w:t>시한다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70BDCE" wp14:editId="7E2E3D68">
                <wp:simplePos x="0" y="0"/>
                <wp:positionH relativeFrom="column">
                  <wp:posOffset>820315</wp:posOffset>
                </wp:positionH>
                <wp:positionV relativeFrom="paragraph">
                  <wp:posOffset>2503842</wp:posOffset>
                </wp:positionV>
                <wp:extent cx="728013" cy="548053"/>
                <wp:effectExtent l="32702" t="43498" r="28893" b="28892"/>
                <wp:wrapNone/>
                <wp:docPr id="40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8013" cy="548053"/>
                        </a:xfrm>
                        <a:prstGeom prst="bentConnector3">
                          <a:avLst>
                            <a:gd name="adj1" fmla="val -12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9BFDA" id="직선 화살표 연결선 38" o:spid="_x0000_s1026" type="#_x0000_t34" style="position:absolute;left:0;text-align:left;margin-left:64.6pt;margin-top:197.15pt;width:57.3pt;height:43.15pt;rotation: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" adj="-266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F6BA1D" wp14:editId="6A4EC3C6">
                <wp:simplePos x="0" y="0"/>
                <wp:positionH relativeFrom="column">
                  <wp:posOffset>970441</wp:posOffset>
                </wp:positionH>
                <wp:positionV relativeFrom="paragraph">
                  <wp:posOffset>2483371</wp:posOffset>
                </wp:positionV>
                <wp:extent cx="250194" cy="247949"/>
                <wp:effectExtent l="77470" t="36830" r="17780" b="36830"/>
                <wp:wrapNone/>
                <wp:docPr id="39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0194" cy="247949"/>
                        </a:xfrm>
                        <a:prstGeom prst="bentConnector3">
                          <a:avLst>
                            <a:gd name="adj1" fmla="val -123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F0B3" id="직선 화살표 연결선 38" o:spid="_x0000_s1026" type="#_x0000_t34" style="position:absolute;left:0;text-align:left;margin-left:76.4pt;margin-top:195.55pt;width:19.7pt;height:19.5pt;rotation:9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" adj="-266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B96994" wp14:editId="66144D1F">
                <wp:simplePos x="0" y="0"/>
                <wp:positionH relativeFrom="column">
                  <wp:posOffset>1665263</wp:posOffset>
                </wp:positionH>
                <wp:positionV relativeFrom="paragraph">
                  <wp:posOffset>1853698</wp:posOffset>
                </wp:positionV>
                <wp:extent cx="482444" cy="179514"/>
                <wp:effectExtent l="0" t="0" r="1333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066F" w:rsidRPr="00405201" w:rsidRDefault="0008066F" w:rsidP="0008066F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96994" id="Text Box 28" o:spid="_x0000_s1035" type="#_x0000_t202" style="position:absolute;left:0;text-align:left;margin-left:131.1pt;margin-top:145.95pt;width:38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" filled="f" stroked="f" strokeweight=".5pt">
                <v:textbox style="mso-fit-shape-to-text:t" inset="0,0,0,0">
                  <w:txbxContent>
                    <w:p w:rsidR="0008066F" w:rsidRPr="00405201" w:rsidRDefault="0008066F" w:rsidP="0008066F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</w:t>
                      </w:r>
                      <w:r>
                        <w:rPr>
                          <w:rFonts w:hint="eastAsia"/>
                          <w:sz w:val="12"/>
                        </w:rPr>
                        <w:t>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DF8FDB" wp14:editId="229E861F">
                <wp:simplePos x="0" y="0"/>
                <wp:positionH relativeFrom="margin">
                  <wp:posOffset>3369367</wp:posOffset>
                </wp:positionH>
                <wp:positionV relativeFrom="paragraph">
                  <wp:posOffset>3253854</wp:posOffset>
                </wp:positionV>
                <wp:extent cx="482444" cy="179514"/>
                <wp:effectExtent l="0" t="0" r="13335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066F" w:rsidRPr="00405201" w:rsidRDefault="0008066F" w:rsidP="0008066F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&lt;&lt;extend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F8FDB" id="Text Box 36" o:spid="_x0000_s1036" type="#_x0000_t202" style="position:absolute;left:0;text-align:left;margin-left:265.3pt;margin-top:256.2pt;width:38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" filled="f" stroked="f" strokeweight=".5pt">
                <v:textbox style="mso-fit-shape-to-text:t" inset="0,0,0,0">
                  <w:txbxContent>
                    <w:p w:rsidR="0008066F" w:rsidRPr="00405201" w:rsidRDefault="0008066F" w:rsidP="0008066F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&lt;&lt;extend</w:t>
                      </w:r>
                      <w:r>
                        <w:rPr>
                          <w:rFonts w:hint="eastAsia"/>
                          <w:sz w:val="12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8C2AA1" wp14:editId="3A4C3463">
                <wp:simplePos x="0" y="0"/>
                <wp:positionH relativeFrom="column">
                  <wp:posOffset>3073258</wp:posOffset>
                </wp:positionH>
                <wp:positionV relativeFrom="paragraph">
                  <wp:posOffset>3595048</wp:posOffset>
                </wp:positionV>
                <wp:extent cx="482444" cy="179514"/>
                <wp:effectExtent l="0" t="0" r="13335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17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066F" w:rsidRPr="00405201" w:rsidRDefault="0008066F" w:rsidP="0008066F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&lt;&lt;extend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2AA1" id="Text Box 35" o:spid="_x0000_s1037" type="#_x0000_t202" style="position:absolute;left:0;text-align:left;margin-left:242pt;margin-top:283.05pt;width:38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" filled="f" stroked="f" strokeweight=".5pt">
                <v:textbox style="mso-fit-shape-to-text:t" inset="0,0,0,0">
                  <w:txbxContent>
                    <w:p w:rsidR="0008066F" w:rsidRPr="00405201" w:rsidRDefault="0008066F" w:rsidP="0008066F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&lt;&lt;extend</w:t>
                      </w:r>
                      <w:r>
                        <w:rPr>
                          <w:rFonts w:hint="eastAsia"/>
                          <w:sz w:val="1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281E6" wp14:editId="61BE166A">
                <wp:simplePos x="0" y="0"/>
                <wp:positionH relativeFrom="column">
                  <wp:posOffset>3188586</wp:posOffset>
                </wp:positionH>
                <wp:positionV relativeFrom="paragraph">
                  <wp:posOffset>2564874</wp:posOffset>
                </wp:positionV>
                <wp:extent cx="205901" cy="1742042"/>
                <wp:effectExtent l="13017" t="25083" r="73978" b="54927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05901" cy="174204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4207" id="직선 화살표 연결선 31" o:spid="_x0000_s1026" type="#_x0000_t34" style="position:absolute;left:0;text-align:left;margin-left:251.05pt;margin-top:201.95pt;width:16.2pt;height:137.15pt;rotation:9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" strokecolor="black [3213]">
                <v:stroke dashstyle="dash" endarrow="open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6ED3BF" wp14:editId="3ABE2E2A">
                <wp:simplePos x="0" y="0"/>
                <wp:positionH relativeFrom="column">
                  <wp:posOffset>1849800</wp:posOffset>
                </wp:positionH>
                <wp:positionV relativeFrom="paragraph">
                  <wp:posOffset>3153036</wp:posOffset>
                </wp:positionV>
                <wp:extent cx="967972" cy="1355083"/>
                <wp:effectExtent l="35242" t="40958" r="39053" b="20002"/>
                <wp:wrapNone/>
                <wp:docPr id="38" name="직선 화살표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67972" cy="1355083"/>
                        </a:xfrm>
                        <a:prstGeom prst="bentConnector3">
                          <a:avLst>
                            <a:gd name="adj1" fmla="val 15135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B990" id="직선 화살표 연결선 38" o:spid="_x0000_s1026" type="#_x0000_t34" style="position:absolute;left:0;text-align:left;margin-left:145.65pt;margin-top:248.25pt;width:76.2pt;height:106.7pt;rotation:9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" adj="3269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CFDCAB0" wp14:editId="1F559C14">
                <wp:simplePos x="0" y="0"/>
                <wp:positionH relativeFrom="margin">
                  <wp:posOffset>1478868</wp:posOffset>
                </wp:positionH>
                <wp:positionV relativeFrom="paragraph">
                  <wp:posOffset>2987154</wp:posOffset>
                </wp:positionV>
                <wp:extent cx="1295400" cy="314325"/>
                <wp:effectExtent l="0" t="0" r="19050" b="28575"/>
                <wp:wrapNone/>
                <wp:docPr id="18" name="순서도: 수행의 시작/종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66F" w:rsidRPr="008224C7" w:rsidRDefault="0008066F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항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목을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CAB0" id="순서도: 수행의 시작/종료 18" o:spid="_x0000_s1038" type="#_x0000_t116" style="position:absolute;left:0;text-align:left;margin-left:116.45pt;margin-top:235.2pt;width:102pt;height:24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" filled="f" strokecolor="black [3213]" strokeweight="1.25pt">
                <v:textbox inset="0,0,0,0">
                  <w:txbxContent>
                    <w:p w:rsidR="0008066F" w:rsidRPr="008224C7" w:rsidRDefault="0008066F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항</w:t>
                      </w:r>
                      <w:r>
                        <w:rPr>
                          <w:color w:val="000000" w:themeColor="text1"/>
                          <w:sz w:val="18"/>
                        </w:rPr>
                        <w:t>목을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517273" wp14:editId="79A06EAE">
                <wp:simplePos x="0" y="0"/>
                <wp:positionH relativeFrom="margin">
                  <wp:posOffset>1248315</wp:posOffset>
                </wp:positionH>
                <wp:positionV relativeFrom="paragraph">
                  <wp:posOffset>2566159</wp:posOffset>
                </wp:positionV>
                <wp:extent cx="1295400" cy="314325"/>
                <wp:effectExtent l="0" t="0" r="19050" b="28575"/>
                <wp:wrapNone/>
                <wp:docPr id="17" name="순서도: 수행의 시작/종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66F" w:rsidRPr="008224C7" w:rsidRDefault="0008066F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과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목을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등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록한다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7273" id="순서도: 수행의 시작/종료 17" o:spid="_x0000_s1039" type="#_x0000_t116" style="position:absolute;left:0;text-align:left;margin-left:98.3pt;margin-top:202.05pt;width:102pt;height:24.7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" filled="f" strokecolor="black [3213]" strokeweight="1.25pt">
                <v:textbox inset="0,0,0,0">
                  <w:txbxContent>
                    <w:p w:rsidR="0008066F" w:rsidRPr="008224C7" w:rsidRDefault="0008066F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과</w:t>
                      </w:r>
                      <w:r>
                        <w:rPr>
                          <w:color w:val="000000" w:themeColor="text1"/>
                          <w:sz w:val="18"/>
                        </w:rPr>
                        <w:t>목을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등</w:t>
                      </w:r>
                      <w:r>
                        <w:rPr>
                          <w:color w:val="000000" w:themeColor="text1"/>
                          <w:sz w:val="18"/>
                        </w:rPr>
                        <w:t>록한다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AC2FF4D" wp14:editId="45C8EAA3">
                <wp:simplePos x="0" y="0"/>
                <wp:positionH relativeFrom="margin">
                  <wp:posOffset>867713</wp:posOffset>
                </wp:positionH>
                <wp:positionV relativeFrom="paragraph">
                  <wp:posOffset>2146556</wp:posOffset>
                </wp:positionV>
                <wp:extent cx="1295400" cy="314325"/>
                <wp:effectExtent l="0" t="0" r="19050" b="28575"/>
                <wp:wrapNone/>
                <wp:docPr id="21" name="순서도: 수행의 시작/종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66F" w:rsidRPr="008224C7" w:rsidRDefault="0008066F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게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시판을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열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람한다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2FF4D" id="순서도: 수행의 시작/종료 21" o:spid="_x0000_s1040" type="#_x0000_t116" style="position:absolute;left:0;text-align:left;margin-left:68.3pt;margin-top:169pt;width:102pt;height:24.7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" filled="f" strokecolor="black [3213]" strokeweight="1.25pt">
                <v:textbox inset="0,0,0,0">
                  <w:txbxContent>
                    <w:p w:rsidR="0008066F" w:rsidRPr="008224C7" w:rsidRDefault="0008066F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게</w:t>
                      </w:r>
                      <w:r>
                        <w:rPr>
                          <w:color w:val="000000" w:themeColor="text1"/>
                          <w:sz w:val="18"/>
                        </w:rPr>
                        <w:t>시판을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열</w:t>
                      </w:r>
                      <w:r>
                        <w:rPr>
                          <w:color w:val="000000" w:themeColor="text1"/>
                          <w:sz w:val="18"/>
                        </w:rPr>
                        <w:t>람한다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DE5BDC" wp14:editId="3876EF4C">
                <wp:simplePos x="0" y="0"/>
                <wp:positionH relativeFrom="column">
                  <wp:posOffset>1867781</wp:posOffset>
                </wp:positionH>
                <wp:positionV relativeFrom="paragraph">
                  <wp:posOffset>1947697</wp:posOffset>
                </wp:positionV>
                <wp:extent cx="390506" cy="184244"/>
                <wp:effectExtent l="19050" t="38100" r="48260" b="254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06" cy="184244"/>
                        </a:xfrm>
                        <a:prstGeom prst="straightConnector1">
                          <a:avLst/>
                        </a:prstGeom>
                        <a:ln w="9525" cap="sq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F830" id="직선 화살표 연결선 27" o:spid="_x0000_s1026" type="#_x0000_t32" style="position:absolute;left:0;text-align:left;margin-left:147.05pt;margin-top:153.35pt;width:30.75pt;height:14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" strokecolor="black [3213]">
                <v:stroke dashstyle="dash" endarrow="open" joinstyle="miter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C7116C" wp14:editId="00F43BC6">
                <wp:simplePos x="0" y="0"/>
                <wp:positionH relativeFrom="margin">
                  <wp:posOffset>2215268</wp:posOffset>
                </wp:positionH>
                <wp:positionV relativeFrom="paragraph">
                  <wp:posOffset>1348303</wp:posOffset>
                </wp:positionV>
                <wp:extent cx="1295400" cy="641267"/>
                <wp:effectExtent l="0" t="0" r="19050" b="26035"/>
                <wp:wrapNone/>
                <wp:docPr id="8" name="순서도: 수행의 시작/종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1267"/>
                        </a:xfrm>
                        <a:prstGeom prst="flowChartTerminato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66F" w:rsidRDefault="0008066F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To do list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</w:p>
                          <w:p w:rsidR="0008066F" w:rsidRPr="008224C7" w:rsidRDefault="0008066F" w:rsidP="0008066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그인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을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7116C" id="순서도: 수행의 시작/종료 8" o:spid="_x0000_s1041" type="#_x0000_t116" style="position:absolute;left:0;text-align:left;margin-left:174.45pt;margin-top:106.15pt;width:102pt;height:50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" filled="f" strokecolor="black [3213]" strokeweight="1.25pt">
                <v:textbox inset="0,0,0,0">
                  <w:txbxContent>
                    <w:p w:rsidR="0008066F" w:rsidRDefault="0008066F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“</w:t>
                      </w:r>
                      <w:r>
                        <w:rPr>
                          <w:color w:val="000000" w:themeColor="text1"/>
                          <w:sz w:val="18"/>
                        </w:rPr>
                        <w:t>To do list</w:t>
                      </w:r>
                      <w:r>
                        <w:rPr>
                          <w:color w:val="000000" w:themeColor="text1"/>
                          <w:sz w:val="18"/>
                        </w:rPr>
                        <w:t>”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에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</w:p>
                    <w:p w:rsidR="0008066F" w:rsidRPr="008224C7" w:rsidRDefault="0008066F" w:rsidP="0008066F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로</w:t>
                      </w:r>
                      <w:r>
                        <w:rPr>
                          <w:color w:val="000000" w:themeColor="text1"/>
                          <w:sz w:val="18"/>
                        </w:rPr>
                        <w:t>그인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을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한</w:t>
                      </w:r>
                      <w:r>
                        <w:rPr>
                          <w:color w:val="000000" w:themeColor="text1"/>
                          <w:sz w:val="18"/>
                        </w:rPr>
                        <w:t>다</w:t>
                      </w:r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5BEBF" wp14:editId="5593787B">
                <wp:simplePos x="0" y="0"/>
                <wp:positionH relativeFrom="column">
                  <wp:posOffset>558659</wp:posOffset>
                </wp:positionH>
                <wp:positionV relativeFrom="paragraph">
                  <wp:posOffset>1499713</wp:posOffset>
                </wp:positionV>
                <wp:extent cx="1668483" cy="0"/>
                <wp:effectExtent l="0" t="0" r="27305" b="1905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4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433CE" id="직선 연결선 1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18.1pt" to="175.4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br w:type="page"/>
      </w:r>
    </w:p>
    <w:p w:rsidR="0008066F" w:rsidRDefault="0008066F" w:rsidP="0008066F">
      <w:pPr>
        <w:pStyle w:val="3"/>
        <w:tabs>
          <w:tab w:val="clear" w:pos="1647"/>
          <w:tab w:val="num" w:pos="200"/>
        </w:tabs>
        <w:ind w:left="567"/>
      </w:pPr>
      <w:bookmarkStart w:id="18" w:name="_Toc447209010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기술</w:t>
      </w:r>
      <w:bookmarkEnd w:id="17"/>
      <w:bookmarkEnd w:id="18"/>
    </w:p>
    <w:p w:rsidR="0008066F" w:rsidRPr="00C25FFA" w:rsidRDefault="0008066F" w:rsidP="0008066F">
      <w:pPr>
        <w:pStyle w:val="4"/>
      </w:pPr>
      <w:r w:rsidRPr="00C25FFA">
        <w:rPr>
          <w:rFonts w:hint="eastAsia"/>
        </w:rPr>
        <w:t xml:space="preserve">ID: </w:t>
      </w:r>
      <w:proofErr w:type="spellStart"/>
      <w:r w:rsidRPr="00C25FFA">
        <w:rPr>
          <w:rFonts w:hint="eastAsia"/>
        </w:rPr>
        <w:t>유스케이스</w:t>
      </w:r>
      <w:proofErr w:type="spellEnd"/>
      <w:r w:rsidRPr="00C25FFA">
        <w:rPr>
          <w:rFonts w:hint="eastAsia"/>
        </w:rPr>
        <w:t xml:space="preserve"> 명</w:t>
      </w:r>
      <w:r>
        <w:rPr>
          <w:rFonts w:hint="eastAsia"/>
        </w:rPr>
        <w:t xml:space="preserve"> </w:t>
      </w:r>
      <w:r w:rsidRPr="005A219F">
        <w:rPr>
          <w:rStyle w:val="ae"/>
          <w:rFonts w:ascii="바탕" w:eastAsia="맑은 고딕" w:hAnsi="Times New Roman" w:hint="eastAsia"/>
          <w:bCs w:val="0"/>
          <w:szCs w:val="24"/>
        </w:rPr>
        <w:t>(</w:t>
      </w:r>
      <w:r w:rsidRPr="005A219F">
        <w:rPr>
          <w:rStyle w:val="ae"/>
          <w:rFonts w:ascii="바탕" w:eastAsia="맑은 고딕" w:hAnsi="Times New Roman" w:hint="eastAsia"/>
          <w:bCs w:val="0"/>
          <w:szCs w:val="24"/>
        </w:rPr>
        <w:t>예</w:t>
      </w:r>
      <w:r w:rsidRPr="005A219F">
        <w:rPr>
          <w:rStyle w:val="ae"/>
          <w:rFonts w:ascii="바탕" w:eastAsia="맑은 고딕" w:hAnsi="Times New Roman" w:hint="eastAsia"/>
          <w:bCs w:val="0"/>
          <w:szCs w:val="24"/>
        </w:rPr>
        <w:t>)</w:t>
      </w:r>
      <w:r w:rsidRPr="005A219F">
        <w:rPr>
          <w:rStyle w:val="ae"/>
          <w:rFonts w:ascii="바탕" w:eastAsia="맑은 고딕" w:hAnsi="Times New Roman"/>
          <w:bCs w:val="0"/>
          <w:szCs w:val="24"/>
        </w:rPr>
        <w:t xml:space="preserve"> UC001: </w:t>
      </w:r>
      <w:r w:rsidRPr="005A219F">
        <w:rPr>
          <w:rStyle w:val="ae"/>
          <w:rFonts w:ascii="바탕" w:eastAsia="맑은 고딕" w:hAnsi="Times New Roman" w:hint="eastAsia"/>
          <w:bCs w:val="0"/>
          <w:szCs w:val="24"/>
        </w:rPr>
        <w:t>공인인증서</w:t>
      </w:r>
      <w:r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proofErr w:type="spellStart"/>
      <w:r w:rsidRPr="005A219F">
        <w:rPr>
          <w:rStyle w:val="ae"/>
          <w:rFonts w:ascii="바탕" w:eastAsia="맑은 고딕" w:hAnsi="Times New Roman" w:hint="eastAsia"/>
          <w:bCs w:val="0"/>
          <w:szCs w:val="24"/>
        </w:rPr>
        <w:t>로그인을</w:t>
      </w:r>
      <w:proofErr w:type="spellEnd"/>
      <w:r w:rsidRPr="005A219F">
        <w:rPr>
          <w:rStyle w:val="ae"/>
          <w:rFonts w:ascii="바탕" w:eastAsia="맑은 고딕" w:hAnsi="Times New Roman" w:hint="eastAsia"/>
          <w:bCs w:val="0"/>
          <w:szCs w:val="24"/>
        </w:rPr>
        <w:t xml:space="preserve"> </w:t>
      </w:r>
      <w:r w:rsidRPr="005A219F">
        <w:rPr>
          <w:rStyle w:val="ae"/>
          <w:rFonts w:ascii="바탕" w:eastAsia="맑은 고딕" w:hAnsi="Times New Roman" w:hint="eastAsia"/>
          <w:bCs w:val="0"/>
          <w:szCs w:val="24"/>
        </w:rPr>
        <w:t>한다</w:t>
      </w:r>
      <w:r w:rsidRPr="007E70C2">
        <w:rPr>
          <w:rFonts w:hint="eastAsia"/>
        </w:rPr>
        <w:t xml:space="preserve"> </w:t>
      </w:r>
    </w:p>
    <w:p w:rsidR="0008066F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8066F" w:rsidRPr="00BA2195" w:rsidTr="007C1255">
        <w:tc>
          <w:tcPr>
            <w:tcW w:w="8316" w:type="dxa"/>
          </w:tcPr>
          <w:p w:rsidR="0008066F" w:rsidRPr="00BA2195" w:rsidRDefault="0008066F" w:rsidP="007C1255">
            <w:proofErr w:type="spellStart"/>
            <w:r w:rsidRPr="00BA2195">
              <w:rPr>
                <w:rStyle w:val="ae"/>
                <w:rFonts w:hint="eastAsia"/>
              </w:rPr>
              <w:t>유스케이스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별로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상세한</w:t>
            </w:r>
            <w:r w:rsidRPr="00BA2195">
              <w:rPr>
                <w:rStyle w:val="ae"/>
                <w:rFonts w:hint="eastAsia"/>
              </w:rPr>
              <w:t xml:space="preserve"> </w:t>
            </w:r>
            <w:proofErr w:type="spellStart"/>
            <w:r w:rsidRPr="00BA2195">
              <w:rPr>
                <w:rStyle w:val="ae"/>
                <w:rFonts w:hint="eastAsia"/>
              </w:rPr>
              <w:t>유스케이스를</w:t>
            </w:r>
            <w:proofErr w:type="spellEnd"/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8066F" w:rsidRDefault="0008066F" w:rsidP="0008066F">
      <w:pPr>
        <w:sectPr w:rsidR="0008066F" w:rsidSect="00ED0B5B">
          <w:headerReference w:type="default" r:id="rId10"/>
          <w:footerReference w:type="even" r:id="rId11"/>
          <w:footerReference w:type="default" r:id="rId12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:rsidR="0008066F" w:rsidRDefault="0008066F" w:rsidP="0008066F">
      <w:pPr>
        <w:sectPr w:rsidR="0008066F" w:rsidSect="007E70C2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77"/>
        <w:gridCol w:w="571"/>
        <w:gridCol w:w="337"/>
        <w:gridCol w:w="5805"/>
      </w:tblGrid>
      <w:tr w:rsidR="0008066F" w:rsidRPr="00D54A11" w:rsidTr="007C125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1077" w:type="dxa"/>
            <w:shd w:val="clear" w:color="auto" w:fill="CCCCCC"/>
            <w:vAlign w:val="center"/>
          </w:tcPr>
          <w:p w:rsidR="0008066F" w:rsidRPr="009E2CE1" w:rsidRDefault="0008066F" w:rsidP="007C1255">
            <w:pPr>
              <w:pStyle w:val="af"/>
              <w:rPr>
                <w:w w:val="80"/>
              </w:rPr>
            </w:pPr>
            <w:r w:rsidRPr="009E2CE1">
              <w:rPr>
                <w:w w:val="80"/>
              </w:rPr>
              <w:t>Use Case</w:t>
            </w:r>
          </w:p>
        </w:tc>
        <w:tc>
          <w:tcPr>
            <w:tcW w:w="908" w:type="dxa"/>
            <w:gridSpan w:val="2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LN001</w:t>
            </w:r>
          </w:p>
        </w:tc>
        <w:tc>
          <w:tcPr>
            <w:tcW w:w="5805" w:type="dxa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“To do list”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에 </w:t>
            </w:r>
            <w:proofErr w:type="spellStart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로그인을</w:t>
            </w:r>
            <w:proofErr w:type="spellEnd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한다.</w:t>
            </w:r>
          </w:p>
        </w:tc>
      </w:tr>
      <w:tr w:rsidR="0008066F" w:rsidRPr="00D54A11" w:rsidTr="007C1255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사용자가 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To do list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”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프로그램 내의 과목 등록,</w:t>
            </w:r>
            <w:r w:rsidRPr="00333D43"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항목 등록 기능을 이용하여 과제나 공부에 대한 관리 효과를 얻기 위해 </w:t>
            </w:r>
            <w:proofErr w:type="spellStart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로그인을</w:t>
            </w:r>
            <w:proofErr w:type="spellEnd"/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한다.</w:t>
            </w:r>
          </w:p>
        </w:tc>
      </w:tr>
      <w:tr w:rsidR="0008066F" w:rsidRPr="00D54A11" w:rsidTr="007C1255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13" w:type="dxa"/>
            <w:gridSpan w:val="3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사용자</w:t>
            </w:r>
          </w:p>
        </w:tc>
      </w:tr>
      <w:tr w:rsidR="0008066F" w:rsidRPr="00D54A11" w:rsidTr="007C1255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프로그램을 실행한다.</w:t>
            </w:r>
          </w:p>
        </w:tc>
      </w:tr>
      <w:tr w:rsidR="0008066F" w:rsidRPr="00D54A11" w:rsidTr="007C1255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333D43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각 계정들의 고유한 게시판을 보여준다.</w:t>
            </w:r>
          </w:p>
        </w:tc>
      </w:tr>
      <w:tr w:rsidR="0008066F" w:rsidRPr="00D54A11" w:rsidTr="007C1255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B01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E45401" w:rsidRDefault="0008066F" w:rsidP="007C1255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proofErr w:type="spellStart"/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로그인을</w:t>
            </w:r>
            <w:proofErr w:type="spellEnd"/>
            <w:r w:rsidRPr="00E45401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요구한다.</w:t>
            </w:r>
          </w:p>
          <w:p w:rsidR="0008066F" w:rsidRPr="00E45401" w:rsidRDefault="0008066F" w:rsidP="007C1255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b w:val="0"/>
                <w:color w:val="000000" w:themeColor="text1"/>
              </w:rPr>
              <w:t>이미 등록된 계정 정보(</w:t>
            </w:r>
            <w:r w:rsidRPr="00E45401">
              <w:rPr>
                <w:rStyle w:val="ae"/>
                <w:rFonts w:asciiTheme="minorHAnsi" w:eastAsiaTheme="minorHAnsi" w:hAnsiTheme="minorHAnsi"/>
                <w:b w:val="0"/>
                <w:color w:val="000000" w:themeColor="text1"/>
              </w:rPr>
              <w:t>ID/PASSWD)</w:t>
            </w:r>
            <w:r w:rsidRPr="00E45401">
              <w:rPr>
                <w:rStyle w:val="ae"/>
                <w:rFonts w:asciiTheme="minorHAnsi" w:eastAsiaTheme="minorHAnsi" w:hAnsiTheme="minorHAnsi" w:hint="eastAsia"/>
                <w:b w:val="0"/>
                <w:color w:val="000000" w:themeColor="text1"/>
              </w:rPr>
              <w:t>만이 로그인 승인된다.</w:t>
            </w:r>
          </w:p>
        </w:tc>
      </w:tr>
      <w:tr w:rsidR="0008066F" w:rsidRPr="00D54A11" w:rsidTr="007C1255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B02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8066F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로그인이</w:t>
            </w:r>
            <w:proofErr w:type="spellEnd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승인되면 해당 계정의 고유한 게시판을 보여준다.</w:t>
            </w:r>
          </w:p>
        </w:tc>
      </w:tr>
      <w:tr w:rsidR="0008066F" w:rsidRPr="00D54A11" w:rsidTr="007C1255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A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7C1255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계정 등록 기능을 이용하여 등록 시킬 수 있다</w:t>
            </w:r>
          </w:p>
        </w:tc>
      </w:tr>
      <w:tr w:rsidR="0008066F" w:rsidRPr="00D54A11" w:rsidTr="007C1255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7C1255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RPr="00D54A11" w:rsidTr="007C1255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E01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7C1255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사용자가 입력한 ID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등록된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중에 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없을 경우</w:t>
            </w:r>
          </w:p>
          <w:p w:rsidR="0008066F" w:rsidRPr="00333D43" w:rsidRDefault="0008066F" w:rsidP="007C1255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-1. 시스템은 사용자에게 등록된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아니라는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메시지</w:t>
            </w:r>
            <w:r w:rsidRPr="00333D43"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를 출력한다.</w:t>
            </w:r>
          </w:p>
        </w:tc>
      </w:tr>
      <w:tr w:rsidR="0008066F" w:rsidRPr="00E45401" w:rsidTr="007C1255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E02</w:t>
            </w:r>
          </w:p>
        </w:tc>
        <w:tc>
          <w:tcPr>
            <w:tcW w:w="6142" w:type="dxa"/>
            <w:gridSpan w:val="2"/>
            <w:shd w:val="clear" w:color="auto" w:fill="auto"/>
          </w:tcPr>
          <w:p w:rsidR="0008066F" w:rsidRDefault="0008066F" w:rsidP="007C1255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사용자가 입력한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등록 된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가 맞지만 입력한 PASSWD가 등록된 해당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ID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의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와 일치하지 않는 경우</w:t>
            </w:r>
          </w:p>
          <w:p w:rsidR="0008066F" w:rsidRDefault="0008066F" w:rsidP="007C1255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 xml:space="preserve"> -1 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 xml:space="preserve">시스템은 사용자에게 </w:t>
            </w:r>
            <w:r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  <w:t>PASSWD</w:t>
            </w:r>
            <w:r>
              <w:rPr>
                <w:rStyle w:val="ae"/>
                <w:rFonts w:asciiTheme="minorHAnsi" w:eastAsiaTheme="minorHAnsi" w:hAnsiTheme="minorHAnsi" w:cs="Times New Roman" w:hint="eastAsia"/>
                <w:b w:val="0"/>
                <w:color w:val="000000" w:themeColor="text1"/>
                <w:szCs w:val="24"/>
              </w:rPr>
              <w:t>가 틀렸다고 메시지를 출력한다.</w:t>
            </w:r>
          </w:p>
        </w:tc>
      </w:tr>
      <w:tr w:rsidR="0008066F" w:rsidRPr="00E45401" w:rsidTr="007C1255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08" w:type="dxa"/>
            <w:gridSpan w:val="2"/>
          </w:tcPr>
          <w:p w:rsidR="0008066F" w:rsidRPr="00E45401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SN001</w:t>
            </w:r>
          </w:p>
        </w:tc>
        <w:tc>
          <w:tcPr>
            <w:tcW w:w="5805" w:type="dxa"/>
          </w:tcPr>
          <w:p w:rsidR="0008066F" w:rsidRPr="00E45401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E45401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B01→A01→E01 or E02→B</w:t>
            </w:r>
            <w:r w:rsidRPr="00E45401">
              <w:rPr>
                <w:rStyle w:val="ae"/>
                <w:rFonts w:asciiTheme="minorHAnsi" w:eastAsiaTheme="minorHAnsi" w:hAnsiTheme="minorHAnsi"/>
                <w:color w:val="000000" w:themeColor="text1"/>
              </w:rPr>
              <w:t>02</w:t>
            </w:r>
          </w:p>
        </w:tc>
      </w:tr>
    </w:tbl>
    <w:p w:rsidR="0008066F" w:rsidRDefault="0008066F" w:rsidP="0008066F">
      <w:r>
        <w:br w:type="page"/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77"/>
        <w:gridCol w:w="571"/>
        <w:gridCol w:w="337"/>
        <w:gridCol w:w="5805"/>
      </w:tblGrid>
      <w:tr w:rsidR="0008066F" w:rsidRPr="00333D43" w:rsidTr="007C125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1077" w:type="dxa"/>
            <w:shd w:val="clear" w:color="auto" w:fill="CCCCCC"/>
            <w:vAlign w:val="center"/>
          </w:tcPr>
          <w:p w:rsidR="0008066F" w:rsidRPr="009E2CE1" w:rsidRDefault="0008066F" w:rsidP="007C1255">
            <w:pPr>
              <w:pStyle w:val="af"/>
              <w:rPr>
                <w:w w:val="80"/>
              </w:rPr>
            </w:pPr>
            <w:r w:rsidRPr="009E2CE1">
              <w:rPr>
                <w:w w:val="80"/>
              </w:rPr>
              <w:t>Use Case</w:t>
            </w:r>
          </w:p>
        </w:tc>
        <w:tc>
          <w:tcPr>
            <w:tcW w:w="908" w:type="dxa"/>
            <w:gridSpan w:val="2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5805" w:type="dxa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달력에 등록한 항목들을 표시한다</w:t>
            </w:r>
          </w:p>
        </w:tc>
      </w:tr>
      <w:tr w:rsidR="0008066F" w:rsidRPr="00333D43" w:rsidTr="007C1255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사용자가 등록한 항목이나 과목들을 </w:t>
            </w:r>
            <w:proofErr w:type="spellStart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날짜별로</w:t>
            </w:r>
            <w:proofErr w:type="spellEnd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정리하여 달력에 표시한다.</w:t>
            </w:r>
          </w:p>
        </w:tc>
      </w:tr>
      <w:tr w:rsidR="0008066F" w:rsidRPr="00333D43" w:rsidTr="007C1255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13" w:type="dxa"/>
            <w:gridSpan w:val="3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사용자</w:t>
            </w:r>
          </w:p>
        </w:tc>
      </w:tr>
      <w:tr w:rsidR="0008066F" w:rsidRPr="00333D43" w:rsidTr="007C1255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/>
                <w:color w:val="000000" w:themeColor="text1"/>
              </w:rPr>
              <w:t>‘to do list’</w:t>
            </w: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에 </w:t>
            </w:r>
            <w:proofErr w:type="spellStart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로그인을</w:t>
            </w:r>
            <w:proofErr w:type="spellEnd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한다.</w:t>
            </w:r>
          </w:p>
        </w:tc>
      </w:tr>
      <w:tr w:rsidR="0008066F" w:rsidRPr="00333D43" w:rsidTr="007C1255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달력에 </w:t>
            </w:r>
            <w:proofErr w:type="spellStart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날짜별로</w:t>
            </w:r>
            <w:proofErr w:type="spellEnd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표시된 항목들을 조회,</w:t>
            </w:r>
            <w:r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수정한다.</w:t>
            </w:r>
          </w:p>
        </w:tc>
      </w:tr>
      <w:tr w:rsidR="0008066F" w:rsidRPr="00E45401" w:rsidTr="007C1255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E45401" w:rsidRDefault="0008066F" w:rsidP="007C1255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Tr="007C1255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08066F" w:rsidRPr="00333D43" w:rsidTr="007C1255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7C1255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RPr="00333D43" w:rsidTr="007C1255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7C1255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RPr="00333D43" w:rsidTr="007C1255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7C1255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Tr="007C1255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Default="0008066F" w:rsidP="007C1255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RPr="00E45401" w:rsidTr="007C1255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08" w:type="dxa"/>
            <w:gridSpan w:val="2"/>
          </w:tcPr>
          <w:p w:rsidR="0008066F" w:rsidRPr="00E45401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5805" w:type="dxa"/>
          </w:tcPr>
          <w:p w:rsidR="0008066F" w:rsidRPr="00E45401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08066F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1077"/>
        <w:gridCol w:w="571"/>
        <w:gridCol w:w="337"/>
        <w:gridCol w:w="5805"/>
      </w:tblGrid>
      <w:tr w:rsidR="0008066F" w:rsidRPr="00333D43" w:rsidTr="007C1255">
        <w:trPr>
          <w:trHeight w:val="275"/>
        </w:trPr>
        <w:tc>
          <w:tcPr>
            <w:tcW w:w="526" w:type="dxa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77" w:type="dxa"/>
            <w:shd w:val="clear" w:color="auto" w:fill="CCCCCC"/>
            <w:vAlign w:val="center"/>
          </w:tcPr>
          <w:p w:rsidR="0008066F" w:rsidRPr="009E2CE1" w:rsidRDefault="0008066F" w:rsidP="007C1255">
            <w:pPr>
              <w:pStyle w:val="af"/>
              <w:rPr>
                <w:w w:val="80"/>
              </w:rPr>
            </w:pPr>
            <w:r w:rsidRPr="009E2CE1">
              <w:rPr>
                <w:w w:val="80"/>
              </w:rPr>
              <w:t>Use Case</w:t>
            </w:r>
          </w:p>
        </w:tc>
        <w:tc>
          <w:tcPr>
            <w:tcW w:w="908" w:type="dxa"/>
            <w:gridSpan w:val="2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5805" w:type="dxa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계정 내에 시간표를 등록한다</w:t>
            </w:r>
          </w:p>
        </w:tc>
      </w:tr>
      <w:tr w:rsidR="0008066F" w:rsidRPr="00333D43" w:rsidTr="007C1255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사용자가 로그인한 계정에 본인의 시간표를 등록,</w:t>
            </w:r>
            <w:r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저장한다.</w:t>
            </w:r>
          </w:p>
        </w:tc>
      </w:tr>
      <w:tr w:rsidR="0008066F" w:rsidRPr="00333D43" w:rsidTr="007C1255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 xml:space="preserve">관련 </w:t>
            </w:r>
            <w:proofErr w:type="spellStart"/>
            <w:r w:rsidRPr="00D54A11">
              <w:rPr>
                <w:rFonts w:hint="eastAsia"/>
              </w:rPr>
              <w:t>액터</w:t>
            </w:r>
            <w:proofErr w:type="spellEnd"/>
          </w:p>
        </w:tc>
        <w:tc>
          <w:tcPr>
            <w:tcW w:w="6713" w:type="dxa"/>
            <w:gridSpan w:val="3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사용자</w:t>
            </w:r>
          </w:p>
        </w:tc>
      </w:tr>
      <w:tr w:rsidR="0008066F" w:rsidRPr="00333D43" w:rsidTr="007C1255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713" w:type="dxa"/>
            <w:gridSpan w:val="3"/>
          </w:tcPr>
          <w:p w:rsidR="0008066F" w:rsidRPr="00333D43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/>
                <w:color w:val="000000" w:themeColor="text1"/>
              </w:rPr>
              <w:t>‘</w:t>
            </w: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to do list</w:t>
            </w:r>
            <w:r>
              <w:rPr>
                <w:rStyle w:val="ae"/>
                <w:rFonts w:asciiTheme="minorHAnsi" w:eastAsiaTheme="minorHAnsi" w:hAnsiTheme="minorHAnsi"/>
                <w:color w:val="000000" w:themeColor="text1"/>
              </w:rPr>
              <w:t>’</w:t>
            </w: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에 </w:t>
            </w:r>
            <w:proofErr w:type="spellStart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로그인을</w:t>
            </w:r>
            <w:proofErr w:type="spellEnd"/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 한다.</w:t>
            </w:r>
          </w:p>
        </w:tc>
      </w:tr>
      <w:tr w:rsidR="0008066F" w:rsidRPr="00333D43" w:rsidTr="007C1255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713" w:type="dxa"/>
            <w:gridSpan w:val="3"/>
          </w:tcPr>
          <w:p w:rsidR="0008066F" w:rsidRPr="009C639C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등록한 시간표를 조회, 수정할 수 있다.</w:t>
            </w:r>
          </w:p>
        </w:tc>
      </w:tr>
      <w:tr w:rsidR="0008066F" w:rsidRPr="00E45401" w:rsidTr="007C1255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E45401" w:rsidRDefault="0008066F" w:rsidP="007C1255">
            <w:pPr>
              <w:pStyle w:val="af"/>
              <w:jc w:val="both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Tr="007C1255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08066F" w:rsidRPr="00333D43" w:rsidTr="007C1255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7C1255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RPr="00333D43" w:rsidTr="007C1255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7C1255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RPr="00333D43" w:rsidTr="007C1255">
        <w:tc>
          <w:tcPr>
            <w:tcW w:w="1603" w:type="dxa"/>
            <w:gridSpan w:val="2"/>
            <w:vMerge w:val="restart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Pr="00333D43" w:rsidRDefault="0008066F" w:rsidP="007C1255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Tr="007C1255">
        <w:tc>
          <w:tcPr>
            <w:tcW w:w="1603" w:type="dxa"/>
            <w:gridSpan w:val="2"/>
            <w:vMerge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</w:p>
        </w:tc>
        <w:tc>
          <w:tcPr>
            <w:tcW w:w="571" w:type="dxa"/>
            <w:shd w:val="clear" w:color="auto" w:fill="auto"/>
          </w:tcPr>
          <w:p w:rsidR="0008066F" w:rsidRPr="00333D43" w:rsidRDefault="0008066F" w:rsidP="007C1255">
            <w:pPr>
              <w:pStyle w:val="af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  <w:tc>
          <w:tcPr>
            <w:tcW w:w="6142" w:type="dxa"/>
            <w:gridSpan w:val="2"/>
            <w:shd w:val="clear" w:color="auto" w:fill="auto"/>
          </w:tcPr>
          <w:p w:rsidR="0008066F" w:rsidRDefault="0008066F" w:rsidP="007C1255">
            <w:pPr>
              <w:pStyle w:val="af"/>
              <w:jc w:val="left"/>
              <w:rPr>
                <w:rStyle w:val="ae"/>
                <w:rFonts w:asciiTheme="minorHAnsi" w:eastAsiaTheme="minorHAnsi" w:hAnsiTheme="minorHAnsi" w:cs="Times New Roman"/>
                <w:b w:val="0"/>
                <w:color w:val="000000" w:themeColor="text1"/>
                <w:szCs w:val="24"/>
              </w:rPr>
            </w:pPr>
          </w:p>
        </w:tc>
      </w:tr>
      <w:tr w:rsidR="0008066F" w:rsidRPr="00E45401" w:rsidTr="007C1255">
        <w:tc>
          <w:tcPr>
            <w:tcW w:w="1603" w:type="dxa"/>
            <w:gridSpan w:val="2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08" w:type="dxa"/>
            <w:gridSpan w:val="2"/>
          </w:tcPr>
          <w:p w:rsidR="0008066F" w:rsidRPr="00E45401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5805" w:type="dxa"/>
          </w:tcPr>
          <w:p w:rsidR="0008066F" w:rsidRPr="00E45401" w:rsidRDefault="0008066F" w:rsidP="007C1255">
            <w:pPr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08066F" w:rsidRDefault="0008066F" w:rsidP="0008066F"/>
    <w:p w:rsidR="0008066F" w:rsidRDefault="0008066F" w:rsidP="0008066F"/>
    <w:p w:rsidR="0008066F" w:rsidRDefault="0008066F" w:rsidP="0008066F"/>
    <w:p w:rsidR="0008066F" w:rsidRDefault="0008066F" w:rsidP="0008066F"/>
    <w:p w:rsidR="0008066F" w:rsidRDefault="0008066F" w:rsidP="0008066F"/>
    <w:p w:rsidR="0008066F" w:rsidRDefault="0008066F" w:rsidP="0008066F"/>
    <w:p w:rsidR="0008066F" w:rsidRDefault="0008066F" w:rsidP="0008066F"/>
    <w:p w:rsidR="0008066F" w:rsidRPr="005F40FF" w:rsidRDefault="0008066F" w:rsidP="0008066F"/>
    <w:p w:rsidR="0008066F" w:rsidRDefault="0008066F" w:rsidP="0008066F">
      <w:pPr>
        <w:pStyle w:val="2"/>
      </w:pPr>
      <w:bookmarkStart w:id="19" w:name="_Toc447209011"/>
      <w:r>
        <w:rPr>
          <w:rFonts w:hint="eastAsia"/>
        </w:rPr>
        <w:lastRenderedPageBreak/>
        <w:t>사용자 인터페이스 요구사항</w:t>
      </w:r>
      <w:bookmarkEnd w:id="19"/>
    </w:p>
    <w:p w:rsidR="0008066F" w:rsidRDefault="0008066F" w:rsidP="0008066F">
      <w:pPr>
        <w:pStyle w:val="3"/>
        <w:tabs>
          <w:tab w:val="clear" w:pos="1647"/>
          <w:tab w:val="num" w:pos="200"/>
        </w:tabs>
        <w:ind w:left="567"/>
      </w:pPr>
      <w:bookmarkStart w:id="20" w:name="_Toc447209012"/>
      <w:r>
        <w:rPr>
          <w:rFonts w:hint="eastAsia"/>
        </w:rPr>
        <w:t>화면 목록</w:t>
      </w:r>
      <w:bookmarkEnd w:id="20"/>
    </w:p>
    <w:p w:rsidR="0008066F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8066F" w:rsidRPr="00BA2195" w:rsidTr="007C1255">
        <w:tc>
          <w:tcPr>
            <w:tcW w:w="8524" w:type="dxa"/>
          </w:tcPr>
          <w:p w:rsidR="0008066F" w:rsidRPr="00BA2195" w:rsidRDefault="0008066F" w:rsidP="007C1255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:rsidR="0008066F" w:rsidRPr="005A219F" w:rsidRDefault="0008066F" w:rsidP="0008066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1388"/>
        <w:gridCol w:w="1560"/>
        <w:gridCol w:w="4727"/>
      </w:tblGrid>
      <w:tr w:rsidR="0008066F" w:rsidRPr="00D54A11" w:rsidTr="007C1255">
        <w:trPr>
          <w:trHeight w:val="727"/>
        </w:trPr>
        <w:tc>
          <w:tcPr>
            <w:tcW w:w="810" w:type="dxa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08066F" w:rsidRDefault="0008066F" w:rsidP="007C1255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:rsidR="0008066F" w:rsidRPr="00D54A11" w:rsidRDefault="0008066F" w:rsidP="007C1255">
            <w:pPr>
              <w:pStyle w:val="af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08066F" w:rsidRPr="00D12177" w:rsidTr="007C1255">
        <w:trPr>
          <w:trHeight w:val="356"/>
        </w:trPr>
        <w:tc>
          <w:tcPr>
            <w:tcW w:w="810" w:type="dxa"/>
          </w:tcPr>
          <w:p w:rsidR="0008066F" w:rsidRPr="00D12177" w:rsidRDefault="0008066F" w:rsidP="007C1255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UI001</w:t>
            </w:r>
          </w:p>
        </w:tc>
        <w:tc>
          <w:tcPr>
            <w:tcW w:w="1388" w:type="dxa"/>
          </w:tcPr>
          <w:p w:rsidR="0008066F" w:rsidRPr="00D12177" w:rsidRDefault="0008066F" w:rsidP="007C1255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“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To do list</w:t>
            </w: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”</w:t>
            </w:r>
          </w:p>
          <w:p w:rsidR="0008066F" w:rsidRPr="00D12177" w:rsidRDefault="0008066F" w:rsidP="007C1255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로그인</w:t>
            </w:r>
          </w:p>
        </w:tc>
        <w:tc>
          <w:tcPr>
            <w:tcW w:w="1560" w:type="dxa"/>
          </w:tcPr>
          <w:p w:rsidR="0008066F" w:rsidRPr="00D12177" w:rsidRDefault="0008066F" w:rsidP="007C1255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LN001</w:t>
            </w:r>
          </w:p>
        </w:tc>
        <w:tc>
          <w:tcPr>
            <w:tcW w:w="4727" w:type="dxa"/>
          </w:tcPr>
          <w:p w:rsidR="0008066F" w:rsidRPr="00D12177" w:rsidRDefault="0008066F" w:rsidP="007C1255">
            <w:pPr>
              <w:jc w:val="left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 xml:space="preserve">“To do list” 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 xml:space="preserve">라는 제목 문구가 있고 아래에 </w:t>
            </w:r>
            <w:r w:rsidRPr="00D12177">
              <w:rPr>
                <w:rStyle w:val="ae"/>
                <w:rFonts w:asciiTheme="minorHAnsi" w:eastAsiaTheme="minorHAnsi" w:hAnsiTheme="minorHAnsi"/>
                <w:color w:val="000000" w:themeColor="text1"/>
              </w:rPr>
              <w:t>ID</w:t>
            </w:r>
            <w:r w:rsidRPr="00D12177">
              <w:rPr>
                <w:rStyle w:val="ae"/>
                <w:rFonts w:asciiTheme="minorHAnsi" w:eastAsiaTheme="minorHAnsi" w:hAnsiTheme="minorHAnsi" w:hint="eastAsia"/>
                <w:color w:val="000000" w:themeColor="text1"/>
              </w:rPr>
              <w:t>와 PASSWD를 요구하는 입력 칸이 있으며 로그인 승인요청 버튼과 계정 등록 버튼이 있다.</w:t>
            </w:r>
          </w:p>
        </w:tc>
      </w:tr>
      <w:tr w:rsidR="0008066F" w:rsidRPr="00D12177" w:rsidTr="007C1255">
        <w:trPr>
          <w:trHeight w:val="356"/>
        </w:trPr>
        <w:tc>
          <w:tcPr>
            <w:tcW w:w="810" w:type="dxa"/>
          </w:tcPr>
          <w:p w:rsidR="0008066F" w:rsidRPr="00D12177" w:rsidRDefault="0008066F" w:rsidP="007C1255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08066F" w:rsidRPr="00D12177" w:rsidRDefault="0008066F" w:rsidP="007C1255">
            <w:pPr>
              <w:rPr>
                <w:rFonts w:asciiTheme="minorHAnsi" w:eastAsiaTheme="minorHAnsi" w:hAnsiTheme="minorHAnsi"/>
                <w:color w:val="000000" w:themeColor="text1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Callender</w:t>
            </w:r>
            <w:proofErr w:type="spellEnd"/>
          </w:p>
        </w:tc>
        <w:tc>
          <w:tcPr>
            <w:tcW w:w="1560" w:type="dxa"/>
          </w:tcPr>
          <w:p w:rsidR="0008066F" w:rsidRPr="00D12177" w:rsidRDefault="0008066F" w:rsidP="007C1255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08066F" w:rsidRPr="00D12177" w:rsidRDefault="0008066F" w:rsidP="007C1255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게시판의 한 편에 작은 달력이 있으며,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항목이 있는 날짜에는 표시가 되고 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클릭시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그 날짜에 등록된 항목들을 조회, 수정할 수 있다.</w:t>
            </w:r>
          </w:p>
        </w:tc>
      </w:tr>
      <w:tr w:rsidR="0008066F" w:rsidRPr="00D12177" w:rsidTr="007C1255">
        <w:trPr>
          <w:trHeight w:val="356"/>
        </w:trPr>
        <w:tc>
          <w:tcPr>
            <w:tcW w:w="810" w:type="dxa"/>
          </w:tcPr>
          <w:p w:rsidR="0008066F" w:rsidRPr="00D12177" w:rsidRDefault="0008066F" w:rsidP="007C1255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08066F" w:rsidRPr="005B2EA3" w:rsidRDefault="0008066F" w:rsidP="007C1255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시간표</w:t>
            </w:r>
          </w:p>
        </w:tc>
        <w:tc>
          <w:tcPr>
            <w:tcW w:w="1560" w:type="dxa"/>
          </w:tcPr>
          <w:p w:rsidR="0008066F" w:rsidRPr="00D12177" w:rsidRDefault="0008066F" w:rsidP="007C1255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08066F" w:rsidRPr="005B2EA3" w:rsidRDefault="0008066F" w:rsidP="007C1255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게시판이 메뉴 버튼 중 시간표 버튼이 있으며, 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클릭시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지정된 틀에 본인의 시간표를 </w:t>
            </w:r>
            <w:proofErr w:type="spellStart"/>
            <w:r>
              <w:rPr>
                <w:rFonts w:asciiTheme="minorHAnsi" w:eastAsiaTheme="minorHAnsi" w:hAnsiTheme="minorHAnsi" w:hint="eastAsia"/>
                <w:color w:val="000000" w:themeColor="text1"/>
              </w:rPr>
              <w:t>채워넣고</w:t>
            </w:r>
            <w:proofErr w:type="spellEnd"/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저장할 수 있다.</w:t>
            </w:r>
          </w:p>
        </w:tc>
      </w:tr>
      <w:tr w:rsidR="0008066F" w:rsidRPr="00D12177" w:rsidTr="007C1255">
        <w:trPr>
          <w:trHeight w:val="356"/>
        </w:trPr>
        <w:tc>
          <w:tcPr>
            <w:tcW w:w="810" w:type="dxa"/>
          </w:tcPr>
          <w:p w:rsidR="0008066F" w:rsidRPr="00D12177" w:rsidRDefault="0008066F" w:rsidP="007C1255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08066F" w:rsidRPr="00D12177" w:rsidRDefault="0008066F" w:rsidP="007C1255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08066F" w:rsidRPr="00D12177" w:rsidRDefault="0008066F" w:rsidP="007C1255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08066F" w:rsidRPr="00D12177" w:rsidRDefault="0008066F" w:rsidP="007C1255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08066F" w:rsidRPr="00D12177" w:rsidTr="007C1255">
        <w:trPr>
          <w:trHeight w:val="356"/>
        </w:trPr>
        <w:tc>
          <w:tcPr>
            <w:tcW w:w="810" w:type="dxa"/>
          </w:tcPr>
          <w:p w:rsidR="0008066F" w:rsidRPr="00D12177" w:rsidRDefault="0008066F" w:rsidP="007C1255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08066F" w:rsidRPr="00D12177" w:rsidRDefault="0008066F" w:rsidP="007C1255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08066F" w:rsidRPr="00D12177" w:rsidRDefault="0008066F" w:rsidP="007C1255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08066F" w:rsidRPr="00D12177" w:rsidRDefault="0008066F" w:rsidP="007C1255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08066F" w:rsidRPr="00D12177" w:rsidTr="007C1255">
        <w:trPr>
          <w:trHeight w:val="356"/>
        </w:trPr>
        <w:tc>
          <w:tcPr>
            <w:tcW w:w="810" w:type="dxa"/>
          </w:tcPr>
          <w:p w:rsidR="0008066F" w:rsidRPr="00D12177" w:rsidRDefault="0008066F" w:rsidP="007C1255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08066F" w:rsidRPr="00D12177" w:rsidRDefault="0008066F" w:rsidP="007C1255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08066F" w:rsidRPr="00D12177" w:rsidRDefault="0008066F" w:rsidP="007C1255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08066F" w:rsidRPr="00D12177" w:rsidRDefault="0008066F" w:rsidP="007C1255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  <w:tr w:rsidR="0008066F" w:rsidRPr="00D12177" w:rsidTr="007C1255">
        <w:trPr>
          <w:trHeight w:val="372"/>
        </w:trPr>
        <w:tc>
          <w:tcPr>
            <w:tcW w:w="810" w:type="dxa"/>
          </w:tcPr>
          <w:p w:rsidR="0008066F" w:rsidRPr="00D12177" w:rsidRDefault="0008066F" w:rsidP="007C1255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388" w:type="dxa"/>
          </w:tcPr>
          <w:p w:rsidR="0008066F" w:rsidRPr="00D12177" w:rsidRDefault="0008066F" w:rsidP="007C1255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1560" w:type="dxa"/>
          </w:tcPr>
          <w:p w:rsidR="0008066F" w:rsidRPr="00D12177" w:rsidRDefault="0008066F" w:rsidP="007C1255">
            <w:pPr>
              <w:jc w:val="center"/>
              <w:rPr>
                <w:rStyle w:val="ae"/>
                <w:rFonts w:asciiTheme="minorHAnsi" w:eastAsiaTheme="minorHAnsi" w:hAnsiTheme="minorHAnsi"/>
                <w:color w:val="000000" w:themeColor="text1"/>
              </w:rPr>
            </w:pPr>
          </w:p>
        </w:tc>
        <w:tc>
          <w:tcPr>
            <w:tcW w:w="4727" w:type="dxa"/>
          </w:tcPr>
          <w:p w:rsidR="0008066F" w:rsidRPr="00D12177" w:rsidRDefault="0008066F" w:rsidP="007C1255">
            <w:pPr>
              <w:jc w:val="left"/>
              <w:rPr>
                <w:rFonts w:asciiTheme="minorHAnsi" w:eastAsiaTheme="minorHAnsi" w:hAnsiTheme="minorHAnsi"/>
                <w:color w:val="000000" w:themeColor="text1"/>
              </w:rPr>
            </w:pPr>
          </w:p>
        </w:tc>
      </w:tr>
    </w:tbl>
    <w:p w:rsidR="0008066F" w:rsidRPr="00D12177" w:rsidRDefault="0008066F" w:rsidP="0008066F">
      <w:pPr>
        <w:rPr>
          <w:color w:val="000000" w:themeColor="text1"/>
        </w:rPr>
      </w:pPr>
    </w:p>
    <w:p w:rsidR="0008066F" w:rsidRDefault="0008066F" w:rsidP="0008066F">
      <w:r>
        <w:br w:type="page"/>
      </w:r>
    </w:p>
    <w:p w:rsidR="0008066F" w:rsidRDefault="0008066F" w:rsidP="0008066F">
      <w:pPr>
        <w:pStyle w:val="3"/>
        <w:tabs>
          <w:tab w:val="clear" w:pos="1647"/>
          <w:tab w:val="num" w:pos="200"/>
        </w:tabs>
        <w:ind w:left="567"/>
      </w:pPr>
      <w:bookmarkStart w:id="21" w:name="_Toc447209013"/>
      <w:r>
        <w:rPr>
          <w:rFonts w:hint="eastAsia"/>
        </w:rPr>
        <w:lastRenderedPageBreak/>
        <w:t>화면 기술</w:t>
      </w:r>
      <w:bookmarkEnd w:id="21"/>
    </w:p>
    <w:p w:rsidR="0008066F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08066F" w:rsidRPr="00D54A11" w:rsidTr="007C1255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:rsidR="0008066F" w:rsidRPr="007E70C2" w:rsidRDefault="0008066F" w:rsidP="007C12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:rsidR="0008066F" w:rsidRPr="005A219F" w:rsidRDefault="0008066F" w:rsidP="007C1255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:rsidR="0008066F" w:rsidRPr="007E70C2" w:rsidRDefault="0008066F" w:rsidP="007C1255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08066F" w:rsidRPr="00D54A11" w:rsidTr="007C1255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:rsidR="0008066F" w:rsidRPr="007E70C2" w:rsidRDefault="0008066F" w:rsidP="007C1255">
            <w:pPr>
              <w:jc w:val="center"/>
              <w:rPr>
                <w:rStyle w:val="ae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 wp14:anchorId="1581FCE3" wp14:editId="36CF455D">
                  <wp:extent cx="2333625" cy="4019550"/>
                  <wp:effectExtent l="0" t="0" r="0" b="0"/>
                  <wp:docPr id="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66F" w:rsidRPr="00D54A11" w:rsidTr="007C1255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:rsidR="0008066F" w:rsidRPr="00D54A11" w:rsidRDefault="0008066F" w:rsidP="007C1255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:rsidR="0008066F" w:rsidRDefault="0008066F" w:rsidP="007C1255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:rsidR="0008066F" w:rsidRDefault="0008066F" w:rsidP="007C1255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:rsidR="0008066F" w:rsidRPr="007E70C2" w:rsidRDefault="0008066F" w:rsidP="007C1255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:rsidR="0008066F" w:rsidRPr="003C1E0F" w:rsidRDefault="0008066F" w:rsidP="0008066F"/>
    <w:p w:rsidR="0008066F" w:rsidRDefault="0008066F" w:rsidP="0008066F">
      <w:r>
        <w:br w:type="page"/>
      </w:r>
      <w:bookmarkStart w:id="22" w:name="_Toc287096159"/>
    </w:p>
    <w:p w:rsidR="0008066F" w:rsidRDefault="0008066F" w:rsidP="0008066F">
      <w:pPr>
        <w:pStyle w:val="1"/>
      </w:pPr>
      <w:bookmarkStart w:id="23" w:name="_Toc287096163"/>
      <w:bookmarkStart w:id="24" w:name="_Toc447209014"/>
      <w:bookmarkEnd w:id="22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3"/>
      <w:bookmarkEnd w:id="24"/>
    </w:p>
    <w:p w:rsidR="0008066F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8066F" w:rsidRPr="00BA2195" w:rsidTr="007C1255">
        <w:tc>
          <w:tcPr>
            <w:tcW w:w="8524" w:type="dxa"/>
          </w:tcPr>
          <w:p w:rsidR="0008066F" w:rsidRPr="00BA2195" w:rsidRDefault="0008066F" w:rsidP="007C1255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:rsidR="0008066F" w:rsidRDefault="0008066F" w:rsidP="0008066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8066F" w:rsidRPr="00D54A11" w:rsidTr="007C1255">
        <w:tc>
          <w:tcPr>
            <w:tcW w:w="2450" w:type="dxa"/>
            <w:shd w:val="clear" w:color="auto" w:fill="CCCCCC"/>
          </w:tcPr>
          <w:p w:rsidR="0008066F" w:rsidRPr="00D54A11" w:rsidRDefault="0008066F" w:rsidP="007C1255">
            <w:pPr>
              <w:pStyle w:val="af"/>
            </w:pPr>
            <w:proofErr w:type="spellStart"/>
            <w:r w:rsidRPr="00D54A11">
              <w:rPr>
                <w:rFonts w:hint="eastAsia"/>
              </w:rPr>
              <w:t>요구항목</w:t>
            </w:r>
            <w:proofErr w:type="spellEnd"/>
          </w:p>
        </w:tc>
        <w:tc>
          <w:tcPr>
            <w:tcW w:w="6074" w:type="dxa"/>
            <w:shd w:val="clear" w:color="auto" w:fill="CCCCCC"/>
          </w:tcPr>
          <w:p w:rsidR="0008066F" w:rsidRPr="00D54A11" w:rsidRDefault="0008066F" w:rsidP="007C125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8066F" w:rsidRPr="00D54A11" w:rsidTr="007C1255">
        <w:tc>
          <w:tcPr>
            <w:tcW w:w="2450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7C1255"/>
        </w:tc>
      </w:tr>
      <w:tr w:rsidR="0008066F" w:rsidRPr="00D54A11" w:rsidTr="007C1255">
        <w:tc>
          <w:tcPr>
            <w:tcW w:w="2450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7C1255"/>
        </w:tc>
      </w:tr>
      <w:tr w:rsidR="0008066F" w:rsidRPr="00D54A11" w:rsidTr="007C1255">
        <w:tc>
          <w:tcPr>
            <w:tcW w:w="2450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7C1255"/>
        </w:tc>
      </w:tr>
      <w:tr w:rsidR="0008066F" w:rsidRPr="00D54A11" w:rsidTr="007C1255">
        <w:tc>
          <w:tcPr>
            <w:tcW w:w="2450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7C1255"/>
        </w:tc>
      </w:tr>
      <w:tr w:rsidR="0008066F" w:rsidRPr="00D54A11" w:rsidTr="007C1255">
        <w:tc>
          <w:tcPr>
            <w:tcW w:w="2450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7C1255"/>
        </w:tc>
      </w:tr>
      <w:tr w:rsidR="0008066F" w:rsidRPr="00D54A11" w:rsidTr="007C1255">
        <w:tc>
          <w:tcPr>
            <w:tcW w:w="2450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7C1255"/>
        </w:tc>
      </w:tr>
      <w:tr w:rsidR="0008066F" w:rsidRPr="00D54A11" w:rsidTr="007C1255">
        <w:tc>
          <w:tcPr>
            <w:tcW w:w="2450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7C1255"/>
        </w:tc>
      </w:tr>
      <w:tr w:rsidR="0008066F" w:rsidRPr="00D54A11" w:rsidTr="007C1255">
        <w:tc>
          <w:tcPr>
            <w:tcW w:w="2450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7C1255"/>
        </w:tc>
      </w:tr>
      <w:tr w:rsidR="0008066F" w:rsidRPr="00D54A11" w:rsidTr="007C1255">
        <w:tc>
          <w:tcPr>
            <w:tcW w:w="2450" w:type="dxa"/>
          </w:tcPr>
          <w:p w:rsidR="0008066F" w:rsidRPr="00D54A11" w:rsidRDefault="0008066F" w:rsidP="007C125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:rsidR="0008066F" w:rsidRPr="00BA2195" w:rsidRDefault="0008066F" w:rsidP="007C1255"/>
        </w:tc>
      </w:tr>
    </w:tbl>
    <w:p w:rsidR="0008066F" w:rsidRPr="000578B6" w:rsidRDefault="0008066F" w:rsidP="0008066F"/>
    <w:p w:rsidR="000578B6" w:rsidRPr="0008066F" w:rsidRDefault="000578B6" w:rsidP="0008066F"/>
    <w:sectPr w:rsidR="000578B6" w:rsidRPr="0008066F" w:rsidSect="007E70C2">
      <w:headerReference w:type="default" r:id="rId14"/>
      <w:footerReference w:type="even" r:id="rId15"/>
      <w:footerReference w:type="default" r:id="rId16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87F" w:rsidRDefault="00B2087F">
      <w:r>
        <w:separator/>
      </w:r>
    </w:p>
    <w:p w:rsidR="00B2087F" w:rsidRDefault="00B2087F"/>
    <w:p w:rsidR="00B2087F" w:rsidRDefault="00B2087F"/>
    <w:p w:rsidR="00B2087F" w:rsidRDefault="00B2087F"/>
  </w:endnote>
  <w:endnote w:type="continuationSeparator" w:id="0">
    <w:p w:rsidR="00B2087F" w:rsidRDefault="00B2087F">
      <w:r>
        <w:continuationSeparator/>
      </w:r>
    </w:p>
    <w:p w:rsidR="00B2087F" w:rsidRDefault="00B2087F"/>
    <w:p w:rsidR="00B2087F" w:rsidRDefault="00B2087F"/>
    <w:p w:rsidR="00B2087F" w:rsidRDefault="00B208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66F" w:rsidRDefault="0008066F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08066F" w:rsidRDefault="0008066F"/>
  <w:p w:rsidR="0008066F" w:rsidRDefault="0008066F"/>
  <w:p w:rsidR="0008066F" w:rsidRDefault="0008066F"/>
  <w:p w:rsidR="0008066F" w:rsidRDefault="000806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66F" w:rsidRDefault="0008066F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- 9 -</w:t>
    </w:r>
    <w:r>
      <w:fldChar w:fldCharType="end"/>
    </w:r>
  </w:p>
  <w:p w:rsidR="0008066F" w:rsidRDefault="0008066F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95D1D" wp14:editId="1F25D3F7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2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321A1" id="Rectangle 35" o:spid="_x0000_s1026" style="position:absolute;left:0;text-align:left;margin-left:0;margin-top:-11pt;width:423pt;height: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 wp14:anchorId="09416794" wp14:editId="2D2F4FC4">
          <wp:extent cx="2057400" cy="238125"/>
          <wp:effectExtent l="0" t="0" r="0" b="0"/>
          <wp:docPr id="24" name="그림 2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proofErr w:type="spellStart"/>
    <w:r>
      <w:rPr>
        <w:rFonts w:hint="eastAsia"/>
      </w:rPr>
      <w:t>고객사</w:t>
    </w:r>
    <w:proofErr w:type="spellEnd"/>
    <w:r>
      <w:rPr>
        <w:rFonts w:hint="eastAsia"/>
      </w:rPr>
      <w:t xml:space="preserve"> Logo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DA1" w:rsidRDefault="007D2DA1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7D2DA1" w:rsidRDefault="007D2DA1"/>
  <w:p w:rsidR="007D2DA1" w:rsidRDefault="007D2DA1"/>
  <w:p w:rsidR="007D2DA1" w:rsidRDefault="007D2DA1"/>
  <w:p w:rsidR="007D2DA1" w:rsidRDefault="007D2DA1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DA1" w:rsidRDefault="007D2DA1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8066F">
      <w:rPr>
        <w:noProof/>
      </w:rPr>
      <w:t>- 4 -</w:t>
    </w:r>
    <w:r>
      <w:fldChar w:fldCharType="end"/>
    </w:r>
  </w:p>
  <w:p w:rsidR="007D2DA1" w:rsidRDefault="00BE648D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82E105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2057400" cy="238125"/>
          <wp:effectExtent l="0" t="0" r="0" b="0"/>
          <wp:docPr id="37" name="그림 3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2DA1">
      <w:tab/>
    </w:r>
    <w:proofErr w:type="spellStart"/>
    <w:r w:rsidR="007D2DA1">
      <w:rPr>
        <w:rFonts w:hint="eastAsia"/>
      </w:rPr>
      <w:t>고객사</w:t>
    </w:r>
    <w:proofErr w:type="spellEnd"/>
    <w:r w:rsidR="007D2DA1">
      <w:rPr>
        <w:rFonts w:hint="eastAsia"/>
      </w:rPr>
      <w:t xml:space="preserve"> Logo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87F" w:rsidRDefault="00B2087F">
      <w:r>
        <w:separator/>
      </w:r>
    </w:p>
    <w:p w:rsidR="00B2087F" w:rsidRDefault="00B2087F"/>
    <w:p w:rsidR="00B2087F" w:rsidRDefault="00B2087F"/>
    <w:p w:rsidR="00B2087F" w:rsidRDefault="00B2087F"/>
  </w:footnote>
  <w:footnote w:type="continuationSeparator" w:id="0">
    <w:p w:rsidR="00B2087F" w:rsidRDefault="00B2087F">
      <w:r>
        <w:continuationSeparator/>
      </w:r>
    </w:p>
    <w:p w:rsidR="00B2087F" w:rsidRDefault="00B2087F"/>
    <w:p w:rsidR="00B2087F" w:rsidRDefault="00B2087F"/>
    <w:p w:rsidR="00B2087F" w:rsidRDefault="00B2087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8"/>
      <w:gridCol w:w="2565"/>
      <w:gridCol w:w="1664"/>
      <w:gridCol w:w="2533"/>
    </w:tblGrid>
    <w:tr w:rsidR="0008066F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08066F" w:rsidRPr="00D54A11" w:rsidRDefault="0008066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08066F" w:rsidRPr="00D54A11" w:rsidRDefault="0008066F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08066F" w:rsidRPr="00D54A11" w:rsidRDefault="0008066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08066F" w:rsidRPr="00D54A11" w:rsidRDefault="0008066F" w:rsidP="00D54A11">
          <w:pPr>
            <w:jc w:val="center"/>
            <w:rPr>
              <w:rFonts w:ascii="돋움" w:eastAsia="돋움" w:hAnsi="돋움"/>
            </w:rPr>
          </w:pPr>
        </w:p>
      </w:tc>
    </w:tr>
    <w:tr w:rsidR="0008066F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08066F" w:rsidRPr="00D54A11" w:rsidRDefault="0008066F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08066F" w:rsidRPr="00D54A11" w:rsidRDefault="0008066F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08066F" w:rsidRPr="00D54A11" w:rsidRDefault="0008066F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08066F" w:rsidRPr="00D54A11" w:rsidRDefault="0008066F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0.01</w:t>
          </w:r>
        </w:p>
      </w:tc>
    </w:tr>
  </w:tbl>
  <w:p w:rsidR="0008066F" w:rsidRPr="00EF53CF" w:rsidRDefault="0008066F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D71904" wp14:editId="70E7A9C8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15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9E20F6" id="Rectangle 28" o:spid="_x0000_s1026" style="position:absolute;left:0;text-align:left;margin-left:-2.1pt;margin-top:8.9pt;width:428.45pt;height: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Hw+cECA&#10;AgAA/Q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8"/>
      <w:gridCol w:w="2565"/>
      <w:gridCol w:w="1664"/>
      <w:gridCol w:w="2533"/>
    </w:tblGrid>
    <w:tr w:rsidR="007D2DA1" w:rsidRPr="00D54A11" w:rsidTr="00AC6F6C">
      <w:trPr>
        <w:trHeight w:val="339"/>
      </w:trPr>
      <w:tc>
        <w:tcPr>
          <w:tcW w:w="1620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To do list</w:t>
          </w:r>
        </w:p>
      </w:tc>
      <w:tc>
        <w:tcPr>
          <w:tcW w:w="1698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</w:p>
      </w:tc>
    </w:tr>
    <w:tr w:rsidR="007D2DA1" w:rsidRPr="00D54A11" w:rsidTr="00AC6F6C">
      <w:trPr>
        <w:trHeight w:val="340"/>
      </w:trPr>
      <w:tc>
        <w:tcPr>
          <w:tcW w:w="1620" w:type="dxa"/>
          <w:shd w:val="clear" w:color="auto" w:fill="E6E6E6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:rsidR="007D2DA1" w:rsidRPr="00D54A11" w:rsidRDefault="007D2DA1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:rsidR="007D2DA1" w:rsidRPr="00D54A11" w:rsidRDefault="007D2DA1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:rsidR="007D2DA1" w:rsidRPr="00D54A11" w:rsidRDefault="007D2DA1" w:rsidP="00C3737B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0.01</w:t>
          </w:r>
        </w:p>
      </w:tc>
    </w:tr>
  </w:tbl>
  <w:p w:rsidR="007D2DA1" w:rsidRPr="00EF53CF" w:rsidRDefault="00BE648D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0" t="1905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D9FEA" id="Rectangle 28" o:spid="_x0000_s1026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" fillcolor="#903" stroked="f" strokecolor="blue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246F67"/>
    <w:multiLevelType w:val="hybridMultilevel"/>
    <w:tmpl w:val="EEA4C6D8"/>
    <w:lvl w:ilvl="0" w:tplc="53404330">
      <w:start w:val="17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1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1"/>
  </w:num>
  <w:num w:numId="10">
    <w:abstractNumId w:val="1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9"/>
  </w:num>
  <w:num w:numId="2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713"/>
    <w:rsid w:val="00045B52"/>
    <w:rsid w:val="00046CE1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066F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478C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3CA5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3D43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2A48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9DD"/>
    <w:rsid w:val="003D0EF9"/>
    <w:rsid w:val="003D1309"/>
    <w:rsid w:val="003D1482"/>
    <w:rsid w:val="003D20CD"/>
    <w:rsid w:val="003D2BA3"/>
    <w:rsid w:val="003D34B9"/>
    <w:rsid w:val="003D3CFF"/>
    <w:rsid w:val="003D493C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5201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44A3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8AF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5F3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439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96BE0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2DA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0C8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4C7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1FA3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549A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2CE1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3EA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1844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087F"/>
    <w:rsid w:val="00B213B3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48D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652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37B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2CCF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177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37FF2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20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638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401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0C6C"/>
    <w:rsid w:val="00E7158C"/>
    <w:rsid w:val="00E71B2C"/>
    <w:rsid w:val="00E73215"/>
    <w:rsid w:val="00E73287"/>
    <w:rsid w:val="00E76B62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4890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1"/>
    </o:shapelayout>
  </w:shapeDefaults>
  <w:decimalSymbol w:val="."/>
  <w:listSeparator w:val=","/>
  <w15:chartTrackingRefBased/>
  <w15:docId w15:val="{4E07AE7B-3A30-4E76-961A-9790A722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13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11A51-E347-4AE1-A9A3-366F22E7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160</TotalTime>
  <Pages>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5387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Changho Yoo</dc:creator>
  <cp:keywords/>
  <cp:lastModifiedBy>강성연</cp:lastModifiedBy>
  <cp:revision>15</cp:revision>
  <cp:lastPrinted>2008-01-26T04:17:00Z</cp:lastPrinted>
  <dcterms:created xsi:type="dcterms:W3CDTF">2017-04-15T04:06:00Z</dcterms:created>
  <dcterms:modified xsi:type="dcterms:W3CDTF">2017-04-20T06:22:00Z</dcterms:modified>
</cp:coreProperties>
</file>