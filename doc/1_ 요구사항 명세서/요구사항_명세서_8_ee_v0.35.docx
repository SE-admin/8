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0BF59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010A" w:rsidP="00BF248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="00363AAA">
        <w:rPr>
          <w:rFonts w:asciiTheme="majorHAnsi" w:eastAsiaTheme="majorHAnsi" w:hAnsiTheme="majorHAnsi"/>
        </w:rPr>
        <w:t xml:space="preserve"> 8</w:t>
      </w:r>
      <w:r w:rsidR="00363AAA">
        <w:rPr>
          <w:rFonts w:asciiTheme="majorHAnsi" w:eastAsiaTheme="majorHAnsi" w:hAnsiTheme="majorHAnsi" w:hint="eastAsia"/>
        </w:rPr>
        <w:t>조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1D55CE" w:rsidP="00D668F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`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>usecase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V</w:t>
            </w:r>
            <w:r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.31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Usecase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기술 수정</w:t>
            </w:r>
          </w:p>
          <w:p w:rsidR="001D55CE" w:rsidRPr="002577D6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UC008 UC009 UC010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V0.3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>U</w:t>
            </w:r>
            <w:r>
              <w:rPr>
                <w:rFonts w:ascii="맑은 고딕" w:hint="eastAsia"/>
              </w:rPr>
              <w:t>secase 목록 번호, 우선순위 수정</w:t>
            </w:r>
          </w:p>
          <w:p w:rsidR="001D55CE" w:rsidRPr="00A06E1D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LN001~LN002</w:t>
            </w:r>
            <w:r>
              <w:rPr>
                <w:rFonts w:ascii="맑은 고딕"/>
              </w:rPr>
              <w:t xml:space="preserve"> / UC001~UC020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UC001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UC003 대안흐름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UC004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UC005 예외흐름 /삭제 사후조건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UC006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UC007 기본흐름 /수정 예외흐름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UC008 예외흐름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UC009 예외흐름 /수정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UC010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UC011 기본흐름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UC013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UC014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UC019 기본흐름 /추가 시나리오 /수정</w:t>
            </w:r>
          </w:p>
          <w:p w:rsidR="001D55CE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UC020 시나리오 /수정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4301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4301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951719" w:rsidP="00363AAA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</w:t>
            </w:r>
            <w:r w:rsidR="00363AAA">
              <w:rPr>
                <w:rFonts w:ascii="맑은 고딕" w:hint="eastAsia"/>
              </w:rPr>
              <w:t xml:space="preserve">인터페이스 </w:t>
            </w:r>
            <w:r w:rsidR="00231BD0">
              <w:rPr>
                <w:rFonts w:ascii="맑은 고딕" w:hint="eastAsia"/>
              </w:rPr>
              <w:t>목록 추가</w:t>
            </w:r>
          </w:p>
          <w:p w:rsidR="00E4301E" w:rsidRPr="00E4301E" w:rsidRDefault="00E4301E" w:rsidP="00E4301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UI001, </w:t>
            </w:r>
            <w:r>
              <w:rPr>
                <w:rFonts w:ascii="맑은 고딕"/>
              </w:rPr>
              <w:t>UI002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/>
              </w:rPr>
              <w:t>UI003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/>
              </w:rPr>
              <w:t xml:space="preserve">UI004, </w:t>
            </w:r>
            <w:r w:rsidR="00951719">
              <w:rPr>
                <w:rFonts w:ascii="맑은 고딕" w:hint="eastAsia"/>
              </w:rPr>
              <w:t>UI005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363AAA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FE5F6D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Pr="001419DC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.35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인터페이스 </w:t>
            </w:r>
            <w:r w:rsidR="00536E20">
              <w:rPr>
                <w:rFonts w:ascii="맑은 고딕" w:hint="eastAsia"/>
              </w:rPr>
              <w:t>목록 수정</w:t>
            </w:r>
          </w:p>
          <w:p w:rsidR="001B66DD" w:rsidRPr="001B66DD" w:rsidRDefault="00536E20" w:rsidP="001B66DD">
            <w:pPr>
              <w:ind w:left="40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UI001</w:t>
            </w:r>
          </w:p>
          <w:p w:rsidR="001B66DD" w:rsidRDefault="001B66DD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인터페이스 </w:t>
            </w:r>
            <w:r w:rsidR="00536E20">
              <w:rPr>
                <w:rFonts w:ascii="맑은 고딕" w:hint="eastAsia"/>
              </w:rPr>
              <w:t>기술 추가</w:t>
            </w:r>
          </w:p>
          <w:p w:rsidR="001B66DD" w:rsidRPr="001B66DD" w:rsidRDefault="00536E20" w:rsidP="001B66DD">
            <w:pPr>
              <w:ind w:left="40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SC001, SC002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SC003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SC004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SC005</w:t>
            </w:r>
            <w:bookmarkStart w:id="2" w:name="_GoBack"/>
            <w:bookmarkEnd w:id="2"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1B66DD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UC008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UC009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0B0AF6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11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13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0B0AF6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14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C015</w:t>
            </w: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0B0AF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="000B0AF6">
              <w:rPr>
                <w:rFonts w:asciiTheme="majorHAnsi" w:eastAsiaTheme="majorHAnsi" w:hAnsiTheme="majorHAnsi"/>
              </w:rPr>
              <w:t>16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UC018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0B0A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0B0AF6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0B0AF6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UC020</w:t>
            </w: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7E70C2" w:rsidRPr="00B16B7A" w:rsidRDefault="003A2AF1" w:rsidP="000C1642">
      <w:pPr>
        <w:pStyle w:val="4"/>
        <w:rPr>
          <w:rFonts w:asciiTheme="majorHAnsi" w:eastAsiaTheme="majorHAnsi" w:hAnsiTheme="majorHAnsi"/>
        </w:rPr>
        <w:sectPr w:rsidR="007E70C2" w:rsidRPr="00B16B7A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B16B7A">
        <w:rPr>
          <w:rFonts w:asciiTheme="majorHAnsi" w:eastAsiaTheme="majorHAnsi" w:hAnsiTheme="majorHAnsi" w:hint="eastAsia"/>
        </w:rPr>
        <w:t>ID: 유스케이스 명</w:t>
      </w:r>
      <w:r w:rsidR="007E70C2" w:rsidRPr="00B16B7A">
        <w:rPr>
          <w:rFonts w:asciiTheme="majorHAnsi" w:eastAsiaTheme="majorHAnsi" w:hAnsiTheme="majorHAnsi" w:hint="eastAsia"/>
        </w:rPr>
        <w:t xml:space="preserve"> </w:t>
      </w: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72713F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72713F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E3131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E3131" w:rsidRPr="001419DC" w:rsidRDefault="002E3131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2E3131" w:rsidRPr="001419DC" w:rsidRDefault="002E3131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2E3131" w:rsidRPr="001419DC" w:rsidRDefault="002E3131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0B0AF6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0B0AF6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0B0AF6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0B0AF6" w:rsidRPr="00693EAF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261310" w:rsidP="00261310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 과목에 대한 정보(과목명, 담당 교수, 강의 요일/시간, 수강 년도/학기)를 입력받는다.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26131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261310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강의 요일/시간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-강의 요일/시간 형식에 올바른 값을 입력하라는 메세지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수강 년도/학기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-수강 년도/학기 형식에 올바른 값을 입력하라는 메시지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E173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26131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0B0AF6" w:rsidTr="00FE6EF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>UC</w:t>
            </w:r>
            <w:r>
              <w:rPr>
                <w:rFonts w:ascii="맑은 고딕"/>
              </w:rPr>
              <w:t>003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 xml:space="preserve">등록한 과목을 </w:t>
            </w:r>
            <w:r w:rsidR="008F6CBB">
              <w:rPr>
                <w:rFonts w:ascii="맑은 고딕" w:hint="eastAsia"/>
              </w:rPr>
              <w:t xml:space="preserve">자동 </w:t>
            </w:r>
            <w:r>
              <w:rPr>
                <w:rFonts w:ascii="맑은 고딕" w:hint="eastAsia"/>
              </w:rPr>
              <w:t>저장한다.</w:t>
            </w:r>
            <w:r>
              <w:rPr>
                <w:rFonts w:ascii="맑은 고딕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 xml:space="preserve">등록한 </w:t>
            </w:r>
            <w:r>
              <w:rPr>
                <w:rFonts w:ascii="맑은 고딕" w:hint="eastAsia"/>
              </w:rPr>
              <w:t>과목</w:t>
            </w:r>
            <w:r>
              <w:rPr>
                <w:rFonts w:ascii="맑은 고딕"/>
              </w:rPr>
              <w:t>의 모든 정보를 로그인한 계정 고유 저장소에 자동으로 저장한다.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t>사용자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ascii="맑은 고딕" w:hint="eastAsia"/>
              </w:rPr>
              <w:t>과목을 등록한다.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8F6CBB" w:rsidP="00FE6EF5">
            <w:pPr>
              <w:pStyle w:val="af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E1737F" w:rsidP="00FE6EF5">
            <w:pPr>
              <w:pStyle w:val="af"/>
              <w:jc w:val="both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등록한 과목을 저장한다.</w:t>
            </w:r>
          </w:p>
        </w:tc>
      </w:tr>
      <w:tr w:rsidR="008F6CBB" w:rsidTr="008F6CBB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F6CBB" w:rsidRDefault="008F6CBB" w:rsidP="00FE6EF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B01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</w:t>
            </w:r>
            <w:r w:rsidR="007D44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8E3697" w:rsidRPr="001419DC" w:rsidRDefault="00025786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 w:rsidR="008E369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기능에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DD236D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입력란에 항목 정보들을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AA038B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사용자는 등록할 항목의 정보(과목명, 항목명, 마감 기한, 완료 여부, 완료 날짜, 중요도 등)를 형식에 맞게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DD236D" w:rsidP="00AA038B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후 등록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DD236D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형식에 맞지 않는 정보가 들어올 경우</w:t>
            </w:r>
          </w:p>
          <w:p w:rsidR="00DD236D" w:rsidRPr="001419DC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-형식에 맞지 않는 정보가 있다는 메시지 출력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DD236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="00DD236D"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항목을 등록한다.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등록한 항목들을 해당 계정 고유 저장소에 저장한다.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78645E" w:rsidTr="0078645E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78645E" w:rsidRDefault="0078645E" w:rsidP="00C5692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095A0D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78645E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</w:t>
            </w:r>
            <w:r w:rsidR="00B54E0C">
              <w:rPr>
                <w:rFonts w:ascii="맑은 고딕" w:hint="eastAsia"/>
              </w:rPr>
              <w:t>7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574458">
        <w:trPr>
          <w:trHeight w:val="275"/>
        </w:trPr>
        <w:tc>
          <w:tcPr>
            <w:tcW w:w="52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006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>사전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 w:rsidR="00B54E0C">
              <w:rPr>
                <w:rFonts w:ascii="맑은 고딕" w:hint="eastAsia"/>
              </w:rPr>
              <w:t xml:space="preserve">3의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 w:rsidR="00B54E0C">
              <w:rPr>
                <w:rFonts w:ascii="맑은 고딕" w:hint="eastAsia"/>
              </w:rPr>
              <w:t xml:space="preserve">2의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2</w:t>
            </w:r>
          </w:p>
          <w:p w:rsidR="003E50B4" w:rsidRDefault="003E50B4" w:rsidP="00C56925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 w:rsidR="00B54E0C">
              <w:rPr>
                <w:rFonts w:ascii="맑은 고딕" w:hint="eastAsia"/>
              </w:rPr>
              <w:t xml:space="preserve">1의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3</w:t>
            </w:r>
          </w:p>
          <w:p w:rsidR="00814B46" w:rsidRPr="00814B46" w:rsidRDefault="00814B46" w:rsidP="00C56925">
            <w:r>
              <w:rPr>
                <w:rFonts w:ascii="맑은 고딕" w:hint="eastAsia"/>
              </w:rPr>
              <w:t>중요도를 사용하지 않을 항목은 NULL값을 가지며 우선순위 4</w:t>
            </w:r>
          </w:p>
          <w:p w:rsidR="003E50B4" w:rsidRDefault="003E50B4" w:rsidP="00C56925">
            <w:r>
              <w:rPr>
                <w:rFonts w:ascii="맑은 고딕"/>
              </w:rPr>
              <w:t>으로 등록한다.</w:t>
            </w:r>
          </w:p>
        </w:tc>
      </w:tr>
      <w:tr w:rsidR="003E50B4" w:rsidRPr="00814B46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14B46" w:rsidRDefault="00814B46" w:rsidP="00814B46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</w:p>
          <w:p w:rsidR="00814B46" w:rsidRDefault="00814B46" w:rsidP="00814B46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r>
              <w:rPr>
                <w:rFonts w:ascii="맑은 고딕" w:hint="eastAsia"/>
              </w:rPr>
              <w:t xml:space="preserve">중요도를 사용하지 않을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하얀색 박스</w:t>
            </w:r>
            <w:r>
              <w:rPr>
                <w:rFonts w:ascii="맑은 고딕"/>
              </w:rPr>
              <w:t>”</w:t>
            </w:r>
          </w:p>
        </w:tc>
      </w:tr>
      <w:tr w:rsidR="00B54E0C" w:rsidTr="00574458">
        <w:trPr>
          <w:trHeight w:val="40"/>
        </w:trPr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54E0C" w:rsidRDefault="00B54E0C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Default="00B54E0C" w:rsidP="00C56925">
            <w:pPr>
              <w:jc w:val="center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Pr="00814B46" w:rsidRDefault="00B54E0C" w:rsidP="00C56925">
            <w:pPr>
              <w:jc w:val="center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중요도 입력창에 허용한 범위밖의 값이 들어올 경우</w:t>
            </w:r>
          </w:p>
          <w:p w:rsidR="00574458" w:rsidRPr="00574458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-중요도 값의 범위를 메시지로 출력</w:t>
            </w: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574458">
            <w:pPr>
              <w:pStyle w:val="af"/>
              <w:jc w:val="both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574458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574458" w:rsidRDefault="00574458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Default="00574458" w:rsidP="00C56925">
            <w:r>
              <w:rPr>
                <w:rFonts w:ascii="맑은 고딕"/>
              </w:rPr>
              <w:t>SN00</w:t>
            </w:r>
            <w:r>
              <w:rPr>
                <w:rFonts w:ascii="맑은 고딕" w:hint="eastAsia"/>
              </w:rPr>
              <w:t>8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Pr="001419DC" w:rsidRDefault="00574458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7D44CE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790FA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790FA9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90FA9" w:rsidRPr="00790FA9" w:rsidRDefault="00790FA9" w:rsidP="00790FA9">
            <w:pPr>
              <w:pStyle w:val="af"/>
              <w:jc w:val="both"/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</w:pP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입력한 항목들 중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1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순위 우선순위 정렬 방법으로 정렬이 불가능할 경우</w:t>
            </w:r>
          </w:p>
          <w:p w:rsidR="002B7220" w:rsidRPr="00790FA9" w:rsidRDefault="00790FA9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-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2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790FA9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SN009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입력한다..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이름의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SN010</w:t>
            </w:r>
          </w:p>
        </w:tc>
        <w:tc>
          <w:tcPr>
            <w:tcW w:w="5805" w:type="dxa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DA1F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UC010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CF0499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CF0499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CF0499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01F2B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입력되지 않았을 경우</w:t>
            </w:r>
          </w:p>
          <w:p w:rsidR="00A01F2B" w:rsidRPr="001419DC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-가장 느린 마감기한으로 취급한다.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4F594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SN012</w:t>
            </w:r>
          </w:p>
        </w:tc>
        <w:tc>
          <w:tcPr>
            <w:tcW w:w="5805" w:type="dxa"/>
          </w:tcPr>
          <w:p w:rsidR="00FE6EF5" w:rsidRPr="001419DC" w:rsidRDefault="00FE6EF5" w:rsidP="00CF049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CF0499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CF049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273CB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C58D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363AAA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8C58DC" w:rsidRPr="001419DC" w:rsidRDefault="008C58DC" w:rsidP="00363AAA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완료 날짜 값이 없는 경우</w:t>
            </w:r>
          </w:p>
          <w:p w:rsidR="008C58DC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-마감 기한과 동일하게 취급해 정렬한다.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SN013</w:t>
            </w:r>
          </w:p>
        </w:tc>
        <w:tc>
          <w:tcPr>
            <w:tcW w:w="5805" w:type="dxa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UC012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여부에 따라 미완료 상태인 항목들을 먼저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DC6188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E87D6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B7284D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7284D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111A77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SN014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111A7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UC013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C2124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같을 경우</w:t>
            </w:r>
          </w:p>
          <w:p w:rsidR="00FE6EF5" w:rsidRPr="001419DC" w:rsidRDefault="007C2124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43F98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43F98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</w:t>
            </w:r>
          </w:p>
          <w:p w:rsidR="00FE6EF5" w:rsidRPr="001419DC" w:rsidRDefault="00A43F98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가장 낮은 것으로 간주하여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C2124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SN015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A43F9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UC014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7D0617" w:rsidRDefault="001D55CE" w:rsidP="00FE6EF5">
            <w:pPr>
              <w:pStyle w:val="MS"/>
              <w:rPr>
                <w:rStyle w:val="ae"/>
                <w:rFonts w:asciiTheme="majorHAnsi" w:eastAsiaTheme="majorHAnsi" w:hAnsiTheme="majorHAnsi"/>
                <w:color w:val="000000"/>
              </w:rPr>
            </w:pPr>
            <w:r w:rsidRPr="007D0617">
              <w:rPr>
                <w:rStyle w:val="ae"/>
                <w:rFonts w:asciiTheme="majorHAnsi" w:eastAsiaTheme="majorHAnsi" w:hAnsiTheme="majorHAnsi" w:hint="eastAsia"/>
                <w:color w:val="000000"/>
              </w:rPr>
              <w:t>등록된 마감 기한과 현재 날짜를 비교한다.</w:t>
            </w:r>
          </w:p>
        </w:tc>
      </w:tr>
      <w:tr w:rsidR="001D55CE" w:rsidRPr="007049C0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마감 기한을 입력하지 않았을 경우 알림 메시지 창이 출력되지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7D061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16</w:t>
            </w:r>
          </w:p>
        </w:tc>
        <w:tc>
          <w:tcPr>
            <w:tcW w:w="5805" w:type="dxa"/>
          </w:tcPr>
          <w:p w:rsidR="001D55CE" w:rsidRPr="001419DC" w:rsidRDefault="001D55CE" w:rsidP="004A72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UC015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마감 기한이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72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48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24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시간이 남는다.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927211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4429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17</w:t>
            </w:r>
          </w:p>
        </w:tc>
        <w:tc>
          <w:tcPr>
            <w:tcW w:w="5805" w:type="dxa"/>
          </w:tcPr>
          <w:p w:rsidR="001D55CE" w:rsidRPr="001419DC" w:rsidRDefault="001D55CE" w:rsidP="0044297F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44297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UC016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Default="001D55CE" w:rsidP="00FE6EF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65E5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게시판에서 검색 창에 텍스트를 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Pr="001419DC" w:rsidRDefault="00F65E51" w:rsidP="00F65E5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텍스트를 입력한 뒤 검색 버튼을 누른다.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Default="000B6CCD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0B6CC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D476C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</w:t>
            </w:r>
            <w:r w:rsidR="00FD476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텍스트를 입력한 뒤 검색 버튼을 누른다.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Default="00FD476C" w:rsidP="00363AAA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FD476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D476C" w:rsidRPr="001419DC" w:rsidRDefault="00FD476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FD476C" w:rsidRPr="001419DC" w:rsidRDefault="00FD476C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B16B7A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NULL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값을 </w:t>
            </w:r>
            <w:r w:rsidR="000F673B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가진 상태로 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211A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00"/>
        <w:gridCol w:w="767"/>
        <w:gridCol w:w="337"/>
        <w:gridCol w:w="5805"/>
      </w:tblGrid>
      <w:tr w:rsidR="001D55CE" w:rsidRPr="001419DC" w:rsidTr="00EC18C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000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1104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9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 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표시하고 항목에 등록된 마감 날짜를 달력 날짜에 초록색 배경으로 표시한다.</w:t>
            </w:r>
          </w:p>
        </w:tc>
      </w:tr>
      <w:tr w:rsidR="001D55CE" w:rsidRPr="005074D9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767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 받는다.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EC18C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달력을 프로그램 한 켠에 표시한다.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D8683F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1104" w:type="dxa"/>
            <w:gridSpan w:val="2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21</w:t>
            </w:r>
          </w:p>
        </w:tc>
        <w:tc>
          <w:tcPr>
            <w:tcW w:w="5805" w:type="dxa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 된 해당 날짜를 값으로 받아 등록된 항목들의 날짜와 비교한다.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1D55CE" w:rsidRPr="001419DC" w:rsidTr="00FE6EF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D55CE" w:rsidRPr="00D8683F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D55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</w:t>
            </w:r>
            <w:r w:rsidR="00854340">
              <w:rPr>
                <w:rStyle w:val="ae"/>
                <w:rFonts w:asciiTheme="majorHAnsi" w:eastAsiaTheme="majorHAnsi" w:hAnsiTheme="majorHAnsi"/>
                <w:color w:val="000000" w:themeColor="text1"/>
              </w:rPr>
              <w:t>0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</w:tr>
    </w:tbl>
    <w:p w:rsidR="00DC6188" w:rsidRDefault="00DC618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231BD0" w:rsidRDefault="00231BD0" w:rsidP="004221DF">
      <w:pPr>
        <w:rPr>
          <w:rFonts w:asciiTheme="majorHAnsi" w:eastAsiaTheme="majorHAnsi" w:hAnsiTheme="majorHAnsi"/>
        </w:rPr>
      </w:pPr>
    </w:p>
    <w:p w:rsidR="00231BD0" w:rsidRPr="00530BF9" w:rsidRDefault="00231BD0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lastRenderedPageBreak/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536E20" w:rsidRDefault="005A219F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 w:hint="eastAsia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 w:hint="eastAsia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231BD0" w:rsidRPr="001419DC" w:rsidTr="001B66DD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UI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001</w:t>
            </w:r>
          </w:p>
        </w:tc>
        <w:tc>
          <w:tcPr>
            <w:tcW w:w="1388" w:type="dxa"/>
          </w:tcPr>
          <w:p w:rsidR="001B66DD" w:rsidRDefault="001B66DD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list </w:t>
            </w:r>
          </w:p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그인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창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4727" w:type="dxa"/>
          </w:tcPr>
          <w:p w:rsidR="00231BD0" w:rsidRPr="001419DC" w:rsidRDefault="00231BD0" w:rsidP="001B66DD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버튼과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UI002</w:t>
            </w:r>
          </w:p>
        </w:tc>
        <w:tc>
          <w:tcPr>
            <w:tcW w:w="1388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계정 등록 창.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LN002</w:t>
            </w:r>
          </w:p>
        </w:tc>
        <w:tc>
          <w:tcPr>
            <w:tcW w:w="4727" w:type="dxa"/>
          </w:tcPr>
          <w:p w:rsidR="00231BD0" w:rsidRPr="001419DC" w:rsidRDefault="00231BD0" w:rsidP="00A73AE6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="00A73AE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="00A73AE6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="00A73AE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UI003</w:t>
            </w:r>
          </w:p>
        </w:tc>
        <w:tc>
          <w:tcPr>
            <w:tcW w:w="1388" w:type="dxa"/>
          </w:tcPr>
          <w:p w:rsidR="00231BD0" w:rsidRPr="001419DC" w:rsidRDefault="00231BD0" w:rsidP="00E8554F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게시판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4727" w:type="dxa"/>
          </w:tcPr>
          <w:p w:rsidR="00231BD0" w:rsidRDefault="00231BD0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가장 상단에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그 밑 줄에 긴 간판으로써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담당 교수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강의 시간 및 요일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수강 년도</w:t>
            </w:r>
            <w:r w:rsidR="00CF104B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016EB9">
              <w:rPr>
                <w:rFonts w:asciiTheme="majorHAnsi" w:eastAsiaTheme="majorHAnsi" w:hAnsiTheme="majorHAnsi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CF104B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학기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가 순서대로 한 줄에 나열 된다.</w:t>
            </w:r>
          </w:p>
          <w:p w:rsidR="00394A57" w:rsidRDefault="00394A57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다음 줄에 사용자가 텍스트를 입력 할 수 있는 각 간판 별 창이 있다.</w:t>
            </w:r>
          </w:p>
          <w:p w:rsidR="00231BD0" w:rsidRDefault="00231BD0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그리고 오른편에 달력이 있다.</w:t>
            </w:r>
          </w:p>
          <w:p w:rsidR="00231BD0" w:rsidRDefault="00231BD0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중단부터는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그 밑 줄에 긴 간판으로써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항목명(해야할 일)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가 순서대로 한 줄에 나열 된다.</w:t>
            </w:r>
          </w:p>
          <w:p w:rsidR="00394A57" w:rsidRPr="00394A57" w:rsidRDefault="00394A57" w:rsidP="00394A5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다음 줄에 사용자가 텍스트를 입력 할 수 있는 각 간판 별 창이 있다.</w:t>
            </w:r>
          </w:p>
          <w:p w:rsidR="00231BD0" w:rsidRDefault="00231BD0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오른편에 우선순위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“1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간판 밑에 항목의 간판들을 선택할 수 있는 선택버튼이 있고 오른쪽에 순서대로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“2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똑같이 적용한다.</w:t>
            </w:r>
          </w:p>
          <w:p w:rsidR="00231BD0" w:rsidRDefault="00231BD0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순위 선택 버튼 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  <w:p w:rsidR="00231BD0" w:rsidRPr="001419DC" w:rsidRDefault="00231BD0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아래에 텍스트를 입력 할 수 있는 칸 이 있고 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검색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UI004</w:t>
            </w:r>
          </w:p>
        </w:tc>
        <w:tc>
          <w:tcPr>
            <w:tcW w:w="1388" w:type="dxa"/>
          </w:tcPr>
          <w:p w:rsidR="00231BD0" w:rsidRPr="001419DC" w:rsidRDefault="00394A57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 리스트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002</w:t>
            </w:r>
          </w:p>
        </w:tc>
        <w:tc>
          <w:tcPr>
            <w:tcW w:w="4727" w:type="dxa"/>
          </w:tcPr>
          <w:p w:rsidR="00231BD0" w:rsidRDefault="00394A57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게시판의 과목 부분</w:t>
            </w:r>
            <w:r w:rsidR="0098601E">
              <w:rPr>
                <w:rFonts w:asciiTheme="majorHAnsi" w:eastAsiaTheme="majorHAnsi" w:hAnsiTheme="majorHAnsi" w:hint="eastAsia"/>
                <w:color w:val="000000" w:themeColor="text1"/>
              </w:rPr>
              <w:t>에서 사용자가 입력한 값을 보여주는 한 줄 리스트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  <w:p w:rsidR="0098601E" w:rsidRPr="00394A57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과목이 추가 될수록 한 줄씩 늘어난다</w:t>
            </w:r>
          </w:p>
        </w:tc>
      </w:tr>
      <w:tr w:rsidR="0098601E" w:rsidRPr="001419DC" w:rsidTr="001B66DD">
        <w:trPr>
          <w:trHeight w:val="356"/>
        </w:trPr>
        <w:tc>
          <w:tcPr>
            <w:tcW w:w="810" w:type="dxa"/>
          </w:tcPr>
          <w:p w:rsidR="0098601E" w:rsidRPr="001419DC" w:rsidRDefault="0098601E" w:rsidP="0098601E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UI005</w:t>
            </w:r>
          </w:p>
        </w:tc>
        <w:tc>
          <w:tcPr>
            <w:tcW w:w="1388" w:type="dxa"/>
          </w:tcPr>
          <w:p w:rsidR="0098601E" w:rsidRPr="001419DC" w:rsidRDefault="0098601E" w:rsidP="0098601E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 리스트</w:t>
            </w:r>
          </w:p>
        </w:tc>
        <w:tc>
          <w:tcPr>
            <w:tcW w:w="1560" w:type="dxa"/>
          </w:tcPr>
          <w:p w:rsidR="0098601E" w:rsidRPr="001419DC" w:rsidRDefault="0098601E" w:rsidP="0098601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003</w:t>
            </w:r>
          </w:p>
        </w:tc>
        <w:tc>
          <w:tcPr>
            <w:tcW w:w="4727" w:type="dxa"/>
          </w:tcPr>
          <w:p w:rsidR="0098601E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게시판의 항목 부분에서 사용자가 입력한 값을 보여주는 한 줄 리스트 </w:t>
            </w:r>
          </w:p>
          <w:p w:rsidR="0098601E" w:rsidRPr="00394A57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항목이 추가 될수록 한 줄씩 늘어난다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30"/>
        <w:gridCol w:w="1420"/>
        <w:gridCol w:w="3156"/>
      </w:tblGrid>
      <w:tr w:rsidR="005A219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5A219F" w:rsidRPr="001B66DD" w:rsidRDefault="005A219F" w:rsidP="00123551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B66DD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5A219F" w:rsidRPr="001B66DD" w:rsidRDefault="001B66DD" w:rsidP="00123551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 로그인 창</w:t>
            </w:r>
          </w:p>
        </w:tc>
      </w:tr>
      <w:tr w:rsidR="003C1E0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3C1E0F" w:rsidRPr="001B66DD" w:rsidRDefault="00E8554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auto"/>
              </w:rPr>
              <w:pict>
                <v:shape id="_x0000_i1054" type="#_x0000_t75" style="width:300pt;height:189pt">
                  <v:imagedata r:id="rId14" o:title="로그인"/>
                </v:shape>
              </w:pict>
            </w:r>
          </w:p>
        </w:tc>
      </w:tr>
      <w:tr w:rsidR="003C1E0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라는 제목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PASSWD를 요구하는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텍스트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칸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승인요청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865E89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</w:tc>
      </w:tr>
    </w:tbl>
    <w:p w:rsidR="003C1E0F" w:rsidRDefault="003C1E0F" w:rsidP="003C1E0F">
      <w:pPr>
        <w:rPr>
          <w:rFonts w:asciiTheme="majorHAnsi" w:eastAsiaTheme="majorHAnsi" w:hAnsiTheme="majorHAnsi"/>
        </w:rPr>
      </w:pPr>
    </w:p>
    <w:p w:rsidR="00E8554F" w:rsidRDefault="00E8554F" w:rsidP="003C1E0F">
      <w:pPr>
        <w:rPr>
          <w:rFonts w:asciiTheme="majorHAnsi" w:eastAsiaTheme="majorHAnsi" w:hAnsiTheme="majorHAnsi"/>
        </w:rPr>
      </w:pPr>
    </w:p>
    <w:p w:rsidR="00E8554F" w:rsidRDefault="00E8554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30"/>
        <w:gridCol w:w="1420"/>
        <w:gridCol w:w="3156"/>
      </w:tblGrid>
      <w:tr w:rsidR="00E8554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E8554F" w:rsidRPr="001B66DD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 xml:space="preserve">계정 등록 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창</w:t>
            </w:r>
          </w:p>
        </w:tc>
      </w:tr>
      <w:tr w:rsidR="00E8554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E8554F" w:rsidRPr="001B66DD" w:rsidRDefault="00E8554F" w:rsidP="002E48D3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3953933" cy="2481382"/>
                  <wp:effectExtent l="0" t="0" r="8890" b="0"/>
                  <wp:docPr id="2" name="그림 2" descr="C:\Users\jeongwon\Pictures\계정 등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ongwon\Pictures\계정 등록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41" cy="249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2E48D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라는 제목</w:t>
            </w:r>
          </w:p>
          <w:p w:rsidR="00E8554F" w:rsidRPr="00E8554F" w:rsidRDefault="00E8554F" w:rsidP="002E48D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</w:t>
            </w:r>
          </w:p>
          <w:p w:rsidR="00E8554F" w:rsidRPr="00E8554F" w:rsidRDefault="00E8554F" w:rsidP="002E48D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입력한 ID와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텍스트를 계정 정보로 저장하는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</w:t>
            </w:r>
          </w:p>
        </w:tc>
      </w:tr>
    </w:tbl>
    <w:p w:rsidR="00E8554F" w:rsidRPr="001419DC" w:rsidRDefault="00E8554F" w:rsidP="003C1E0F">
      <w:pPr>
        <w:rPr>
          <w:rFonts w:asciiTheme="majorHAnsi" w:eastAsiaTheme="majorHAnsi" w:hAnsiTheme="majorHAnsi" w:hint="eastAsia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  <w:bookmarkStart w:id="22" w:name="_Toc287096159"/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30"/>
        <w:gridCol w:w="1420"/>
        <w:gridCol w:w="3156"/>
      </w:tblGrid>
      <w:tr w:rsidR="00E8554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3</w:t>
            </w:r>
          </w:p>
        </w:tc>
        <w:tc>
          <w:tcPr>
            <w:tcW w:w="1420" w:type="dxa"/>
            <w:shd w:val="clear" w:color="auto" w:fill="BFBFBF"/>
          </w:tcPr>
          <w:p w:rsidR="00E8554F" w:rsidRPr="001B66DD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게시판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 xml:space="preserve"> 창</w:t>
            </w:r>
          </w:p>
        </w:tc>
      </w:tr>
      <w:tr w:rsidR="00E8554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E8554F" w:rsidRPr="001B66DD" w:rsidRDefault="00E8554F" w:rsidP="002E48D3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4586822" cy="2560320"/>
                  <wp:effectExtent l="0" t="0" r="4445" b="0"/>
                  <wp:docPr id="7" name="그림 7" descr="C:\Users\jeongwon\Pictures\게시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eongwon\Pictures\게시판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796" cy="2572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담당 교수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강의 시간 및 요일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수강 년도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학기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긴 간판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사용자가 텍스트를 입력 할 수 있는 각 간판 별 창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(과목)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오른편에 달력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항목명(해야할 일)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긴 간판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사용자가 텍스트를 입력 할 수 있는 각 간판 별 창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(항목)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  <w:color w:val="000000" w:themeColor="text1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“1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간판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“2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1순위에 대한 선택 버튼, 2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순위에 대한 선택 버튼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 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순위에 대한 선택 버튼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텍스트를 입력 할 수 있는 칸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하나(검색)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검색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</w:tc>
      </w:tr>
    </w:tbl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58"/>
        <w:gridCol w:w="1430"/>
        <w:gridCol w:w="3182"/>
      </w:tblGrid>
      <w:tr w:rsidR="00E8554F" w:rsidRPr="001419DC" w:rsidTr="00E8554F">
        <w:trPr>
          <w:trHeight w:val="91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58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4</w:t>
            </w:r>
          </w:p>
        </w:tc>
        <w:tc>
          <w:tcPr>
            <w:tcW w:w="1430" w:type="dxa"/>
            <w:shd w:val="clear" w:color="auto" w:fill="BFBFBF"/>
          </w:tcPr>
          <w:p w:rsidR="00E8554F" w:rsidRPr="001B66DD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82" w:type="dxa"/>
          </w:tcPr>
          <w:p w:rsidR="00E8554F" w:rsidRPr="001B66DD" w:rsidRDefault="00E8554F" w:rsidP="00E8554F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과목</w:t>
            </w:r>
            <w:r>
              <w:rPr>
                <w:rStyle w:val="ae"/>
                <w:rFonts w:asciiTheme="majorHAnsi" w:eastAsiaTheme="majorHAnsi" w:hAnsiTheme="majorHAnsi"/>
                <w:color w:val="auto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리스트</w:t>
            </w:r>
          </w:p>
        </w:tc>
      </w:tr>
      <w:tr w:rsidR="00E8554F" w:rsidRPr="001419DC" w:rsidTr="00E8554F">
        <w:trPr>
          <w:trHeight w:val="1692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70" w:type="dxa"/>
            <w:gridSpan w:val="3"/>
            <w:vAlign w:val="center"/>
          </w:tcPr>
          <w:p w:rsidR="00E8554F" w:rsidRPr="001B66DD" w:rsidRDefault="00E8554F" w:rsidP="002E48D3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4636210" cy="320040"/>
                  <wp:effectExtent l="0" t="0" r="0" b="3810"/>
                  <wp:docPr id="8" name="그림 8" descr="C:\Users\jeongwon\Pictures\과목 리스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eongwon\Pictures\과목 리스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389" cy="37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9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70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 w:hint="eastAsia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사용자가 입력 가능 한 칸 리스트</w:t>
            </w:r>
          </w:p>
        </w:tc>
      </w:tr>
    </w:tbl>
    <w:p w:rsidR="00E8554F" w:rsidRDefault="00E8554F" w:rsidP="004221DF">
      <w:pPr>
        <w:rPr>
          <w:rFonts w:asciiTheme="majorHAnsi" w:eastAsiaTheme="majorHAnsi" w:hAnsiTheme="majorHAnsi" w:hint="eastAsia"/>
        </w:rPr>
      </w:pPr>
    </w:p>
    <w:tbl>
      <w:tblPr>
        <w:tblW w:w="8360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17"/>
        <w:gridCol w:w="1415"/>
        <w:gridCol w:w="3147"/>
      </w:tblGrid>
      <w:tr w:rsidR="00E8554F" w:rsidRPr="001419DC" w:rsidTr="00E8554F">
        <w:trPr>
          <w:trHeight w:val="142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17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5</w:t>
            </w:r>
          </w:p>
        </w:tc>
        <w:tc>
          <w:tcPr>
            <w:tcW w:w="1415" w:type="dxa"/>
            <w:shd w:val="clear" w:color="auto" w:fill="BFBFBF"/>
          </w:tcPr>
          <w:p w:rsidR="00E8554F" w:rsidRPr="001B66DD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47" w:type="dxa"/>
          </w:tcPr>
          <w:p w:rsidR="00E8554F" w:rsidRPr="001B66DD" w:rsidRDefault="00E8554F" w:rsidP="002E48D3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 xml:space="preserve">항목 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리스트</w:t>
            </w:r>
          </w:p>
        </w:tc>
      </w:tr>
      <w:tr w:rsidR="00E8554F" w:rsidRPr="001419DC" w:rsidTr="00E8554F">
        <w:trPr>
          <w:trHeight w:val="2621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579" w:type="dxa"/>
            <w:gridSpan w:val="3"/>
            <w:vAlign w:val="center"/>
          </w:tcPr>
          <w:p w:rsidR="00E8554F" w:rsidRPr="001B66DD" w:rsidRDefault="00E8554F" w:rsidP="002E48D3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4395624" cy="350520"/>
                  <wp:effectExtent l="0" t="0" r="5080" b="0"/>
                  <wp:docPr id="9" name="그림 9" descr="C:\Users\jeongwon\Pictures\항목 리스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eongwon\Pictures\항목 리스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7405" cy="385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147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2E48D3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579" w:type="dxa"/>
            <w:gridSpan w:val="3"/>
          </w:tcPr>
          <w:p w:rsidR="00E8554F" w:rsidRPr="00E8554F" w:rsidRDefault="00E8554F" w:rsidP="002E48D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사용자가 입력 가능 한 칸 리스트</w:t>
            </w:r>
          </w:p>
        </w:tc>
      </w:tr>
    </w:tbl>
    <w:p w:rsidR="00E8554F" w:rsidRP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 w:hint="eastAsia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Pr="00E8554F" w:rsidRDefault="00E8554F" w:rsidP="004221DF">
      <w:pPr>
        <w:rPr>
          <w:rFonts w:asciiTheme="majorHAnsi" w:eastAsiaTheme="majorHAnsi" w:hAnsiTheme="majorHAnsi" w:hint="eastAsia"/>
        </w:rPr>
      </w:pPr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A27" w:rsidRDefault="00003A27">
      <w:r>
        <w:separator/>
      </w:r>
    </w:p>
    <w:p w:rsidR="00003A27" w:rsidRDefault="00003A27"/>
    <w:p w:rsidR="00003A27" w:rsidRDefault="00003A27"/>
    <w:p w:rsidR="00003A27" w:rsidRDefault="00003A27"/>
  </w:endnote>
  <w:endnote w:type="continuationSeparator" w:id="0">
    <w:p w:rsidR="00003A27" w:rsidRDefault="00003A27">
      <w:r>
        <w:continuationSeparator/>
      </w:r>
    </w:p>
    <w:p w:rsidR="00003A27" w:rsidRDefault="00003A27"/>
    <w:p w:rsidR="00003A27" w:rsidRDefault="00003A27"/>
    <w:p w:rsidR="00003A27" w:rsidRDefault="00003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DD" w:rsidRDefault="001B66D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1B66DD" w:rsidRDefault="001B66DD"/>
  <w:p w:rsidR="001B66DD" w:rsidRDefault="001B66DD"/>
  <w:p w:rsidR="001B66DD" w:rsidRDefault="001B66DD"/>
  <w:p w:rsidR="001B66DD" w:rsidRDefault="001B66D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DD" w:rsidRDefault="001B66D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536E20">
      <w:rPr>
        <w:noProof/>
      </w:rPr>
      <w:t>- 3 -</w:t>
    </w:r>
    <w:r>
      <w:fldChar w:fldCharType="end"/>
    </w:r>
  </w:p>
  <w:p w:rsidR="001B66DD" w:rsidRDefault="001B66D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D612B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A27" w:rsidRDefault="00003A27">
      <w:r>
        <w:separator/>
      </w:r>
    </w:p>
    <w:p w:rsidR="00003A27" w:rsidRDefault="00003A27"/>
    <w:p w:rsidR="00003A27" w:rsidRDefault="00003A27"/>
    <w:p w:rsidR="00003A27" w:rsidRDefault="00003A27"/>
  </w:footnote>
  <w:footnote w:type="continuationSeparator" w:id="0">
    <w:p w:rsidR="00003A27" w:rsidRDefault="00003A27">
      <w:r>
        <w:continuationSeparator/>
      </w:r>
    </w:p>
    <w:p w:rsidR="00003A27" w:rsidRDefault="00003A27"/>
    <w:p w:rsidR="00003A27" w:rsidRDefault="00003A27"/>
    <w:p w:rsidR="00003A27" w:rsidRDefault="00003A2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1B66D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1B66DD" w:rsidRPr="00D54A11" w:rsidRDefault="001B66DD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1B66D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1B66DD" w:rsidRPr="00D54A11" w:rsidRDefault="001B66D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1B66DD" w:rsidRPr="00D54A11" w:rsidRDefault="001B66DD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1B66DD" w:rsidRPr="00D54A11" w:rsidRDefault="001B66DD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0.35</w:t>
          </w:r>
        </w:p>
      </w:tc>
    </w:tr>
  </w:tbl>
  <w:p w:rsidR="001B66DD" w:rsidRPr="00EF53CF" w:rsidRDefault="001B66D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D7D34F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27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EB9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578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5A0D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AF6"/>
    <w:rsid w:val="000B25C4"/>
    <w:rsid w:val="000B5629"/>
    <w:rsid w:val="000B6CCD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6668"/>
    <w:rsid w:val="000F673B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1A77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1A2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35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521D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6DD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5CE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BD0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310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CB0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131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AAA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4A57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97F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26E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594C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6E20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1B8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458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15B0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71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2713F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5E7E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45E"/>
    <w:rsid w:val="00786F85"/>
    <w:rsid w:val="00787455"/>
    <w:rsid w:val="007908A3"/>
    <w:rsid w:val="00790BD2"/>
    <w:rsid w:val="00790F22"/>
    <w:rsid w:val="00790FA9"/>
    <w:rsid w:val="007936F8"/>
    <w:rsid w:val="007937FA"/>
    <w:rsid w:val="00794976"/>
    <w:rsid w:val="00794B69"/>
    <w:rsid w:val="00795E2D"/>
    <w:rsid w:val="00796A23"/>
    <w:rsid w:val="00796BE0"/>
    <w:rsid w:val="00797989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124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17"/>
    <w:rsid w:val="007D0673"/>
    <w:rsid w:val="007D0D71"/>
    <w:rsid w:val="007D2DA1"/>
    <w:rsid w:val="007D3FC2"/>
    <w:rsid w:val="007D4226"/>
    <w:rsid w:val="007D43FB"/>
    <w:rsid w:val="007D44CE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46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47CC7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4340"/>
    <w:rsid w:val="00856F27"/>
    <w:rsid w:val="00857EBA"/>
    <w:rsid w:val="00860362"/>
    <w:rsid w:val="00861E54"/>
    <w:rsid w:val="00862566"/>
    <w:rsid w:val="00862CBF"/>
    <w:rsid w:val="008632FA"/>
    <w:rsid w:val="0086362C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58DC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CB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65A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24"/>
    <w:rsid w:val="009233E6"/>
    <w:rsid w:val="00923E54"/>
    <w:rsid w:val="00925191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719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01E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1F2B"/>
    <w:rsid w:val="00A02125"/>
    <w:rsid w:val="00A023EB"/>
    <w:rsid w:val="00A024C4"/>
    <w:rsid w:val="00A027AA"/>
    <w:rsid w:val="00A02A05"/>
    <w:rsid w:val="00A04558"/>
    <w:rsid w:val="00A052AA"/>
    <w:rsid w:val="00A0581B"/>
    <w:rsid w:val="00A06E1D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3F98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AE6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566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038B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16B7A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4E0C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84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0A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499"/>
    <w:rsid w:val="00CF104B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2E9E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1FF5"/>
    <w:rsid w:val="00DA221D"/>
    <w:rsid w:val="00DA2A6F"/>
    <w:rsid w:val="00DA2AC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35B3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36D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37F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01E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711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554F"/>
    <w:rsid w:val="00E865AC"/>
    <w:rsid w:val="00E86DC9"/>
    <w:rsid w:val="00E879AA"/>
    <w:rsid w:val="00E87D6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18C1"/>
    <w:rsid w:val="00EC2927"/>
    <w:rsid w:val="00EC423B"/>
    <w:rsid w:val="00EC5925"/>
    <w:rsid w:val="00EC5DCC"/>
    <w:rsid w:val="00EC7129"/>
    <w:rsid w:val="00ED0AC6"/>
    <w:rsid w:val="00ED0B5B"/>
    <w:rsid w:val="00ED0BC5"/>
    <w:rsid w:val="00ED11E0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5E51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476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5F6D"/>
    <w:rsid w:val="00FE69BC"/>
    <w:rsid w:val="00FE6EF5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255A384D"/>
  <w15:docId w15:val="{FB68C52A-044D-49CF-AD75-7C542D70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customXml" Target="../customXml/item1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496B-3C69-4CE5-8C42-596617A3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184</TotalTime>
  <Pages>29</Pages>
  <Words>2602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17402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jeongwon</cp:lastModifiedBy>
  <cp:revision>9</cp:revision>
  <cp:lastPrinted>2008-01-26T04:17:00Z</cp:lastPrinted>
  <dcterms:created xsi:type="dcterms:W3CDTF">2017-04-28T04:51:00Z</dcterms:created>
  <dcterms:modified xsi:type="dcterms:W3CDTF">2017-04-28T12:19:00Z</dcterms:modified>
</cp:coreProperties>
</file>