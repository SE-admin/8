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1D55CE" w:rsidP="00D668F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`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- 변 경 이 </w:t>
      </w:r>
      <w:proofErr w:type="spellStart"/>
      <w:r w:rsidRPr="001419DC">
        <w:rPr>
          <w:rFonts w:asciiTheme="majorHAnsi" w:eastAsiaTheme="majorHAnsi" w:hAnsiTheme="majorHAnsi" w:hint="eastAsia"/>
        </w:rPr>
        <w:t>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proofErr w:type="spellStart"/>
            <w:r>
              <w:rPr>
                <w:rFonts w:ascii="맑은 고딕"/>
              </w:rPr>
              <w:t>usecase</w:t>
            </w:r>
            <w:proofErr w:type="spellEnd"/>
            <w:r>
              <w:rPr>
                <w:rFonts w:ascii="맑은 고딕"/>
              </w:rPr>
              <w:t xml:space="preserve">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V</w:t>
            </w:r>
            <w:r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.31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t>Usecase</w:t>
            </w:r>
            <w:proofErr w:type="spellEnd"/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기술 수정</w:t>
            </w:r>
          </w:p>
          <w:p w:rsidR="001D55CE" w:rsidRPr="002577D6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UC008 UC009 UC010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V0.3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proofErr w:type="spellStart"/>
            <w:r>
              <w:rPr>
                <w:rFonts w:ascii="맑은 고딕"/>
              </w:rPr>
              <w:t>U</w:t>
            </w:r>
            <w:r>
              <w:rPr>
                <w:rFonts w:ascii="맑은 고딕" w:hint="eastAsia"/>
              </w:rPr>
              <w:t>secase</w:t>
            </w:r>
            <w:proofErr w:type="spellEnd"/>
            <w:r>
              <w:rPr>
                <w:rFonts w:ascii="맑은 고딕" w:hint="eastAsia"/>
              </w:rPr>
              <w:t xml:space="preserve"> 목록 번호, 우선순위 수정</w:t>
            </w:r>
          </w:p>
          <w:p w:rsidR="001D55CE" w:rsidRPr="00A06E1D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LN001~LN002</w:t>
            </w:r>
            <w:r>
              <w:rPr>
                <w:rFonts w:ascii="맑은 고딕"/>
              </w:rPr>
              <w:t xml:space="preserve"> / UC001~U</w:t>
            </w:r>
            <w:bookmarkStart w:id="2" w:name="_GoBack"/>
            <w:bookmarkEnd w:id="2"/>
            <w:r>
              <w:rPr>
                <w:rFonts w:ascii="맑은 고딕"/>
              </w:rPr>
              <w:t>C020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797989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액터를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 2.2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다이어그램의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액터들을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액터들의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를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다이어그림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형태로 작성한다. 최상위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액터부터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</w:t>
            </w:r>
            <w:proofErr w:type="gramStart"/>
            <w:r w:rsidRPr="001419DC">
              <w:rPr>
                <w:rStyle w:val="ae"/>
                <w:rFonts w:asciiTheme="majorHAnsi" w:eastAsiaTheme="majorHAnsi" w:hAnsiTheme="majorHAnsi" w:hint="eastAsia"/>
              </w:rPr>
              <w:t>..</w:t>
            </w:r>
            <w:proofErr w:type="gramEnd"/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  <w:w w:val="90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로그인에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</w:t>
            </w:r>
            <w:proofErr w:type="gramStart"/>
            <w:r w:rsidRPr="001419DC">
              <w:rPr>
                <w:rFonts w:asciiTheme="majorHAnsi" w:eastAsiaTheme="majorHAnsi" w:hAnsiTheme="majorHAnsi" w:hint="eastAsia"/>
                <w:w w:val="90"/>
              </w:rPr>
              <w:t>..</w:t>
            </w:r>
            <w:proofErr w:type="gramEnd"/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로그인이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UC008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UC009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0B0AF6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마감 기한 별로 마감 기한이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11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과목들의 완료 날짜 별로 완료 날짜가 빠른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순서로정렬한다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13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0B0AF6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14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C015</w:t>
            </w: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0B0AF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="000B0AF6">
              <w:rPr>
                <w:rFonts w:asciiTheme="majorHAnsi" w:eastAsiaTheme="majorHAnsi" w:hAnsiTheme="majorHAnsi"/>
              </w:rPr>
              <w:t>16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UC018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0B0A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0B0AF6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0B0AF6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UC020</w:t>
            </w: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목록에서 </w:t>
            </w:r>
            <w:proofErr w:type="spellStart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유스케이스와</w:t>
            </w:r>
            <w:proofErr w:type="spellEnd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간의 관계를 나타낸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기술</w:t>
      </w:r>
      <w:bookmarkEnd w:id="17"/>
      <w:bookmarkEnd w:id="18"/>
    </w:p>
    <w:p w:rsidR="007E70C2" w:rsidRPr="00B16B7A" w:rsidRDefault="003A2AF1" w:rsidP="000C1642">
      <w:pPr>
        <w:pStyle w:val="4"/>
        <w:rPr>
          <w:rFonts w:asciiTheme="majorHAnsi" w:eastAsiaTheme="majorHAnsi" w:hAnsiTheme="majorHAnsi"/>
        </w:rPr>
        <w:sectPr w:rsidR="007E70C2" w:rsidRPr="00B16B7A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B16B7A">
        <w:rPr>
          <w:rFonts w:asciiTheme="majorHAnsi" w:eastAsiaTheme="majorHAnsi" w:hAnsiTheme="majorHAnsi" w:hint="eastAsia"/>
        </w:rPr>
        <w:t xml:space="preserve">ID: </w:t>
      </w:r>
      <w:proofErr w:type="spellStart"/>
      <w:r w:rsidRPr="00B16B7A">
        <w:rPr>
          <w:rFonts w:asciiTheme="majorHAnsi" w:eastAsiaTheme="majorHAnsi" w:hAnsiTheme="majorHAnsi" w:hint="eastAsia"/>
        </w:rPr>
        <w:t>유스케이스</w:t>
      </w:r>
      <w:proofErr w:type="spellEnd"/>
      <w:r w:rsidRPr="00B16B7A">
        <w:rPr>
          <w:rFonts w:asciiTheme="majorHAnsi" w:eastAsiaTheme="majorHAnsi" w:hAnsiTheme="majorHAnsi" w:hint="eastAsia"/>
        </w:rPr>
        <w:t xml:space="preserve"> 명</w:t>
      </w:r>
      <w:r w:rsidR="007E70C2" w:rsidRPr="00B16B7A">
        <w:rPr>
          <w:rFonts w:asciiTheme="majorHAnsi" w:eastAsiaTheme="majorHAnsi" w:hAnsiTheme="majorHAnsi" w:hint="eastAsia"/>
        </w:rPr>
        <w:t xml:space="preserve"> </w:t>
      </w: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72713F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로그인에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72713F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자 이하만 허용 </w:t>
            </w:r>
            <w:proofErr w:type="spell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한다라고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0B0AF6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0B0AF6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0B0AF6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0B0AF6" w:rsidRPr="00693EAF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로그아웃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’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누르면 프로그램이 종료된다.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0B0AF6" w:rsidTr="00FE6EF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>UC</w:t>
            </w:r>
            <w:r>
              <w:rPr>
                <w:rFonts w:ascii="맑은 고딕"/>
              </w:rPr>
              <w:t>003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>등록한 과목을 자동 저장한다</w:t>
            </w:r>
            <w:proofErr w:type="gramStart"/>
            <w:r>
              <w:rPr>
                <w:rFonts w:ascii="맑은 고딕" w:hint="eastAsia"/>
              </w:rPr>
              <w:t>.</w:t>
            </w:r>
            <w:r>
              <w:rPr>
                <w:rFonts w:ascii="맑은 고딕"/>
              </w:rPr>
              <w:t>.</w:t>
            </w:r>
            <w:proofErr w:type="gramEnd"/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 xml:space="preserve">등록한 </w:t>
            </w:r>
            <w:r>
              <w:rPr>
                <w:rFonts w:ascii="맑은 고딕" w:hint="eastAsia"/>
              </w:rPr>
              <w:t>과목</w:t>
            </w:r>
            <w:r>
              <w:rPr>
                <w:rFonts w:ascii="맑은 고딕"/>
              </w:rPr>
              <w:t>의 모든 정보를 로그인한 계정 고유 저장소에 자동으로 저장한다.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 xml:space="preserve">관련 </w:t>
            </w:r>
            <w:proofErr w:type="spellStart"/>
            <w:r>
              <w:rPr>
                <w:rFonts w:ascii="맑은 고딕" w:eastAsia="맑은 고딕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t>사용자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 xml:space="preserve">등록된 </w:t>
            </w:r>
            <w:r>
              <w:rPr>
                <w:rFonts w:ascii="맑은 고딕" w:hint="eastAsia"/>
              </w:rPr>
              <w:t>과목</w:t>
            </w:r>
            <w:r>
              <w:rPr>
                <w:rFonts w:ascii="맑은 고딕"/>
              </w:rPr>
              <w:t>을 보여준다.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both"/>
            </w:pPr>
          </w:p>
        </w:tc>
      </w:tr>
      <w:tr w:rsidR="000B0AF6" w:rsidTr="00FE6EF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jc w:val="center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B01-&gt;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</w:t>
            </w:r>
            <w:r w:rsidR="007D44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로그아웃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’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 xml:space="preserve">관련 </w:t>
            </w:r>
            <w:proofErr w:type="spellStart"/>
            <w:r>
              <w:rPr>
                <w:rFonts w:ascii="맑은 고딕" w:eastAsia="맑은 고딕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등록된 항목을 보여준다.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등록된 항목을 보여준다.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3E50B4" w:rsidTr="00C5692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  <w:r>
              <w:rPr>
                <w:rFonts w:ascii="맑은 고딕" w:eastAsia="맑은 고딕"/>
                <w:b w:val="0"/>
              </w:rPr>
              <w:t>등록된 항목이 없을 경우에도 자동 저장된다.</w:t>
            </w: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Style w:val="ae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B01-&gt;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006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 xml:space="preserve">관련 </w:t>
            </w:r>
            <w:proofErr w:type="spellStart"/>
            <w:r>
              <w:rPr>
                <w:rFonts w:ascii="맑은 고딕" w:eastAsia="맑은 고딕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lastRenderedPageBreak/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proofErr w:type="spellStart"/>
            <w:r>
              <w:rPr>
                <w:rFonts w:ascii="맑은 고딕"/>
              </w:rPr>
              <w:t>으로</w:t>
            </w:r>
            <w:proofErr w:type="spellEnd"/>
            <w:r>
              <w:rPr>
                <w:rFonts w:ascii="맑은 고딕"/>
              </w:rPr>
              <w:t xml:space="preserve"> 등록한다.</w:t>
            </w: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>설정한 중요도는 등록 항목에서 보여진다.</w:t>
            </w:r>
          </w:p>
        </w:tc>
      </w:tr>
      <w:tr w:rsidR="003E50B4" w:rsidTr="00C5692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SN006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7D44CE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순위 까지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proofErr w:type="gram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까지</w:t>
            </w:r>
            <w:proofErr w:type="gram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proofErr w:type="gram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까지</w:t>
            </w:r>
            <w:proofErr w:type="gramEnd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항목들 중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우선순위 정렬 방법으로 정렬이 불가능할 경우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입력한다</w:t>
            </w:r>
            <w:proofErr w:type="gramStart"/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..</w:t>
            </w:r>
            <w:proofErr w:type="gramEnd"/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이름의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</w:t>
            </w:r>
            <w:proofErr w:type="spellStart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오름차선</w:t>
            </w:r>
            <w:proofErr w:type="spellEnd"/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UC010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지나간 항목들은 표시하지 않는다.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완료 날짜가 없는 미완료 항목들은 표시하지 않는다.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UC012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여부에 따라 미완료 상태인 항목들을 먼저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DC6188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동일한 완료 여부에 대한 정렬에서는 입력한 우선순위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B04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UC013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중요도가 같을 경우 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경우에는 중요도가 가장 낮은 것으로 간주하여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UC014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proofErr w:type="gramEnd"/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등록된 마감 기한과 현재 날짜를 비교한다.</w:t>
            </w:r>
          </w:p>
        </w:tc>
      </w:tr>
      <w:tr w:rsidR="001D55CE" w:rsidRPr="007049C0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창이 출력되지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 or 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UC015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proofErr w:type="gramStart"/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proofErr w:type="gramEnd"/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마감 기한이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72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48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24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시간이 남는다.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927211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proofErr w:type="gramStart"/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proofErr w:type="gramEnd"/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UC016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Default="001D55CE" w:rsidP="00FE6EF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 후 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or 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 후 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or 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B16B7A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NULL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값을 입력한다.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9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 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표시하고 항목에 등록된 마감 날짜를 달력 날짜에 초록색 배경으로 표시한다.</w:t>
            </w:r>
          </w:p>
        </w:tc>
      </w:tr>
      <w:tr w:rsidR="001D55CE" w:rsidRPr="005074D9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 받는다.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 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5074D9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D8683F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 된 해당 날짜를 값으로 받아 등록된 항목들의 날짜와 비교한다.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1D55CE" w:rsidRPr="001419DC" w:rsidTr="00FE6EF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D55CE" w:rsidRPr="00D8683F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or 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DC6188" w:rsidRDefault="00DC618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Pr="00530BF9" w:rsidRDefault="000F6668" w:rsidP="004221DF">
      <w:pPr>
        <w:rPr>
          <w:rFonts w:asciiTheme="majorHAnsi" w:eastAsiaTheme="majorHAnsi" w:hAnsiTheme="majorHAnsi" w:hint="eastAsia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lastRenderedPageBreak/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proofErr w:type="spellStart"/>
      <w:r w:rsidRPr="001419DC">
        <w:rPr>
          <w:rFonts w:asciiTheme="majorHAnsi" w:eastAsiaTheme="majorHAnsi" w:hAnsiTheme="majorHAnsi" w:hint="eastAsia"/>
        </w:rPr>
        <w:lastRenderedPageBreak/>
        <w:t>비기능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  <w:proofErr w:type="spellEnd"/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89" w:rsidRDefault="00797989">
      <w:r>
        <w:separator/>
      </w:r>
    </w:p>
    <w:p w:rsidR="00797989" w:rsidRDefault="00797989"/>
    <w:p w:rsidR="00797989" w:rsidRDefault="00797989"/>
    <w:p w:rsidR="00797989" w:rsidRDefault="00797989"/>
  </w:endnote>
  <w:endnote w:type="continuationSeparator" w:id="0">
    <w:p w:rsidR="00797989" w:rsidRDefault="00797989">
      <w:r>
        <w:continuationSeparator/>
      </w:r>
    </w:p>
    <w:p w:rsidR="00797989" w:rsidRDefault="00797989"/>
    <w:p w:rsidR="00797989" w:rsidRDefault="00797989"/>
    <w:p w:rsidR="00797989" w:rsidRDefault="007979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EF5" w:rsidRDefault="00FE6EF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E6EF5" w:rsidRDefault="00FE6EF5"/>
  <w:p w:rsidR="00FE6EF5" w:rsidRDefault="00FE6EF5"/>
  <w:p w:rsidR="00FE6EF5" w:rsidRDefault="00FE6EF5"/>
  <w:p w:rsidR="00FE6EF5" w:rsidRDefault="00FE6EF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EF5" w:rsidRDefault="00FE6EF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F6668">
      <w:rPr>
        <w:noProof/>
      </w:rPr>
      <w:t>- 3 -</w:t>
    </w:r>
    <w:r>
      <w:fldChar w:fldCharType="end"/>
    </w:r>
  </w:p>
  <w:p w:rsidR="00FE6EF5" w:rsidRDefault="00FE6EF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89" w:rsidRDefault="00797989">
      <w:r>
        <w:separator/>
      </w:r>
    </w:p>
    <w:p w:rsidR="00797989" w:rsidRDefault="00797989"/>
    <w:p w:rsidR="00797989" w:rsidRDefault="00797989"/>
    <w:p w:rsidR="00797989" w:rsidRDefault="00797989"/>
  </w:footnote>
  <w:footnote w:type="continuationSeparator" w:id="0">
    <w:p w:rsidR="00797989" w:rsidRDefault="00797989">
      <w:r>
        <w:continuationSeparator/>
      </w:r>
    </w:p>
    <w:p w:rsidR="00797989" w:rsidRDefault="00797989"/>
    <w:p w:rsidR="00797989" w:rsidRDefault="00797989"/>
    <w:p w:rsidR="00797989" w:rsidRDefault="0079798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FE6EF5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E6EF5" w:rsidRPr="00D54A11" w:rsidRDefault="00FE6EF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E6EF5" w:rsidRPr="00D54A11" w:rsidRDefault="00FE6E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FE6EF5" w:rsidRPr="00D54A11" w:rsidRDefault="00FE6EF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E6EF5" w:rsidRPr="00D54A11" w:rsidRDefault="00FE6EF5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FE6EF5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E6EF5" w:rsidRPr="00D54A11" w:rsidRDefault="00FE6EF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E6EF5" w:rsidRPr="00D54A11" w:rsidRDefault="00FE6EF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E6EF5" w:rsidRPr="00D54A11" w:rsidRDefault="00FE6EF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E6EF5" w:rsidRPr="00D54A11" w:rsidRDefault="00FE6EF5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0.32</w:t>
          </w:r>
        </w:p>
      </w:tc>
    </w:tr>
  </w:tbl>
  <w:p w:rsidR="00FE6EF5" w:rsidRPr="00EF53CF" w:rsidRDefault="00FE6EF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AF6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6668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5CE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71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2713F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97989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44CE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65A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24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6E1D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16B7A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2E9E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6EF5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707CA2AE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44CEC-0FA7-496C-A4DE-97CC40EA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22</TotalTime>
  <Pages>26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14839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9</cp:revision>
  <cp:lastPrinted>2008-01-26T04:17:00Z</cp:lastPrinted>
  <dcterms:created xsi:type="dcterms:W3CDTF">2017-04-28T04:51:00Z</dcterms:created>
  <dcterms:modified xsi:type="dcterms:W3CDTF">2017-04-28T05:27:00Z</dcterms:modified>
</cp:coreProperties>
</file>