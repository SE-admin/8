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8BA" w:rsidRDefault="00A358BA" w:rsidP="000C1C63"/>
    <w:p w:rsidR="00142063" w:rsidRPr="000C1C63" w:rsidRDefault="003534AF" w:rsidP="008E5BEB">
      <w:pPr>
        <w:pStyle w:val="ad"/>
      </w:pPr>
      <w:r>
        <w:rPr>
          <w:rFonts w:hint="eastAsia"/>
        </w:rPr>
        <w:t>프로젝트 계획서</w:t>
      </w:r>
    </w:p>
    <w:p w:rsidR="00BF2488" w:rsidRPr="00137DCF" w:rsidRDefault="00A125B6" w:rsidP="00936487">
      <w:pPr>
        <w:pStyle w:val="ad"/>
      </w:pPr>
      <w:r>
        <w:rPr>
          <w:noProof/>
        </w:rPr>
        <mc:AlternateContent>
          <mc:Choice Requires="wpc">
            <w:drawing>
              <wp:inline distT="0" distB="0" distL="0" distR="0">
                <wp:extent cx="5372100" cy="198755"/>
                <wp:effectExtent l="1270" t="3810" r="0" b="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AB7B0F4" id="Canvas 164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2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" fillcolor="#903" stroked="f" strokecolor="blue"/>
                <w10:anchorlock/>
              </v:group>
            </w:pict>
          </mc:Fallback>
        </mc:AlternateContent>
      </w:r>
    </w:p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Pr="00137DCF" w:rsidRDefault="005A0F5A" w:rsidP="00BF2488"/>
    <w:p w:rsidR="004921E5" w:rsidRPr="002C1DC5" w:rsidRDefault="004921E5" w:rsidP="008A302C">
      <w:pPr>
        <w:pStyle w:val="af1"/>
      </w:pPr>
      <w:r w:rsidRPr="002C1DC5">
        <w:rPr>
          <w:rFonts w:hint="eastAsia"/>
        </w:rPr>
        <w:t>&lt;</w:t>
      </w:r>
      <w:r w:rsidR="00A125B6" w:rsidRPr="001419DC">
        <w:rPr>
          <w:rFonts w:asciiTheme="majorHAnsi" w:eastAsiaTheme="majorHAnsi" w:hAnsiTheme="majorHAnsi" w:hint="eastAsia"/>
        </w:rPr>
        <w:t>E</w:t>
      </w:r>
      <w:r w:rsidR="00A125B6" w:rsidRPr="001419DC">
        <w:rPr>
          <w:rFonts w:asciiTheme="majorHAnsi" w:eastAsiaTheme="majorHAnsi" w:hAnsiTheme="majorHAnsi"/>
        </w:rPr>
        <w:t>ight Eureka</w:t>
      </w:r>
      <w:r w:rsidR="00A125B6">
        <w:rPr>
          <w:rFonts w:asciiTheme="majorHAnsi" w:eastAsiaTheme="majorHAnsi" w:hAnsiTheme="majorHAnsi"/>
        </w:rPr>
        <w:t xml:space="preserve"> 8</w:t>
      </w:r>
      <w:r w:rsidR="00A125B6">
        <w:rPr>
          <w:rFonts w:asciiTheme="majorHAnsi" w:eastAsiaTheme="majorHAnsi" w:hAnsiTheme="majorHAnsi" w:hint="eastAsia"/>
        </w:rPr>
        <w:t>조</w:t>
      </w:r>
      <w:r w:rsidRPr="002C1DC5">
        <w:rPr>
          <w:rFonts w:hint="eastAsia"/>
        </w:rPr>
        <w:t>&gt;</w:t>
      </w:r>
    </w:p>
    <w:p w:rsidR="00BF2488" w:rsidRPr="00137DCF" w:rsidRDefault="00BF2488" w:rsidP="00BF2488"/>
    <w:p w:rsidR="00BF2488" w:rsidRPr="00137DCF" w:rsidRDefault="00BF2488" w:rsidP="00BF2488"/>
    <w:p w:rsidR="00E26985" w:rsidRDefault="00616F3A" w:rsidP="00D668F3">
      <w:r w:rsidRPr="00936487">
        <w:br w:type="page"/>
      </w:r>
      <w:bookmarkStart w:id="0" w:name="[문서의_처음]"/>
      <w:bookmarkEnd w:id="0"/>
    </w:p>
    <w:p w:rsidR="0051769F" w:rsidRDefault="0051769F" w:rsidP="00D668F3"/>
    <w:p w:rsidR="000F729C" w:rsidRDefault="000F729C" w:rsidP="00D668F3"/>
    <w:p w:rsidR="000F729C" w:rsidRPr="00EE00FD" w:rsidRDefault="000F729C" w:rsidP="008A302C">
      <w:pPr>
        <w:pStyle w:val="af0"/>
      </w:pPr>
      <w:r w:rsidRPr="00EE00FD">
        <w:rPr>
          <w:rFonts w:hint="eastAsia"/>
        </w:rPr>
        <w:t xml:space="preserve">- 변 경 이 </w:t>
      </w:r>
      <w:proofErr w:type="spellStart"/>
      <w:r w:rsidRPr="00EE00FD">
        <w:rPr>
          <w:rFonts w:hint="eastAsia"/>
        </w:rPr>
        <w:t>력</w:t>
      </w:r>
      <w:proofErr w:type="spellEnd"/>
      <w:r w:rsidRPr="00EE00FD">
        <w:rPr>
          <w:rFonts w:hint="eastAsia"/>
        </w:rPr>
        <w:t xml:space="preserve"> -</w:t>
      </w:r>
    </w:p>
    <w:p w:rsidR="000F729C" w:rsidRPr="00D668F3" w:rsidRDefault="000F729C" w:rsidP="00D668F3"/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bookmarkStart w:id="1" w:name="#68c23650"/>
            <w:bookmarkEnd w:id="1"/>
            <w:r w:rsidRPr="00420E54"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작 성 자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A125B6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17.05.01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A125B6" w:rsidP="00D668F3">
            <w:pPr>
              <w:rPr>
                <w:kern w:val="0"/>
              </w:rPr>
            </w:pP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0</w:t>
            </w:r>
            <w:r>
              <w:rPr>
                <w:kern w:val="0"/>
              </w:rPr>
              <w:t>.01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7B07E5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개요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및</w:t>
            </w:r>
            <w:r>
              <w:rPr>
                <w:rFonts w:hint="eastAsia"/>
                <w:kern w:val="0"/>
              </w:rPr>
              <w:t xml:space="preserve"> WBS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초안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작성</w:t>
            </w:r>
            <w:r>
              <w:rPr>
                <w:rFonts w:hint="eastAsia"/>
                <w:kern w:val="0"/>
              </w:rPr>
              <w:t>.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4D74F0" w:rsidRDefault="00A125B6" w:rsidP="00D668F3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김정원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9F619C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17.05</w:t>
            </w:r>
            <w:r>
              <w:rPr>
                <w:kern w:val="0"/>
              </w:rPr>
              <w:t>.04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9F619C" w:rsidP="00D668F3">
            <w:pPr>
              <w:rPr>
                <w:kern w:val="0"/>
              </w:rPr>
            </w:pP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0</w:t>
            </w:r>
            <w:r w:rsidR="00E84FF4">
              <w:rPr>
                <w:kern w:val="0"/>
              </w:rPr>
              <w:t>.</w:t>
            </w:r>
            <w:r>
              <w:rPr>
                <w:kern w:val="0"/>
              </w:rPr>
              <w:t>02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19C" w:rsidRDefault="009F619C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산출물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선정</w:t>
            </w:r>
          </w:p>
          <w:p w:rsidR="000F729C" w:rsidRDefault="00534000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역할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선정</w:t>
            </w:r>
          </w:p>
          <w:p w:rsidR="009F619C" w:rsidRPr="00BA2195" w:rsidRDefault="00534000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PERT</w:t>
            </w:r>
            <w:r>
              <w:rPr>
                <w:rFonts w:hint="eastAsia"/>
                <w:kern w:val="0"/>
              </w:rPr>
              <w:t>차트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초안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19C" w:rsidRDefault="009F619C" w:rsidP="00D668F3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강성연</w:t>
            </w:r>
          </w:p>
          <w:p w:rsidR="009F619C" w:rsidRDefault="009F619C" w:rsidP="00D668F3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김상규</w:t>
            </w:r>
          </w:p>
          <w:p w:rsidR="009F619C" w:rsidRDefault="009F619C" w:rsidP="00D668F3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김정원</w:t>
            </w:r>
          </w:p>
          <w:p w:rsidR="009F619C" w:rsidRDefault="009F619C" w:rsidP="00D668F3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민병석</w:t>
            </w:r>
          </w:p>
          <w:p w:rsidR="009F619C" w:rsidRPr="004D74F0" w:rsidRDefault="009F619C" w:rsidP="00D668F3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최수빈</w:t>
            </w:r>
          </w:p>
        </w:tc>
      </w:tr>
      <w:tr w:rsidR="000F729C" w:rsidRPr="00BA2195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  <w:r w:rsidR="00E84FF4">
              <w:rPr>
                <w:rFonts w:hint="eastAsia"/>
                <w:kern w:val="0"/>
              </w:rPr>
              <w:t>17.05</w:t>
            </w:r>
            <w:r w:rsidR="00E84FF4">
              <w:rPr>
                <w:kern w:val="0"/>
              </w:rPr>
              <w:t>.05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  <w:r w:rsidR="00E84FF4">
              <w:t>V</w:t>
            </w:r>
            <w:r w:rsidR="00E84FF4">
              <w:rPr>
                <w:rFonts w:hint="eastAsia"/>
              </w:rPr>
              <w:t>0</w:t>
            </w:r>
            <w:r w:rsidR="00E84FF4">
              <w:t>.03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Default="000F729C" w:rsidP="00D668F3">
            <w:r w:rsidRPr="00BA2195">
              <w:rPr>
                <w:rFonts w:hint="eastAsia"/>
              </w:rPr>
              <w:t> </w:t>
            </w:r>
            <w:r w:rsidR="00E84FF4">
              <w:rPr>
                <w:rFonts w:hint="eastAsia"/>
              </w:rPr>
              <w:t>G</w:t>
            </w:r>
            <w:r w:rsidR="00E84FF4">
              <w:t xml:space="preserve">antt </w:t>
            </w:r>
            <w:r w:rsidR="00E84FF4">
              <w:rPr>
                <w:rFonts w:hint="eastAsia"/>
              </w:rPr>
              <w:t>차트</w:t>
            </w:r>
            <w:r w:rsidR="00E84FF4">
              <w:rPr>
                <w:rFonts w:hint="eastAsia"/>
              </w:rPr>
              <w:t xml:space="preserve"> </w:t>
            </w:r>
            <w:r w:rsidR="00E84FF4">
              <w:rPr>
                <w:rFonts w:hint="eastAsia"/>
              </w:rPr>
              <w:t>초안</w:t>
            </w:r>
          </w:p>
          <w:p w:rsidR="00E84FF4" w:rsidRDefault="00E84FF4" w:rsidP="00D668F3">
            <w:r>
              <w:rPr>
                <w:rFonts w:hint="eastAsia"/>
              </w:rPr>
              <w:t>일정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세분화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</w:p>
          <w:p w:rsidR="00E84FF4" w:rsidRPr="00BA2195" w:rsidRDefault="00E84FF4" w:rsidP="00D668F3">
            <w:r>
              <w:rPr>
                <w:rFonts w:hint="eastAsia"/>
              </w:rPr>
              <w:t>산출물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  <w:r w:rsidR="00E84FF4">
              <w:rPr>
                <w:rFonts w:hint="eastAsia"/>
              </w:rPr>
              <w:t>김정원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  <w:r w:rsidR="00C16938">
              <w:t>17.05.09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C16938" w:rsidP="00D668F3">
            <w:r>
              <w:t>V</w:t>
            </w:r>
            <w:r>
              <w:rPr>
                <w:rFonts w:hint="eastAsia"/>
              </w:rPr>
              <w:t>0</w:t>
            </w:r>
            <w:r>
              <w:t>.04</w:t>
            </w:r>
            <w:r w:rsidR="000F729C"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6938" w:rsidRDefault="00C16938" w:rsidP="00D668F3">
            <w:r>
              <w:rPr>
                <w:rFonts w:hint="eastAsia"/>
              </w:rPr>
              <w:t>WBS</w:t>
            </w:r>
            <w:r>
              <w:t xml:space="preserve"> </w:t>
            </w:r>
            <w:r>
              <w:rPr>
                <w:rFonts w:hint="eastAsia"/>
              </w:rPr>
              <w:t>수정</w:t>
            </w:r>
          </w:p>
          <w:p w:rsidR="000F729C" w:rsidRDefault="00C16938" w:rsidP="00D668F3">
            <w:r>
              <w:rPr>
                <w:rFonts w:hint="eastAsia"/>
              </w:rPr>
              <w:t>Gantt</w:t>
            </w:r>
            <w:r>
              <w:t xml:space="preserve"> </w:t>
            </w:r>
            <w:r>
              <w:rPr>
                <w:rFonts w:hint="eastAsia"/>
              </w:rPr>
              <w:t>차트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 w:rsidR="000F729C" w:rsidRPr="00BA2195">
              <w:rPr>
                <w:rFonts w:hint="eastAsia"/>
              </w:rPr>
              <w:t> </w:t>
            </w:r>
          </w:p>
          <w:p w:rsidR="00FB66C4" w:rsidRPr="00BA2195" w:rsidRDefault="00FB66C4" w:rsidP="00D668F3">
            <w:r>
              <w:rPr>
                <w:rFonts w:hint="eastAsia"/>
              </w:rPr>
              <w:t>조직도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역할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책임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  <w:r w:rsidR="00C16938">
              <w:rPr>
                <w:rFonts w:hint="eastAsia"/>
              </w:rPr>
              <w:t>김정원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  <w:tr w:rsidR="000F729C" w:rsidRPr="00BA2195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</w:tbl>
    <w:p w:rsidR="00D668F3" w:rsidRDefault="000F729C" w:rsidP="00D668F3">
      <w:r>
        <w:br w:type="page"/>
      </w:r>
    </w:p>
    <w:p w:rsidR="006A1701" w:rsidRDefault="006A1701" w:rsidP="00D668F3">
      <w:pPr>
        <w:pStyle w:val="a4"/>
      </w:pPr>
      <w:r>
        <w:rPr>
          <w:rFonts w:hint="eastAsia"/>
        </w:rPr>
        <w:lastRenderedPageBreak/>
        <w:t>- 목 차 -</w:t>
      </w:r>
    </w:p>
    <w:p w:rsidR="00B5446C" w:rsidRPr="00FC66FB" w:rsidRDefault="004221D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537505" w:history="1">
        <w:r w:rsidR="00B5446C" w:rsidRPr="00491146">
          <w:rPr>
            <w:rStyle w:val="af3"/>
            <w:noProof/>
          </w:rPr>
          <w:t>1.</w:t>
        </w:r>
        <w:r w:rsidR="00B5446C"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프로젝트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개요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_Toc447537505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- 3 -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3E4436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06" w:history="1">
        <w:r w:rsidR="00B5446C" w:rsidRPr="00491146">
          <w:rPr>
            <w:rStyle w:val="af3"/>
            <w:noProof/>
          </w:rPr>
          <w:t>1.1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목적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_Toc447537506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- 3 -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3E4436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07" w:history="1">
        <w:r w:rsidR="00B5446C" w:rsidRPr="00491146">
          <w:rPr>
            <w:rStyle w:val="af3"/>
            <w:noProof/>
          </w:rPr>
          <w:t>1.2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주요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일정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_Toc447537507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- 3 -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3E4436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08" w:history="1">
        <w:r w:rsidR="00B5446C" w:rsidRPr="00491146">
          <w:rPr>
            <w:rStyle w:val="af3"/>
            <w:noProof/>
          </w:rPr>
          <w:t>1.3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조직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_Toc447537508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- 4 -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3E4436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537509" w:history="1">
        <w:r w:rsidR="00B5446C" w:rsidRPr="00491146">
          <w:rPr>
            <w:rStyle w:val="af3"/>
            <w:noProof/>
          </w:rPr>
          <w:t>1.3.1</w:t>
        </w:r>
        <w:r w:rsidR="00B5446C" w:rsidRPr="00FC66FB">
          <w:rPr>
            <w:rFonts w:ascii="맑은 고딕" w:hAnsi="맑은 고딕"/>
            <w:iC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조직도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_Toc447537509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- 4 -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3E4436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537510" w:history="1">
        <w:r w:rsidR="00B5446C" w:rsidRPr="00491146">
          <w:rPr>
            <w:rStyle w:val="af3"/>
            <w:noProof/>
          </w:rPr>
          <w:t>1.3.2</w:t>
        </w:r>
        <w:r w:rsidR="00B5446C" w:rsidRPr="00FC66FB">
          <w:rPr>
            <w:rFonts w:ascii="맑은 고딕" w:hAnsi="맑은 고딕"/>
            <w:iC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역할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및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책임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_Toc447537510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- 4 -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3E4436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11" w:history="1">
        <w:r w:rsidR="00B5446C" w:rsidRPr="00491146">
          <w:rPr>
            <w:rStyle w:val="af3"/>
            <w:noProof/>
          </w:rPr>
          <w:t>1.4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생명주기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모델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_Toc447537511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- 5 -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3E4436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12" w:history="1">
        <w:r w:rsidR="00B5446C" w:rsidRPr="00491146">
          <w:rPr>
            <w:rStyle w:val="af3"/>
            <w:noProof/>
          </w:rPr>
          <w:t>1.5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도구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_Toc447537512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- 5 -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3E4436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537513" w:history="1">
        <w:r w:rsidR="00B5446C" w:rsidRPr="00491146">
          <w:rPr>
            <w:rStyle w:val="af3"/>
            <w:noProof/>
          </w:rPr>
          <w:t>2.</w:t>
        </w:r>
        <w:r w:rsidR="00B5446C"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규모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산정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_Toc447537513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- 6 -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3E4436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14" w:history="1">
        <w:r w:rsidR="00B5446C" w:rsidRPr="00491146">
          <w:rPr>
            <w:rStyle w:val="af3"/>
            <w:noProof/>
          </w:rPr>
          <w:t>2.1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WBS(Work Breakdown Structure)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_Toc447537514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- 6 -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3E4436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537515" w:history="1">
        <w:r w:rsidR="00B5446C" w:rsidRPr="00491146">
          <w:rPr>
            <w:rStyle w:val="af3"/>
            <w:noProof/>
          </w:rPr>
          <w:t>3.</w:t>
        </w:r>
        <w:r w:rsidR="00B5446C"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일정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_Toc447537515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- 7 -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3E4436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537516" w:history="1">
        <w:r w:rsidR="00B5446C" w:rsidRPr="00491146">
          <w:rPr>
            <w:rStyle w:val="af3"/>
            <w:noProof/>
          </w:rPr>
          <w:t>4.</w:t>
        </w:r>
        <w:r w:rsidR="00B5446C"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산출물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관리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_Toc447537516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- 8 -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3E4436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537517" w:history="1">
        <w:r w:rsidR="00B5446C" w:rsidRPr="00491146">
          <w:rPr>
            <w:rStyle w:val="af3"/>
            <w:noProof/>
          </w:rPr>
          <w:t>5.</w:t>
        </w:r>
        <w:r w:rsidR="00B5446C"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위험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관리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계획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_Toc447537517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- 9 -</w:t>
        </w:r>
        <w:r w:rsidR="00B5446C">
          <w:rPr>
            <w:noProof/>
            <w:webHidden/>
          </w:rPr>
          <w:fldChar w:fldCharType="end"/>
        </w:r>
      </w:hyperlink>
    </w:p>
    <w:p w:rsidR="004221DF" w:rsidRDefault="004221DF" w:rsidP="004221DF">
      <w:r>
        <w:rPr>
          <w:rFonts w:ascii="Times New Roman"/>
          <w:b/>
          <w:bCs/>
          <w:caps/>
          <w:szCs w:val="20"/>
        </w:rPr>
        <w:fldChar w:fldCharType="end"/>
      </w:r>
      <w:r w:rsidR="006A1701" w:rsidRPr="000C1C63">
        <w:br w:type="page"/>
      </w:r>
      <w:bookmarkStart w:id="2" w:name="#68a31c0d"/>
      <w:bookmarkStart w:id="3" w:name="#68a31c0e"/>
      <w:bookmarkEnd w:id="2"/>
      <w:bookmarkEnd w:id="3"/>
    </w:p>
    <w:p w:rsidR="00121136" w:rsidRDefault="006B3567" w:rsidP="004221DF">
      <w:pPr>
        <w:pStyle w:val="1"/>
      </w:pPr>
      <w:bookmarkStart w:id="4" w:name="_Toc447537505"/>
      <w:r>
        <w:rPr>
          <w:rFonts w:hint="eastAsia"/>
        </w:rPr>
        <w:lastRenderedPageBreak/>
        <w:t>프로젝트 개요</w:t>
      </w:r>
      <w:bookmarkEnd w:id="4"/>
    </w:p>
    <w:p w:rsidR="00402B53" w:rsidRDefault="00402B53" w:rsidP="00402B53">
      <w:pPr>
        <w:pStyle w:val="2"/>
      </w:pPr>
      <w:bookmarkStart w:id="5" w:name="_Toc447537506"/>
      <w:r>
        <w:rPr>
          <w:rFonts w:hint="eastAsia"/>
        </w:rPr>
        <w:t>목적</w:t>
      </w:r>
      <w:bookmarkEnd w:id="5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EC223C" w:rsidRPr="00BA2195" w:rsidTr="00EC223C">
        <w:tc>
          <w:tcPr>
            <w:tcW w:w="8538" w:type="dxa"/>
          </w:tcPr>
          <w:p w:rsidR="00EC223C" w:rsidRPr="00BA2195" w:rsidRDefault="00EC223C" w:rsidP="00EC223C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간단한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소개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및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수행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목적을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402B53" w:rsidRDefault="00402B53" w:rsidP="00402B53"/>
    <w:p w:rsidR="00A125B6" w:rsidRDefault="00A125B6" w:rsidP="00A125B6">
      <w:pPr>
        <w:ind w:firstLineChars="100" w:firstLine="20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프로젝트의</w:t>
      </w:r>
      <w:r>
        <w:rPr>
          <w:rFonts w:hint="eastAsia"/>
        </w:rPr>
        <w:t xml:space="preserve"> </w:t>
      </w:r>
      <w:r>
        <w:rPr>
          <w:rFonts w:hint="eastAsia"/>
        </w:rPr>
        <w:t>목적은</w:t>
      </w:r>
      <w:r>
        <w:rPr>
          <w:rFonts w:hint="eastAsia"/>
        </w:rPr>
        <w:t xml:space="preserve"> </w:t>
      </w:r>
      <w:r>
        <w:rPr>
          <w:rFonts w:hint="eastAsia"/>
        </w:rPr>
        <w:t>대학생을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과목별</w:t>
      </w:r>
      <w:r>
        <w:rPr>
          <w:rFonts w:hint="eastAsia"/>
        </w:rPr>
        <w:t xml:space="preserve"> </w:t>
      </w:r>
      <w:r>
        <w:t xml:space="preserve">To do list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 w:rsidR="00806865">
        <w:rPr>
          <w:rFonts w:hint="eastAsia"/>
        </w:rPr>
        <w:t>제작이다</w:t>
      </w:r>
      <w:r w:rsidR="00806865">
        <w:rPr>
          <w:rFonts w:hint="eastAsia"/>
        </w:rPr>
        <w:t>.</w:t>
      </w:r>
    </w:p>
    <w:p w:rsidR="00806865" w:rsidRDefault="00806865" w:rsidP="00806865"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계획서는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단계에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산출과</w:t>
      </w:r>
      <w:r>
        <w:rPr>
          <w:rFonts w:hint="eastAsia"/>
        </w:rPr>
        <w:t xml:space="preserve"> </w:t>
      </w:r>
      <w:r>
        <w:rPr>
          <w:rFonts w:hint="eastAsia"/>
        </w:rPr>
        <w:t>효율적인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능률을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조직도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분담과</w:t>
      </w:r>
      <w:r>
        <w:rPr>
          <w:rFonts w:hint="eastAsia"/>
        </w:rPr>
        <w:t xml:space="preserve"> </w:t>
      </w:r>
      <w:r>
        <w:rPr>
          <w:rFonts w:hint="eastAsia"/>
        </w:rPr>
        <w:t>생명주기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,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  <w:r>
        <w:rPr>
          <w:rFonts w:hint="eastAsia"/>
        </w:rPr>
        <w:t xml:space="preserve"> </w:t>
      </w:r>
      <w:r>
        <w:rPr>
          <w:rFonts w:hint="eastAsia"/>
        </w:rPr>
        <w:t>표준을</w:t>
      </w:r>
      <w:r>
        <w:rPr>
          <w:rFonts w:hint="eastAsia"/>
        </w:rPr>
        <w:t xml:space="preserve"> </w:t>
      </w:r>
      <w:r>
        <w:rPr>
          <w:rFonts w:hint="eastAsia"/>
        </w:rPr>
        <w:t>기술하는</w:t>
      </w:r>
      <w:r>
        <w:rPr>
          <w:rFonts w:hint="eastAsia"/>
        </w:rPr>
        <w:t xml:space="preserve"> </w:t>
      </w:r>
      <w:r>
        <w:rPr>
          <w:rFonts w:hint="eastAsia"/>
        </w:rPr>
        <w:t>프로젝트의</w:t>
      </w:r>
      <w:r>
        <w:rPr>
          <w:rFonts w:hint="eastAsia"/>
        </w:rPr>
        <w:t xml:space="preserve"> </w:t>
      </w:r>
      <w:r>
        <w:rPr>
          <w:rFonts w:hint="eastAsia"/>
        </w:rPr>
        <w:t>중심</w:t>
      </w:r>
      <w:r>
        <w:rPr>
          <w:rFonts w:hint="eastAsia"/>
        </w:rPr>
        <w:t xml:space="preserve"> </w:t>
      </w:r>
      <w:r>
        <w:rPr>
          <w:rFonts w:hint="eastAsia"/>
        </w:rPr>
        <w:t>문서이다</w:t>
      </w:r>
      <w:r>
        <w:rPr>
          <w:rFonts w:hint="eastAsia"/>
        </w:rPr>
        <w:t>.</w:t>
      </w:r>
    </w:p>
    <w:p w:rsidR="00A125B6" w:rsidRPr="00806865" w:rsidRDefault="00A125B6" w:rsidP="00A125B6"/>
    <w:p w:rsidR="00402B53" w:rsidRDefault="00402B53" w:rsidP="00402B53">
      <w:pPr>
        <w:pStyle w:val="2"/>
      </w:pPr>
      <w:bookmarkStart w:id="6" w:name="_Toc447537507"/>
      <w:r>
        <w:rPr>
          <w:rFonts w:hint="eastAsia"/>
        </w:rPr>
        <w:t>주요 일정</w:t>
      </w:r>
      <w:bookmarkEnd w:id="6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EC223C" w:rsidRPr="00BA2195" w:rsidTr="004B4701">
        <w:tc>
          <w:tcPr>
            <w:tcW w:w="8538" w:type="dxa"/>
          </w:tcPr>
          <w:p w:rsidR="00EC223C" w:rsidRPr="00BA2195" w:rsidRDefault="00EC223C" w:rsidP="00B91667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</w:t>
            </w:r>
            <w:r w:rsidR="00B91667">
              <w:rPr>
                <w:rStyle w:val="ae"/>
                <w:rFonts w:hint="eastAsia"/>
              </w:rPr>
              <w:t>에서</w:t>
            </w:r>
            <w:r w:rsidR="00B91667">
              <w:rPr>
                <w:rStyle w:val="ae"/>
                <w:rFonts w:hint="eastAsia"/>
              </w:rPr>
              <w:t xml:space="preserve"> </w:t>
            </w:r>
            <w:r w:rsidR="00B91667">
              <w:rPr>
                <w:rStyle w:val="ae"/>
                <w:rFonts w:hint="eastAsia"/>
              </w:rPr>
              <w:t>주어진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주요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단계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일정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산출물을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EC223C" w:rsidRDefault="00EC223C" w:rsidP="00402B5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9"/>
        <w:gridCol w:w="3652"/>
        <w:gridCol w:w="2663"/>
      </w:tblGrid>
      <w:tr w:rsidR="00EC223C" w:rsidRPr="00ED3896" w:rsidTr="004B4701">
        <w:trPr>
          <w:trHeight w:val="165"/>
        </w:trPr>
        <w:tc>
          <w:tcPr>
            <w:tcW w:w="2192" w:type="dxa"/>
            <w:shd w:val="clear" w:color="auto" w:fill="C0C0C0"/>
            <w:vAlign w:val="center"/>
          </w:tcPr>
          <w:p w:rsidR="00EC223C" w:rsidRPr="00ED3896" w:rsidRDefault="00EC223C" w:rsidP="00EC223C">
            <w:pPr>
              <w:pStyle w:val="af0"/>
            </w:pPr>
            <w:r w:rsidRPr="00ED3896">
              <w:rPr>
                <w:rFonts w:hint="eastAsia"/>
              </w:rPr>
              <w:t>단계</w:t>
            </w:r>
          </w:p>
        </w:tc>
        <w:tc>
          <w:tcPr>
            <w:tcW w:w="3667" w:type="dxa"/>
            <w:shd w:val="clear" w:color="auto" w:fill="C0C0C0"/>
            <w:vAlign w:val="center"/>
          </w:tcPr>
          <w:p w:rsidR="00EC223C" w:rsidRPr="00ED3896" w:rsidRDefault="00EC223C" w:rsidP="00EC223C">
            <w:pPr>
              <w:pStyle w:val="af0"/>
            </w:pPr>
            <w:r>
              <w:rPr>
                <w:rFonts w:hint="eastAsia"/>
              </w:rPr>
              <w:t>일정</w:t>
            </w:r>
          </w:p>
        </w:tc>
        <w:tc>
          <w:tcPr>
            <w:tcW w:w="2676" w:type="dxa"/>
            <w:shd w:val="clear" w:color="auto" w:fill="C0C0C0"/>
            <w:vAlign w:val="center"/>
          </w:tcPr>
          <w:p w:rsidR="00EC223C" w:rsidRPr="00ED3896" w:rsidRDefault="00EC223C" w:rsidP="00EC223C">
            <w:pPr>
              <w:pStyle w:val="af0"/>
            </w:pPr>
            <w:r>
              <w:rPr>
                <w:rFonts w:hint="eastAsia"/>
              </w:rPr>
              <w:t>산출물</w:t>
            </w:r>
          </w:p>
        </w:tc>
      </w:tr>
      <w:tr w:rsidR="00EC223C" w:rsidRPr="00ED3896" w:rsidTr="00EC223C">
        <w:trPr>
          <w:trHeight w:val="72"/>
        </w:trPr>
        <w:tc>
          <w:tcPr>
            <w:tcW w:w="2192" w:type="dxa"/>
            <w:vAlign w:val="center"/>
          </w:tcPr>
          <w:p w:rsidR="00EC223C" w:rsidRPr="00806865" w:rsidRDefault="00806865" w:rsidP="00EC223C">
            <w:pPr>
              <w:rPr>
                <w:rFonts w:ascii="맑은 고딕" w:hAnsi="맑은 고딕"/>
                <w:szCs w:val="20"/>
              </w:rPr>
            </w:pPr>
            <w:r w:rsidRPr="00806865">
              <w:rPr>
                <w:rFonts w:ascii="맑은 고딕" w:hAnsi="맑은 고딕" w:hint="eastAsia"/>
                <w:szCs w:val="20"/>
              </w:rPr>
              <w:t>설계</w:t>
            </w:r>
          </w:p>
        </w:tc>
        <w:tc>
          <w:tcPr>
            <w:tcW w:w="3667" w:type="dxa"/>
            <w:vAlign w:val="center"/>
          </w:tcPr>
          <w:p w:rsidR="00EC223C" w:rsidRPr="00806865" w:rsidRDefault="00806865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1</w:t>
            </w:r>
            <w:r>
              <w:rPr>
                <w:rFonts w:ascii="맑은 고딕" w:hAnsi="맑은 고딕"/>
                <w:szCs w:val="20"/>
              </w:rPr>
              <w:t>7.05.22(</w:t>
            </w:r>
            <w:r>
              <w:rPr>
                <w:rFonts w:ascii="맑은 고딕" w:hAnsi="맑은 고딕" w:hint="eastAsia"/>
                <w:szCs w:val="20"/>
              </w:rPr>
              <w:t>월)</w:t>
            </w:r>
          </w:p>
        </w:tc>
        <w:tc>
          <w:tcPr>
            <w:tcW w:w="2676" w:type="dxa"/>
            <w:vAlign w:val="center"/>
          </w:tcPr>
          <w:p w:rsidR="00EC223C" w:rsidRPr="00806865" w:rsidRDefault="00806865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설계서.</w:t>
            </w:r>
            <w:r>
              <w:rPr>
                <w:rFonts w:ascii="맑은 고딕" w:hAnsi="맑은 고딕"/>
                <w:szCs w:val="20"/>
              </w:rPr>
              <w:t>doc</w:t>
            </w:r>
          </w:p>
        </w:tc>
      </w:tr>
      <w:tr w:rsidR="00EC223C" w:rsidRPr="00ED3896" w:rsidTr="004B4701">
        <w:tc>
          <w:tcPr>
            <w:tcW w:w="2192" w:type="dxa"/>
            <w:vAlign w:val="center"/>
          </w:tcPr>
          <w:p w:rsidR="00EC223C" w:rsidRPr="00806865" w:rsidRDefault="00806865" w:rsidP="00EC223C">
            <w:pPr>
              <w:rPr>
                <w:rFonts w:ascii="맑은 고딕" w:hAnsi="맑은 고딕"/>
                <w:szCs w:val="20"/>
              </w:rPr>
            </w:pPr>
            <w:r w:rsidRPr="00806865">
              <w:rPr>
                <w:rFonts w:ascii="맑은 고딕" w:hAnsi="맑은 고딕" w:hint="eastAsia"/>
                <w:szCs w:val="20"/>
              </w:rPr>
              <w:t>구현</w:t>
            </w:r>
          </w:p>
        </w:tc>
        <w:tc>
          <w:tcPr>
            <w:tcW w:w="3667" w:type="dxa"/>
            <w:vAlign w:val="center"/>
          </w:tcPr>
          <w:p w:rsidR="00EC223C" w:rsidRPr="00806865" w:rsidRDefault="00806865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1</w:t>
            </w:r>
            <w:r>
              <w:rPr>
                <w:rFonts w:ascii="맑은 고딕" w:hAnsi="맑은 고딕"/>
                <w:szCs w:val="20"/>
              </w:rPr>
              <w:t>7.06.02(</w:t>
            </w:r>
            <w:r>
              <w:rPr>
                <w:rFonts w:ascii="맑은 고딕" w:hAnsi="맑은 고딕" w:hint="eastAsia"/>
                <w:szCs w:val="20"/>
              </w:rPr>
              <w:t>금)</w:t>
            </w:r>
            <w:r>
              <w:rPr>
                <w:rFonts w:ascii="맑은 고딕" w:hAnsi="맑은 고딕"/>
                <w:szCs w:val="20"/>
              </w:rPr>
              <w:t>(</w:t>
            </w:r>
            <w:r>
              <w:rPr>
                <w:rFonts w:ascii="맑은 고딕" w:hAnsi="맑은 고딕" w:hint="eastAsia"/>
                <w:szCs w:val="20"/>
              </w:rPr>
              <w:t>가변)</w:t>
            </w:r>
          </w:p>
        </w:tc>
        <w:tc>
          <w:tcPr>
            <w:tcW w:w="2676" w:type="dxa"/>
            <w:vAlign w:val="center"/>
          </w:tcPr>
          <w:p w:rsidR="00EC223C" w:rsidRPr="00806865" w:rsidRDefault="00806865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프로그램 소스코드</w:t>
            </w:r>
          </w:p>
        </w:tc>
      </w:tr>
      <w:tr w:rsidR="00EC223C" w:rsidRPr="00ED3896" w:rsidTr="004B4701">
        <w:tc>
          <w:tcPr>
            <w:tcW w:w="2192" w:type="dxa"/>
            <w:vAlign w:val="center"/>
          </w:tcPr>
          <w:p w:rsidR="00EC223C" w:rsidRPr="00806865" w:rsidRDefault="00806865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평가</w:t>
            </w:r>
          </w:p>
        </w:tc>
        <w:tc>
          <w:tcPr>
            <w:tcW w:w="3667" w:type="dxa"/>
            <w:vAlign w:val="center"/>
          </w:tcPr>
          <w:p w:rsidR="00EC223C" w:rsidRPr="00806865" w:rsidRDefault="00806865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1</w:t>
            </w:r>
            <w:r>
              <w:rPr>
                <w:rFonts w:ascii="맑은 고딕" w:hAnsi="맑은 고딕"/>
                <w:szCs w:val="20"/>
              </w:rPr>
              <w:t>7.06.07(</w:t>
            </w:r>
            <w:r>
              <w:rPr>
                <w:rFonts w:ascii="맑은 고딕" w:hAnsi="맑은 고딕" w:hint="eastAsia"/>
                <w:szCs w:val="20"/>
              </w:rPr>
              <w:t>수)</w:t>
            </w:r>
          </w:p>
        </w:tc>
        <w:tc>
          <w:tcPr>
            <w:tcW w:w="2676" w:type="dxa"/>
            <w:vAlign w:val="center"/>
          </w:tcPr>
          <w:p w:rsidR="00806865" w:rsidRDefault="00806865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 xml:space="preserve">테스트 케이스 </w:t>
            </w:r>
          </w:p>
          <w:p w:rsidR="00EC223C" w:rsidRPr="00806865" w:rsidRDefault="00806865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/>
                <w:szCs w:val="20"/>
              </w:rPr>
              <w:t xml:space="preserve">&amp; </w:t>
            </w:r>
            <w:r>
              <w:rPr>
                <w:rFonts w:ascii="맑은 고딕" w:hAnsi="맑은 고딕" w:hint="eastAsia"/>
                <w:szCs w:val="20"/>
              </w:rPr>
              <w:t>테스트 결과 보고서</w:t>
            </w:r>
          </w:p>
        </w:tc>
      </w:tr>
      <w:tr w:rsidR="00EC223C" w:rsidRPr="00ED3896" w:rsidTr="004B4701">
        <w:tc>
          <w:tcPr>
            <w:tcW w:w="2192" w:type="dxa"/>
            <w:vAlign w:val="center"/>
          </w:tcPr>
          <w:p w:rsidR="00EC223C" w:rsidRPr="00806865" w:rsidRDefault="00184ED7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시연</w:t>
            </w:r>
          </w:p>
        </w:tc>
        <w:tc>
          <w:tcPr>
            <w:tcW w:w="3667" w:type="dxa"/>
            <w:vAlign w:val="center"/>
          </w:tcPr>
          <w:p w:rsidR="00EC223C" w:rsidRPr="00806865" w:rsidRDefault="00184ED7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1</w:t>
            </w:r>
            <w:r>
              <w:rPr>
                <w:rFonts w:ascii="맑은 고딕" w:hAnsi="맑은 고딕"/>
                <w:szCs w:val="20"/>
              </w:rPr>
              <w:t>7.06.12(</w:t>
            </w:r>
            <w:r>
              <w:rPr>
                <w:rFonts w:ascii="맑은 고딕" w:hAnsi="맑은 고딕" w:hint="eastAsia"/>
                <w:szCs w:val="20"/>
              </w:rPr>
              <w:t>월)</w:t>
            </w:r>
          </w:p>
        </w:tc>
        <w:tc>
          <w:tcPr>
            <w:tcW w:w="2676" w:type="dxa"/>
            <w:vAlign w:val="center"/>
          </w:tcPr>
          <w:p w:rsidR="00EC223C" w:rsidRPr="00806865" w:rsidRDefault="00184ED7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최종 발표</w:t>
            </w:r>
            <w:r>
              <w:rPr>
                <w:rFonts w:ascii="맑은 고딕" w:hAnsi="맑은 고딕"/>
                <w:szCs w:val="20"/>
              </w:rPr>
              <w:t>.</w:t>
            </w:r>
            <w:proofErr w:type="spellStart"/>
            <w:r>
              <w:rPr>
                <w:rFonts w:ascii="맑은 고딕" w:hAnsi="맑은 고딕"/>
                <w:szCs w:val="20"/>
              </w:rPr>
              <w:t>ppt</w:t>
            </w:r>
            <w:proofErr w:type="spellEnd"/>
          </w:p>
        </w:tc>
      </w:tr>
    </w:tbl>
    <w:p w:rsidR="000A76A1" w:rsidRDefault="000A76A1" w:rsidP="00402B53"/>
    <w:p w:rsidR="00EC223C" w:rsidRDefault="000A76A1" w:rsidP="00402B53">
      <w:r>
        <w:br w:type="page"/>
      </w:r>
    </w:p>
    <w:p w:rsidR="00402B53" w:rsidRPr="00402B53" w:rsidRDefault="00402B53" w:rsidP="00402B53">
      <w:pPr>
        <w:pStyle w:val="2"/>
      </w:pPr>
      <w:bookmarkStart w:id="7" w:name="_Toc447537508"/>
      <w:r>
        <w:rPr>
          <w:rFonts w:hint="eastAsia"/>
        </w:rPr>
        <w:lastRenderedPageBreak/>
        <w:t>조직</w:t>
      </w:r>
      <w:bookmarkEnd w:id="7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EC223C" w:rsidRPr="00EC223C" w:rsidTr="004B4701">
        <w:tc>
          <w:tcPr>
            <w:tcW w:w="8538" w:type="dxa"/>
          </w:tcPr>
          <w:p w:rsidR="00EC223C" w:rsidRPr="00BA2195" w:rsidRDefault="00EC223C" w:rsidP="00EC223C">
            <w:pPr>
              <w:rPr>
                <w:rStyle w:val="ae"/>
              </w:rPr>
            </w:pPr>
            <w:bookmarkStart w:id="8" w:name="_Toc287096150"/>
            <w:r>
              <w:rPr>
                <w:rStyle w:val="ae"/>
                <w:rFonts w:hint="eastAsia"/>
              </w:rPr>
              <w:t>프로젝트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구성원들의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조직도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및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역할을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0A76A1" w:rsidRDefault="000A76A1" w:rsidP="006A3149">
      <w:pPr>
        <w:pStyle w:val="3"/>
      </w:pPr>
      <w:bookmarkStart w:id="9" w:name="_Toc447537509"/>
      <w:r>
        <w:rPr>
          <w:rFonts w:hint="eastAsia"/>
        </w:rPr>
        <w:t>조직도</w:t>
      </w:r>
      <w:bookmarkEnd w:id="9"/>
    </w:p>
    <w:p w:rsidR="000A76A1" w:rsidRDefault="00EC6EF3" w:rsidP="004221DF">
      <w:pPr>
        <w:rPr>
          <w:rFonts w:hint="eastAsia"/>
        </w:rPr>
      </w:pPr>
      <w:r w:rsidRPr="00EC6EF3">
        <w:rPr>
          <w:noProof/>
        </w:rPr>
        <w:drawing>
          <wp:inline distT="0" distB="0" distL="0" distR="0">
            <wp:extent cx="5398770" cy="2621280"/>
            <wp:effectExtent l="0" t="0" r="0" b="7620"/>
            <wp:docPr id="5" name="그림 5" descr="C:\Users\jeongwon\Desktop\조직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ongwon\Desktop\조직도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698" cy="2629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6A1" w:rsidRDefault="000A76A1" w:rsidP="000A76A1">
      <w:pPr>
        <w:pStyle w:val="3"/>
      </w:pPr>
      <w:bookmarkStart w:id="10" w:name="_Toc447537510"/>
      <w:r>
        <w:rPr>
          <w:rFonts w:hint="eastAsia"/>
        </w:rPr>
        <w:t>역할 및 책임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0"/>
        <w:gridCol w:w="2163"/>
        <w:gridCol w:w="4151"/>
      </w:tblGrid>
      <w:tr w:rsidR="00EC223C" w:rsidRPr="00ED3896" w:rsidTr="000A76A1">
        <w:trPr>
          <w:trHeight w:val="165"/>
        </w:trPr>
        <w:tc>
          <w:tcPr>
            <w:tcW w:w="2192" w:type="dxa"/>
            <w:shd w:val="clear" w:color="auto" w:fill="C0C0C0"/>
            <w:vAlign w:val="center"/>
          </w:tcPr>
          <w:p w:rsidR="00EC223C" w:rsidRPr="00ED3896" w:rsidRDefault="000A76A1" w:rsidP="004B4701">
            <w:pPr>
              <w:pStyle w:val="af0"/>
            </w:pPr>
            <w:r>
              <w:rPr>
                <w:rFonts w:hint="eastAsia"/>
              </w:rPr>
              <w:t>팀원</w:t>
            </w:r>
          </w:p>
        </w:tc>
        <w:tc>
          <w:tcPr>
            <w:tcW w:w="2169" w:type="dxa"/>
            <w:shd w:val="clear" w:color="auto" w:fill="C0C0C0"/>
            <w:vAlign w:val="center"/>
          </w:tcPr>
          <w:p w:rsidR="00EC223C" w:rsidRPr="00ED3896" w:rsidRDefault="000A76A1" w:rsidP="004B4701">
            <w:pPr>
              <w:pStyle w:val="af0"/>
            </w:pPr>
            <w:r>
              <w:rPr>
                <w:rFonts w:hint="eastAsia"/>
              </w:rPr>
              <w:t>역할</w:t>
            </w:r>
          </w:p>
        </w:tc>
        <w:tc>
          <w:tcPr>
            <w:tcW w:w="4174" w:type="dxa"/>
            <w:shd w:val="clear" w:color="auto" w:fill="C0C0C0"/>
            <w:vAlign w:val="center"/>
          </w:tcPr>
          <w:p w:rsidR="00EC223C" w:rsidRPr="00ED3896" w:rsidRDefault="000A76A1" w:rsidP="004B4701">
            <w:pPr>
              <w:pStyle w:val="af0"/>
            </w:pPr>
            <w:r>
              <w:rPr>
                <w:rFonts w:hint="eastAsia"/>
              </w:rPr>
              <w:t>책임</w:t>
            </w:r>
          </w:p>
        </w:tc>
      </w:tr>
      <w:tr w:rsidR="00EC223C" w:rsidRPr="00ED3896" w:rsidTr="000A76A1">
        <w:trPr>
          <w:trHeight w:val="72"/>
        </w:trPr>
        <w:tc>
          <w:tcPr>
            <w:tcW w:w="2192" w:type="dxa"/>
            <w:vAlign w:val="center"/>
          </w:tcPr>
          <w:p w:rsidR="00EC223C" w:rsidRPr="00CE2463" w:rsidRDefault="00CE2463" w:rsidP="004B4701">
            <w:pPr>
              <w:rPr>
                <w:rFonts w:ascii="맑은 고딕" w:hAnsi="맑은 고딕"/>
              </w:rPr>
            </w:pPr>
            <w:r w:rsidRPr="00CE2463">
              <w:rPr>
                <w:rFonts w:ascii="맑은 고딕" w:hAnsi="맑은 고딕" w:hint="eastAsia"/>
              </w:rPr>
              <w:t>강성연</w:t>
            </w:r>
          </w:p>
        </w:tc>
        <w:tc>
          <w:tcPr>
            <w:tcW w:w="2169" w:type="dxa"/>
            <w:vAlign w:val="center"/>
          </w:tcPr>
          <w:p w:rsidR="00EC223C" w:rsidRPr="00CE2463" w:rsidRDefault="00754873" w:rsidP="004B4701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Tester</w:t>
            </w:r>
          </w:p>
        </w:tc>
        <w:tc>
          <w:tcPr>
            <w:tcW w:w="4174" w:type="dxa"/>
            <w:vAlign w:val="center"/>
          </w:tcPr>
          <w:p w:rsidR="00EC223C" w:rsidRDefault="00C16938" w:rsidP="004B4701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코드 제작자의 결과물에 대해 정확한 테스트와 피드백을 제공한다.</w:t>
            </w:r>
            <w:r>
              <w:rPr>
                <w:rFonts w:ascii="맑은 고딕" w:hAnsi="맑은 고딕"/>
              </w:rPr>
              <w:t xml:space="preserve"> </w:t>
            </w:r>
          </w:p>
          <w:p w:rsidR="00C16938" w:rsidRPr="00CE2463" w:rsidRDefault="00C16938" w:rsidP="004B4701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오류 검출 및 수정 사항에 대한 문서를 책임 한다.</w:t>
            </w:r>
          </w:p>
        </w:tc>
      </w:tr>
      <w:tr w:rsidR="00EC223C" w:rsidRPr="00ED3896" w:rsidTr="000A76A1">
        <w:tc>
          <w:tcPr>
            <w:tcW w:w="2192" w:type="dxa"/>
            <w:vAlign w:val="center"/>
          </w:tcPr>
          <w:p w:rsidR="00EC223C" w:rsidRPr="00CE2463" w:rsidRDefault="00CE2463" w:rsidP="004B4701">
            <w:pPr>
              <w:rPr>
                <w:rFonts w:ascii="맑은 고딕" w:hAnsi="맑은 고딕"/>
              </w:rPr>
            </w:pPr>
            <w:r w:rsidRPr="00CE2463">
              <w:rPr>
                <w:rFonts w:ascii="맑은 고딕" w:hAnsi="맑은 고딕" w:hint="eastAsia"/>
              </w:rPr>
              <w:t>김상규</w:t>
            </w:r>
          </w:p>
        </w:tc>
        <w:tc>
          <w:tcPr>
            <w:tcW w:w="2169" w:type="dxa"/>
            <w:vAlign w:val="center"/>
          </w:tcPr>
          <w:p w:rsidR="00EC223C" w:rsidRPr="00CE2463" w:rsidRDefault="00754873" w:rsidP="004B4701">
            <w:pPr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 xml:space="preserve">Code </w:t>
            </w:r>
            <w:r>
              <w:rPr>
                <w:rFonts w:ascii="맑은 고딕" w:hAnsi="맑은 고딕" w:hint="eastAsia"/>
              </w:rPr>
              <w:t>Developer</w:t>
            </w:r>
          </w:p>
        </w:tc>
        <w:tc>
          <w:tcPr>
            <w:tcW w:w="4174" w:type="dxa"/>
            <w:vAlign w:val="center"/>
          </w:tcPr>
          <w:p w:rsidR="00C16938" w:rsidRPr="00C16938" w:rsidRDefault="00C16938" w:rsidP="004B4701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요구사항을 기반한 설계서를 만족시키는 기능을 수행 하는 소스코드 제작을 책임 한다.</w:t>
            </w:r>
          </w:p>
        </w:tc>
      </w:tr>
      <w:tr w:rsidR="00EC223C" w:rsidRPr="00ED3896" w:rsidTr="000A76A1">
        <w:tc>
          <w:tcPr>
            <w:tcW w:w="2192" w:type="dxa"/>
            <w:vAlign w:val="center"/>
          </w:tcPr>
          <w:p w:rsidR="00EC223C" w:rsidRPr="00CE2463" w:rsidRDefault="00CE2463" w:rsidP="004B4701">
            <w:pPr>
              <w:rPr>
                <w:rFonts w:ascii="맑은 고딕" w:hAnsi="맑은 고딕"/>
              </w:rPr>
            </w:pPr>
            <w:r w:rsidRPr="00CE2463">
              <w:rPr>
                <w:rFonts w:ascii="맑은 고딕" w:hAnsi="맑은 고딕" w:hint="eastAsia"/>
              </w:rPr>
              <w:t>김정원</w:t>
            </w:r>
          </w:p>
        </w:tc>
        <w:tc>
          <w:tcPr>
            <w:tcW w:w="2169" w:type="dxa"/>
            <w:vAlign w:val="center"/>
          </w:tcPr>
          <w:p w:rsidR="00EC223C" w:rsidRPr="00CE2463" w:rsidRDefault="00CE2463" w:rsidP="004B4701">
            <w:pPr>
              <w:rPr>
                <w:rFonts w:ascii="맑은 고딕" w:hAnsi="맑은 고딕"/>
              </w:rPr>
            </w:pPr>
            <w:r w:rsidRPr="00CE2463">
              <w:rPr>
                <w:rFonts w:ascii="맑은 고딕" w:hAnsi="맑은 고딕" w:hint="eastAsia"/>
              </w:rPr>
              <w:t>P</w:t>
            </w:r>
            <w:r w:rsidRPr="00CE2463">
              <w:rPr>
                <w:rFonts w:ascii="맑은 고딕" w:hAnsi="맑은 고딕"/>
              </w:rPr>
              <w:t>M</w:t>
            </w:r>
          </w:p>
        </w:tc>
        <w:tc>
          <w:tcPr>
            <w:tcW w:w="4174" w:type="dxa"/>
            <w:vAlign w:val="center"/>
          </w:tcPr>
          <w:p w:rsidR="00EC223C" w:rsidRPr="00CE2463" w:rsidRDefault="00C16938" w:rsidP="004B4701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프로젝트 전반적인 진행 경과를 모니터링하고 컨트롤하며 일감에 대한 분배를 책임 하고,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구성원들이 능력을 잘 발휘 할 수 있도록 준비한다.</w:t>
            </w:r>
          </w:p>
        </w:tc>
      </w:tr>
      <w:tr w:rsidR="00EC223C" w:rsidRPr="00ED3896" w:rsidTr="000A76A1">
        <w:tc>
          <w:tcPr>
            <w:tcW w:w="2192" w:type="dxa"/>
            <w:vAlign w:val="center"/>
          </w:tcPr>
          <w:p w:rsidR="00EC223C" w:rsidRPr="00CE2463" w:rsidRDefault="00CE2463" w:rsidP="004B4701">
            <w:pPr>
              <w:rPr>
                <w:rFonts w:ascii="맑은 고딕" w:hAnsi="맑은 고딕"/>
              </w:rPr>
            </w:pPr>
            <w:r w:rsidRPr="00CE2463">
              <w:rPr>
                <w:rFonts w:ascii="맑은 고딕" w:hAnsi="맑은 고딕" w:hint="eastAsia"/>
              </w:rPr>
              <w:t>민병석</w:t>
            </w:r>
          </w:p>
        </w:tc>
        <w:tc>
          <w:tcPr>
            <w:tcW w:w="2169" w:type="dxa"/>
            <w:vAlign w:val="center"/>
          </w:tcPr>
          <w:p w:rsidR="00EC223C" w:rsidRPr="00CE2463" w:rsidRDefault="00932B33" w:rsidP="004B4701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Tester</w:t>
            </w:r>
          </w:p>
        </w:tc>
        <w:tc>
          <w:tcPr>
            <w:tcW w:w="4174" w:type="dxa"/>
            <w:vAlign w:val="center"/>
          </w:tcPr>
          <w:p w:rsidR="00C16938" w:rsidRDefault="00C16938" w:rsidP="00C16938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코드 제작자의 결과물에 대해 정확한 테스트와 피드백을 제공한다.</w:t>
            </w:r>
            <w:r>
              <w:rPr>
                <w:rFonts w:ascii="맑은 고딕" w:hAnsi="맑은 고딕"/>
              </w:rPr>
              <w:t xml:space="preserve"> </w:t>
            </w:r>
          </w:p>
          <w:p w:rsidR="00EC223C" w:rsidRPr="00CE2463" w:rsidRDefault="00C16938" w:rsidP="00C16938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오류 검출 및 수정 사항에 대한 문서를 책임 한다.</w:t>
            </w:r>
          </w:p>
        </w:tc>
      </w:tr>
      <w:tr w:rsidR="00CE2463" w:rsidRPr="00ED3896" w:rsidTr="000A76A1">
        <w:tc>
          <w:tcPr>
            <w:tcW w:w="2192" w:type="dxa"/>
            <w:vAlign w:val="center"/>
          </w:tcPr>
          <w:p w:rsidR="00CE2463" w:rsidRPr="00CE2463" w:rsidRDefault="00CE2463" w:rsidP="004B4701">
            <w:pPr>
              <w:rPr>
                <w:rFonts w:ascii="맑은 고딕" w:hAnsi="맑은 고딕"/>
              </w:rPr>
            </w:pPr>
            <w:r w:rsidRPr="00CE2463">
              <w:rPr>
                <w:rFonts w:ascii="맑은 고딕" w:hAnsi="맑은 고딕" w:hint="eastAsia"/>
              </w:rPr>
              <w:t>최수빈</w:t>
            </w:r>
          </w:p>
        </w:tc>
        <w:tc>
          <w:tcPr>
            <w:tcW w:w="2169" w:type="dxa"/>
            <w:vAlign w:val="center"/>
          </w:tcPr>
          <w:p w:rsidR="00CE2463" w:rsidRPr="00CE2463" w:rsidRDefault="00754873" w:rsidP="004B4701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Designer</w:t>
            </w:r>
          </w:p>
        </w:tc>
        <w:tc>
          <w:tcPr>
            <w:tcW w:w="4174" w:type="dxa"/>
            <w:vAlign w:val="center"/>
          </w:tcPr>
          <w:p w:rsidR="00CE2463" w:rsidRPr="00CE2463" w:rsidRDefault="00C16938" w:rsidP="004B4701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요구사항에 만족하며 코드 제작자가 이해할 수 있는 정확한 설계서 작성을 책임 한다.</w:t>
            </w:r>
          </w:p>
        </w:tc>
      </w:tr>
    </w:tbl>
    <w:p w:rsidR="000A76A1" w:rsidRDefault="000A76A1" w:rsidP="004221DF"/>
    <w:p w:rsidR="000A76A1" w:rsidRDefault="000A76A1" w:rsidP="004221DF"/>
    <w:p w:rsidR="00AC6F6C" w:rsidRDefault="000A76A1" w:rsidP="000A76A1">
      <w:pPr>
        <w:pStyle w:val="2"/>
      </w:pPr>
      <w:bookmarkStart w:id="11" w:name="_Toc447537511"/>
      <w:r>
        <w:rPr>
          <w:rFonts w:hint="eastAsia"/>
        </w:rPr>
        <w:t>생명주기 모델</w:t>
      </w:r>
      <w:bookmarkEnd w:id="11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0A76A1" w:rsidRPr="00EC223C" w:rsidTr="004B4701">
        <w:tc>
          <w:tcPr>
            <w:tcW w:w="8538" w:type="dxa"/>
          </w:tcPr>
          <w:p w:rsidR="000A76A1" w:rsidRPr="00BA2195" w:rsidRDefault="000A76A1" w:rsidP="004B470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적용할</w:t>
            </w:r>
            <w:r>
              <w:rPr>
                <w:rStyle w:val="ae"/>
                <w:rFonts w:hint="eastAsia"/>
              </w:rPr>
              <w:t xml:space="preserve"> </w:t>
            </w:r>
            <w:proofErr w:type="spellStart"/>
            <w:r>
              <w:rPr>
                <w:rStyle w:val="ae"/>
                <w:rFonts w:hint="eastAsia"/>
              </w:rPr>
              <w:t>생명주기에</w:t>
            </w:r>
            <w:proofErr w:type="spellEnd"/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설명을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0A76A1" w:rsidRDefault="000A76A1" w:rsidP="000A76A1"/>
    <w:p w:rsidR="0025513B" w:rsidRPr="0025513B" w:rsidRDefault="0025513B" w:rsidP="000A76A1">
      <w:r>
        <w:rPr>
          <w:rFonts w:hint="eastAsia"/>
        </w:rPr>
        <w:t xml:space="preserve"> 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 w:rsidR="00C26F09">
        <w:rPr>
          <w:rFonts w:hint="eastAsia"/>
        </w:rPr>
        <w:t>프</w:t>
      </w:r>
      <w:r>
        <w:rPr>
          <w:rFonts w:hint="eastAsia"/>
        </w:rPr>
        <w:t>로젝트에서의</w:t>
      </w:r>
      <w:r>
        <w:rPr>
          <w:rFonts w:hint="eastAsia"/>
        </w:rPr>
        <w:t xml:space="preserve"> </w:t>
      </w:r>
      <w:r>
        <w:rPr>
          <w:rFonts w:hint="eastAsia"/>
        </w:rPr>
        <w:t>생명주기는</w:t>
      </w:r>
      <w:r>
        <w:rPr>
          <w:rFonts w:hint="eastAsia"/>
        </w:rPr>
        <w:t xml:space="preserve"> </w:t>
      </w:r>
      <w:r>
        <w:t xml:space="preserve">Waterfall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취한다</w:t>
      </w:r>
      <w:r>
        <w:rPr>
          <w:rFonts w:hint="eastAsia"/>
        </w:rPr>
        <w:t>.</w:t>
      </w:r>
    </w:p>
    <w:p w:rsidR="000A76A1" w:rsidRDefault="000A76A1" w:rsidP="000A76A1"/>
    <w:p w:rsidR="000A76A1" w:rsidRDefault="00C26F09" w:rsidP="00C26F09">
      <w:r>
        <w:rPr>
          <w:rFonts w:hint="eastAsia"/>
          <w:noProof/>
        </w:rPr>
        <w:drawing>
          <wp:inline distT="0" distB="0" distL="0" distR="0">
            <wp:extent cx="5397500" cy="31877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6A1" w:rsidRPr="00EC6EF3" w:rsidRDefault="00C528F0" w:rsidP="00EC6EF3">
      <w:pPr>
        <w:ind w:right="80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완료된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명세서를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디자인을</w:t>
      </w:r>
      <w:r>
        <w:rPr>
          <w:rFonts w:hint="eastAsia"/>
        </w:rPr>
        <w:t xml:space="preserve"> </w:t>
      </w:r>
      <w:r>
        <w:rPr>
          <w:rFonts w:hint="eastAsia"/>
        </w:rPr>
        <w:t>완성하고</w:t>
      </w:r>
      <w:r>
        <w:rPr>
          <w:rFonts w:hint="eastAsia"/>
        </w:rPr>
        <w:t xml:space="preserve"> </w:t>
      </w:r>
      <w:r>
        <w:rPr>
          <w:rFonts w:hint="eastAsia"/>
        </w:rPr>
        <w:t>완성된</w:t>
      </w:r>
      <w:r>
        <w:rPr>
          <w:rFonts w:hint="eastAsia"/>
        </w:rPr>
        <w:t xml:space="preserve"> </w:t>
      </w:r>
      <w:r>
        <w:rPr>
          <w:rFonts w:hint="eastAsia"/>
        </w:rPr>
        <w:t>디자인을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개발에</w:t>
      </w:r>
      <w:r>
        <w:rPr>
          <w:rFonts w:hint="eastAsia"/>
        </w:rPr>
        <w:t xml:space="preserve"> </w:t>
      </w:r>
      <w:r>
        <w:rPr>
          <w:rFonts w:hint="eastAsia"/>
        </w:rPr>
        <w:t>착수한다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이어서</w:t>
      </w:r>
      <w:r>
        <w:rPr>
          <w:rFonts w:hint="eastAsia"/>
        </w:rPr>
        <w:t xml:space="preserve"> </w:t>
      </w:r>
      <w:r>
        <w:rPr>
          <w:rFonts w:hint="eastAsia"/>
        </w:rPr>
        <w:t>테스트에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충분한</w:t>
      </w:r>
      <w:r>
        <w:rPr>
          <w:rFonts w:hint="eastAsia"/>
        </w:rPr>
        <w:t xml:space="preserve"> </w:t>
      </w:r>
      <w:r>
        <w:rPr>
          <w:rFonts w:hint="eastAsia"/>
        </w:rPr>
        <w:t>피드백을</w:t>
      </w:r>
      <w:r>
        <w:rPr>
          <w:rFonts w:hint="eastAsia"/>
        </w:rPr>
        <w:t xml:space="preserve"> </w:t>
      </w:r>
      <w:r>
        <w:rPr>
          <w:rFonts w:hint="eastAsia"/>
        </w:rPr>
        <w:t>거쳐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진행한다</w:t>
      </w:r>
      <w:r>
        <w:rPr>
          <w:rFonts w:hint="eastAsia"/>
        </w:rPr>
        <w:t>.</w:t>
      </w:r>
      <w:bookmarkStart w:id="12" w:name="_GoBack"/>
      <w:bookmarkEnd w:id="12"/>
    </w:p>
    <w:p w:rsidR="000A76A1" w:rsidRPr="000A76A1" w:rsidRDefault="000A76A1" w:rsidP="000A76A1"/>
    <w:p w:rsidR="000A76A1" w:rsidRDefault="000A76A1" w:rsidP="000A76A1">
      <w:pPr>
        <w:pStyle w:val="2"/>
      </w:pPr>
      <w:bookmarkStart w:id="13" w:name="_Toc447537512"/>
      <w:r>
        <w:rPr>
          <w:rFonts w:hint="eastAsia"/>
        </w:rPr>
        <w:t>도구</w:t>
      </w:r>
      <w:bookmarkEnd w:id="13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0A76A1" w:rsidRPr="00EC223C" w:rsidTr="004B4701">
        <w:tc>
          <w:tcPr>
            <w:tcW w:w="8538" w:type="dxa"/>
          </w:tcPr>
          <w:p w:rsidR="000A76A1" w:rsidRDefault="000A76A1" w:rsidP="004B470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적용할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도구에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설명을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  <w:r w:rsidR="00B91667">
              <w:rPr>
                <w:rStyle w:val="ae"/>
                <w:rFonts w:hint="eastAsia"/>
              </w:rPr>
              <w:t xml:space="preserve"> </w:t>
            </w:r>
          </w:p>
          <w:p w:rsidR="00B91667" w:rsidRPr="00BA2195" w:rsidRDefault="00B91667" w:rsidP="004B4701">
            <w:pPr>
              <w:rPr>
                <w:rStyle w:val="ae"/>
              </w:rPr>
            </w:pPr>
            <w:r>
              <w:rPr>
                <w:rStyle w:val="ae"/>
              </w:rPr>
              <w:t>E</w:t>
            </w:r>
            <w:r>
              <w:rPr>
                <w:rStyle w:val="ae"/>
                <w:rFonts w:hint="eastAsia"/>
              </w:rPr>
              <w:t xml:space="preserve">x) </w:t>
            </w:r>
            <w:r>
              <w:rPr>
                <w:rStyle w:val="ae"/>
                <w:rFonts w:hint="eastAsia"/>
              </w:rPr>
              <w:t>일정관리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도구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형상관리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도구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등</w:t>
            </w:r>
            <w:proofErr w:type="gramStart"/>
            <w:r>
              <w:rPr>
                <w:rStyle w:val="ae"/>
                <w:rFonts w:hint="eastAsia"/>
              </w:rPr>
              <w:t>..</w:t>
            </w:r>
            <w:proofErr w:type="gramEnd"/>
          </w:p>
        </w:tc>
      </w:tr>
      <w:bookmarkEnd w:id="8"/>
    </w:tbl>
    <w:p w:rsidR="000A76A1" w:rsidRDefault="000A76A1" w:rsidP="000A76A1"/>
    <w:p w:rsidR="0025513B" w:rsidRDefault="0025513B" w:rsidP="000A76A1"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프로젝트에서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일정관리</w:t>
      </w:r>
      <w:r>
        <w:rPr>
          <w:rFonts w:hint="eastAsia"/>
        </w:rPr>
        <w:t xml:space="preserve"> </w:t>
      </w:r>
      <w:r>
        <w:rPr>
          <w:rFonts w:hint="eastAsia"/>
        </w:rPr>
        <w:t>도구는</w:t>
      </w:r>
      <w:r>
        <w:rPr>
          <w:rFonts w:hint="eastAsia"/>
        </w:rPr>
        <w:t xml:space="preserve"> </w:t>
      </w:r>
      <w:proofErr w:type="spellStart"/>
      <w:r>
        <w:t>Redmine</w:t>
      </w:r>
      <w:proofErr w:type="spellEnd"/>
      <w:r>
        <w:rPr>
          <w:rFonts w:hint="eastAsia"/>
        </w:rPr>
        <w:t>이며</w:t>
      </w:r>
      <w:r>
        <w:rPr>
          <w:rFonts w:hint="eastAsia"/>
        </w:rPr>
        <w:t xml:space="preserve"> </w:t>
      </w:r>
      <w:r>
        <w:rPr>
          <w:rFonts w:hint="eastAsia"/>
        </w:rPr>
        <w:t>형상관리</w:t>
      </w:r>
      <w:r>
        <w:rPr>
          <w:rFonts w:hint="eastAsia"/>
        </w:rPr>
        <w:t xml:space="preserve"> </w:t>
      </w:r>
      <w:r>
        <w:rPr>
          <w:rFonts w:hint="eastAsia"/>
        </w:rPr>
        <w:t>도구는</w:t>
      </w:r>
      <w:r>
        <w:rPr>
          <w:rFonts w:hint="eastAsia"/>
        </w:rPr>
        <w:t xml:space="preserve"> </w:t>
      </w:r>
      <w:r>
        <w:t xml:space="preserve">Tortoise </w:t>
      </w:r>
      <w:proofErr w:type="spellStart"/>
      <w:r>
        <w:t>Git</w:t>
      </w:r>
      <w:proofErr w:type="spellEnd"/>
      <w:r>
        <w:rPr>
          <w:rFonts w:hint="eastAsia"/>
        </w:rPr>
        <w:t>이다</w:t>
      </w:r>
      <w:r>
        <w:rPr>
          <w:rFonts w:hint="eastAsia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0355A" w:rsidTr="0080355A">
        <w:tc>
          <w:tcPr>
            <w:tcW w:w="4247" w:type="dxa"/>
          </w:tcPr>
          <w:p w:rsidR="0080355A" w:rsidRDefault="0080355A" w:rsidP="000A76A1">
            <w:r>
              <w:rPr>
                <w:rFonts w:hint="eastAsia"/>
              </w:rPr>
              <w:t>일정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</w:tc>
        <w:tc>
          <w:tcPr>
            <w:tcW w:w="4247" w:type="dxa"/>
          </w:tcPr>
          <w:p w:rsidR="0080355A" w:rsidRDefault="0080355A" w:rsidP="000A76A1">
            <w:proofErr w:type="spellStart"/>
            <w:r>
              <w:t>Redmine</w:t>
            </w:r>
            <w:proofErr w:type="spellEnd"/>
          </w:p>
        </w:tc>
      </w:tr>
      <w:tr w:rsidR="0080355A" w:rsidTr="0080355A">
        <w:tc>
          <w:tcPr>
            <w:tcW w:w="4247" w:type="dxa"/>
          </w:tcPr>
          <w:p w:rsidR="0080355A" w:rsidRDefault="0080355A" w:rsidP="000A76A1">
            <w:r>
              <w:rPr>
                <w:rFonts w:hint="eastAsia"/>
              </w:rPr>
              <w:t>형상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</w:tc>
        <w:tc>
          <w:tcPr>
            <w:tcW w:w="4247" w:type="dxa"/>
          </w:tcPr>
          <w:p w:rsidR="0080355A" w:rsidRDefault="0080355A" w:rsidP="000A76A1">
            <w:r>
              <w:t xml:space="preserve">Tortoise </w:t>
            </w:r>
            <w:proofErr w:type="spellStart"/>
            <w:r>
              <w:t>Git</w:t>
            </w:r>
            <w:proofErr w:type="spellEnd"/>
          </w:p>
        </w:tc>
      </w:tr>
      <w:tr w:rsidR="0080355A" w:rsidTr="0080355A">
        <w:tc>
          <w:tcPr>
            <w:tcW w:w="4247" w:type="dxa"/>
          </w:tcPr>
          <w:p w:rsidR="0080355A" w:rsidRDefault="0080355A" w:rsidP="000A76A1">
            <w:r>
              <w:rPr>
                <w:rFonts w:hint="eastAsia"/>
              </w:rPr>
              <w:t>코드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4247" w:type="dxa"/>
          </w:tcPr>
          <w:p w:rsidR="0080355A" w:rsidRDefault="00932B33" w:rsidP="000A76A1">
            <w:r>
              <w:t>Eclipse</w:t>
            </w:r>
            <w:r w:rsidR="00E804CB">
              <w:t xml:space="preserve"> (</w:t>
            </w:r>
            <w:r w:rsidR="00E804CB">
              <w:rPr>
                <w:rFonts w:hint="eastAsia"/>
              </w:rPr>
              <w:t>Java)</w:t>
            </w:r>
          </w:p>
        </w:tc>
      </w:tr>
      <w:tr w:rsidR="0080355A" w:rsidTr="0080355A">
        <w:tc>
          <w:tcPr>
            <w:tcW w:w="4247" w:type="dxa"/>
          </w:tcPr>
          <w:p w:rsidR="0080355A" w:rsidRDefault="00932B33" w:rsidP="000A76A1">
            <w:r>
              <w:rPr>
                <w:rFonts w:hint="eastAsia"/>
              </w:rPr>
              <w:t>문서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도구</w:t>
            </w:r>
          </w:p>
        </w:tc>
        <w:tc>
          <w:tcPr>
            <w:tcW w:w="4247" w:type="dxa"/>
          </w:tcPr>
          <w:p w:rsidR="0080355A" w:rsidRDefault="00932B33" w:rsidP="000A76A1">
            <w:r>
              <w:rPr>
                <w:rFonts w:hint="eastAsia"/>
              </w:rPr>
              <w:t>MS word</w:t>
            </w:r>
          </w:p>
        </w:tc>
      </w:tr>
      <w:tr w:rsidR="0080355A" w:rsidTr="0080355A">
        <w:tc>
          <w:tcPr>
            <w:tcW w:w="4247" w:type="dxa"/>
          </w:tcPr>
          <w:p w:rsidR="0080355A" w:rsidRDefault="0080355A" w:rsidP="000A76A1"/>
        </w:tc>
        <w:tc>
          <w:tcPr>
            <w:tcW w:w="4247" w:type="dxa"/>
          </w:tcPr>
          <w:p w:rsidR="0080355A" w:rsidRDefault="0080355A" w:rsidP="000A76A1"/>
        </w:tc>
      </w:tr>
    </w:tbl>
    <w:p w:rsidR="0080355A" w:rsidRDefault="0080355A" w:rsidP="000A76A1"/>
    <w:p w:rsidR="000A76A1" w:rsidRDefault="000A76A1" w:rsidP="000A76A1">
      <w:r>
        <w:br w:type="page"/>
      </w:r>
    </w:p>
    <w:p w:rsidR="000A76A1" w:rsidRDefault="00F80E85" w:rsidP="000A76A1">
      <w:pPr>
        <w:pStyle w:val="1"/>
      </w:pPr>
      <w:bookmarkStart w:id="14" w:name="_Toc447537513"/>
      <w:r>
        <w:rPr>
          <w:rFonts w:hint="eastAsia"/>
        </w:rPr>
        <w:lastRenderedPageBreak/>
        <w:t>규모</w:t>
      </w:r>
      <w:r w:rsidR="00B12CC1">
        <w:rPr>
          <w:rFonts w:hint="eastAsia"/>
        </w:rPr>
        <w:t xml:space="preserve"> 산정</w:t>
      </w:r>
      <w:bookmarkEnd w:id="14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80E85" w:rsidRPr="00EC223C" w:rsidTr="004B4701">
        <w:tc>
          <w:tcPr>
            <w:tcW w:w="8538" w:type="dxa"/>
          </w:tcPr>
          <w:p w:rsidR="00F80E85" w:rsidRPr="00BA2195" w:rsidRDefault="00F80E85" w:rsidP="004B470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WBS</w:t>
            </w:r>
            <w:r>
              <w:rPr>
                <w:rStyle w:val="ae"/>
                <w:rFonts w:hint="eastAsia"/>
              </w:rPr>
              <w:t>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작성하고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각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작업에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소요되는</w:t>
            </w:r>
            <w:r>
              <w:rPr>
                <w:rStyle w:val="ae"/>
                <w:rFonts w:hint="eastAsia"/>
              </w:rPr>
              <w:t xml:space="preserve"> </w:t>
            </w:r>
            <w:r w:rsidR="00B12CC1">
              <w:rPr>
                <w:rStyle w:val="ae"/>
                <w:rFonts w:hint="eastAsia"/>
              </w:rPr>
              <w:t>기</w:t>
            </w:r>
            <w:r>
              <w:rPr>
                <w:rStyle w:val="ae"/>
                <w:rFonts w:hint="eastAsia"/>
              </w:rPr>
              <w:t>간을</w:t>
            </w:r>
            <w:r>
              <w:rPr>
                <w:rStyle w:val="ae"/>
                <w:rFonts w:hint="eastAsia"/>
              </w:rPr>
              <w:t xml:space="preserve"> </w:t>
            </w:r>
            <w:r w:rsidR="00B12CC1">
              <w:rPr>
                <w:rStyle w:val="ae"/>
                <w:rFonts w:hint="eastAsia"/>
              </w:rPr>
              <w:t>계산</w:t>
            </w:r>
            <w:r>
              <w:rPr>
                <w:rStyle w:val="ae"/>
                <w:rFonts w:hint="eastAsia"/>
              </w:rPr>
              <w:t>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F80E85" w:rsidRDefault="00F80E85" w:rsidP="00F80E85">
      <w:pPr>
        <w:pStyle w:val="2"/>
      </w:pPr>
      <w:bookmarkStart w:id="15" w:name="_Toc447537514"/>
      <w:proofErr w:type="gramStart"/>
      <w:r>
        <w:rPr>
          <w:rFonts w:hint="eastAsia"/>
        </w:rPr>
        <w:t>WBS(</w:t>
      </w:r>
      <w:proofErr w:type="gramEnd"/>
      <w:r>
        <w:rPr>
          <w:rFonts w:hint="eastAsia"/>
        </w:rPr>
        <w:t>Work Breakdown Structure)</w:t>
      </w:r>
      <w:bookmarkEnd w:id="15"/>
    </w:p>
    <w:p w:rsidR="00F80E85" w:rsidRDefault="00246966" w:rsidP="00F80E85">
      <w:r w:rsidRPr="00246966">
        <w:rPr>
          <w:noProof/>
        </w:rPr>
        <w:drawing>
          <wp:inline distT="0" distB="0" distL="0" distR="0">
            <wp:extent cx="5400040" cy="5154981"/>
            <wp:effectExtent l="0" t="0" r="0" b="7620"/>
            <wp:docPr id="8" name="그림 8" descr="C:\Users\jeong\Desktop\그림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eong\Desktop\그림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54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E85" w:rsidRPr="00F80E85" w:rsidRDefault="00F80E85" w:rsidP="00F80E85">
      <w:r>
        <w:br w:type="page"/>
      </w:r>
    </w:p>
    <w:p w:rsidR="000578B6" w:rsidRDefault="009D5AB9" w:rsidP="00F80E85">
      <w:pPr>
        <w:pStyle w:val="1"/>
      </w:pPr>
      <w:bookmarkStart w:id="16" w:name="_Toc447537515"/>
      <w:r>
        <w:rPr>
          <w:rFonts w:hint="eastAsia"/>
        </w:rPr>
        <w:lastRenderedPageBreak/>
        <w:t>일정</w:t>
      </w:r>
      <w:bookmarkEnd w:id="16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2F5955" w:rsidRPr="00EC223C" w:rsidTr="004B4701">
        <w:tc>
          <w:tcPr>
            <w:tcW w:w="8538" w:type="dxa"/>
          </w:tcPr>
          <w:p w:rsidR="002F5955" w:rsidRPr="00BA2195" w:rsidRDefault="002F5955" w:rsidP="004B470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주요</w:t>
            </w:r>
            <w:r>
              <w:rPr>
                <w:rStyle w:val="ae"/>
                <w:rFonts w:hint="eastAsia"/>
              </w:rPr>
              <w:t xml:space="preserve"> </w:t>
            </w:r>
            <w:r w:rsidR="009C5BC8">
              <w:rPr>
                <w:rStyle w:val="ae"/>
                <w:rFonts w:hint="eastAsia"/>
              </w:rPr>
              <w:t>일정을</w:t>
            </w:r>
            <w:r w:rsidR="009C5BC8">
              <w:rPr>
                <w:rStyle w:val="ae"/>
                <w:rFonts w:hint="eastAsia"/>
              </w:rPr>
              <w:t xml:space="preserve"> Gantt </w:t>
            </w:r>
            <w:r w:rsidR="009C5BC8">
              <w:rPr>
                <w:rStyle w:val="ae"/>
                <w:rFonts w:hint="eastAsia"/>
              </w:rPr>
              <w:t>차트와</w:t>
            </w:r>
            <w:r w:rsidR="009C5BC8">
              <w:rPr>
                <w:rStyle w:val="ae"/>
                <w:rFonts w:hint="eastAsia"/>
              </w:rPr>
              <w:t xml:space="preserve"> PERT </w:t>
            </w:r>
            <w:r w:rsidR="009C5BC8">
              <w:rPr>
                <w:rStyle w:val="ae"/>
                <w:rFonts w:hint="eastAsia"/>
              </w:rPr>
              <w:t>차트를</w:t>
            </w:r>
            <w:r w:rsidR="009C5BC8">
              <w:rPr>
                <w:rStyle w:val="ae"/>
                <w:rFonts w:hint="eastAsia"/>
              </w:rPr>
              <w:t xml:space="preserve"> </w:t>
            </w:r>
            <w:r w:rsidR="009C5BC8">
              <w:rPr>
                <w:rStyle w:val="ae"/>
                <w:rFonts w:hint="eastAsia"/>
              </w:rPr>
              <w:t>이용하여</w:t>
            </w:r>
            <w:r w:rsidR="009C5BC8">
              <w:rPr>
                <w:rStyle w:val="ae"/>
                <w:rFonts w:hint="eastAsia"/>
              </w:rPr>
              <w:t xml:space="preserve"> </w:t>
            </w:r>
            <w:r w:rsidR="009C5BC8">
              <w:rPr>
                <w:rStyle w:val="ae"/>
                <w:rFonts w:hint="eastAsia"/>
              </w:rPr>
              <w:t>작성한다</w:t>
            </w:r>
            <w:r w:rsidR="009C5BC8">
              <w:rPr>
                <w:rStyle w:val="ae"/>
                <w:rFonts w:hint="eastAsia"/>
              </w:rPr>
              <w:t>.</w:t>
            </w:r>
          </w:p>
        </w:tc>
      </w:tr>
    </w:tbl>
    <w:p w:rsidR="002F5955" w:rsidRPr="002F5955" w:rsidRDefault="002F5955" w:rsidP="002F595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5511F" w:rsidTr="0095511F">
        <w:tc>
          <w:tcPr>
            <w:tcW w:w="2831" w:type="dxa"/>
          </w:tcPr>
          <w:p w:rsidR="0095511F" w:rsidRDefault="0095511F" w:rsidP="00F80E85">
            <w:proofErr w:type="spellStart"/>
            <w:r>
              <w:rPr>
                <w:rFonts w:hint="eastAsia"/>
              </w:rPr>
              <w:t>작업명</w:t>
            </w:r>
            <w:proofErr w:type="spellEnd"/>
          </w:p>
        </w:tc>
        <w:tc>
          <w:tcPr>
            <w:tcW w:w="2831" w:type="dxa"/>
          </w:tcPr>
          <w:p w:rsidR="0095511F" w:rsidRDefault="0095511F" w:rsidP="00F80E85">
            <w:r>
              <w:rPr>
                <w:rFonts w:hint="eastAsia"/>
              </w:rPr>
              <w:t>소요시간</w:t>
            </w:r>
          </w:p>
        </w:tc>
        <w:tc>
          <w:tcPr>
            <w:tcW w:w="2832" w:type="dxa"/>
          </w:tcPr>
          <w:p w:rsidR="0095511F" w:rsidRDefault="0095511F" w:rsidP="00F80E85">
            <w:proofErr w:type="spellStart"/>
            <w:r>
              <w:rPr>
                <w:rFonts w:hint="eastAsia"/>
              </w:rPr>
              <w:t>선행작업</w:t>
            </w:r>
            <w:proofErr w:type="spellEnd"/>
          </w:p>
        </w:tc>
      </w:tr>
      <w:tr w:rsidR="0095511F" w:rsidTr="0095511F">
        <w:tc>
          <w:tcPr>
            <w:tcW w:w="2831" w:type="dxa"/>
          </w:tcPr>
          <w:p w:rsidR="0095511F" w:rsidRDefault="00C528F0" w:rsidP="00F80E85"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 w:rsidR="00090F72">
              <w:rPr>
                <w:rFonts w:hint="eastAsia"/>
              </w:rPr>
              <w:t>명세서</w:t>
            </w:r>
            <w:r w:rsidR="00090F72">
              <w:rPr>
                <w:rFonts w:hint="eastAsia"/>
              </w:rPr>
              <w:t xml:space="preserve"> </w:t>
            </w:r>
            <w:r w:rsidR="00090F72">
              <w:rPr>
                <w:rFonts w:hint="eastAsia"/>
              </w:rPr>
              <w:t>작성</w:t>
            </w:r>
          </w:p>
        </w:tc>
        <w:tc>
          <w:tcPr>
            <w:tcW w:w="2831" w:type="dxa"/>
          </w:tcPr>
          <w:p w:rsidR="0095511F" w:rsidRDefault="00FC7DD3" w:rsidP="00F80E85">
            <w:r>
              <w:t>~</w:t>
            </w:r>
            <w:r w:rsidR="00090F72">
              <w:t xml:space="preserve"> 4/28)</w:t>
            </w:r>
          </w:p>
        </w:tc>
        <w:tc>
          <w:tcPr>
            <w:tcW w:w="2832" w:type="dxa"/>
          </w:tcPr>
          <w:p w:rsidR="0095511F" w:rsidRDefault="00747783" w:rsidP="00F80E85">
            <w:r>
              <w:rPr>
                <w:rFonts w:hint="eastAsia"/>
              </w:rPr>
              <w:t>-</w:t>
            </w:r>
          </w:p>
        </w:tc>
      </w:tr>
      <w:tr w:rsidR="0095511F" w:rsidTr="0095511F">
        <w:tc>
          <w:tcPr>
            <w:tcW w:w="2831" w:type="dxa"/>
          </w:tcPr>
          <w:p w:rsidR="0095511F" w:rsidRDefault="00C528F0" w:rsidP="00F80E85"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</w:t>
            </w:r>
            <w:r w:rsidR="00090F72">
              <w:rPr>
                <w:rFonts w:hint="eastAsia"/>
              </w:rPr>
              <w:t>서</w:t>
            </w:r>
            <w:r w:rsidR="00090F72">
              <w:rPr>
                <w:rFonts w:hint="eastAsia"/>
              </w:rPr>
              <w:t xml:space="preserve"> </w:t>
            </w:r>
            <w:r w:rsidR="00090F72">
              <w:rPr>
                <w:rFonts w:hint="eastAsia"/>
              </w:rPr>
              <w:t>작성</w:t>
            </w:r>
          </w:p>
        </w:tc>
        <w:tc>
          <w:tcPr>
            <w:tcW w:w="2831" w:type="dxa"/>
          </w:tcPr>
          <w:p w:rsidR="0095511F" w:rsidRDefault="00FC7DD3" w:rsidP="00F80E85"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(4/29 ~ 5/10)</w:t>
            </w:r>
          </w:p>
        </w:tc>
        <w:tc>
          <w:tcPr>
            <w:tcW w:w="2832" w:type="dxa"/>
          </w:tcPr>
          <w:p w:rsidR="0095511F" w:rsidRDefault="00FC7DD3" w:rsidP="00F80E85"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 w:rsidR="00090F72">
              <w:rPr>
                <w:rFonts w:hint="eastAsia"/>
              </w:rPr>
              <w:t>명세서</w:t>
            </w:r>
            <w:r w:rsidR="00090F72">
              <w:rPr>
                <w:rFonts w:hint="eastAsia"/>
              </w:rPr>
              <w:t xml:space="preserve"> </w:t>
            </w:r>
            <w:r w:rsidR="00090F72">
              <w:rPr>
                <w:rFonts w:hint="eastAsia"/>
              </w:rPr>
              <w:t>작성</w:t>
            </w:r>
          </w:p>
        </w:tc>
      </w:tr>
      <w:tr w:rsidR="0095511F" w:rsidTr="0095511F">
        <w:tc>
          <w:tcPr>
            <w:tcW w:w="2831" w:type="dxa"/>
          </w:tcPr>
          <w:p w:rsidR="0095511F" w:rsidRDefault="00C528F0" w:rsidP="00F80E85">
            <w:r>
              <w:rPr>
                <w:rFonts w:hint="eastAsia"/>
              </w:rPr>
              <w:t>클래스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디자인</w:t>
            </w:r>
          </w:p>
        </w:tc>
        <w:tc>
          <w:tcPr>
            <w:tcW w:w="2831" w:type="dxa"/>
          </w:tcPr>
          <w:p w:rsidR="0095511F" w:rsidRDefault="00346892" w:rsidP="00F80E85">
            <w:r>
              <w:rPr>
                <w:rFonts w:hint="eastAsia"/>
              </w:rPr>
              <w:t>4</w:t>
            </w:r>
            <w:r w:rsidR="00FC7DD3"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(5/11</w:t>
            </w:r>
            <w:r w:rsidR="00FC7DD3">
              <w:rPr>
                <w:rFonts w:hint="eastAsia"/>
              </w:rPr>
              <w:t xml:space="preserve"> ~ 5/15)</w:t>
            </w:r>
          </w:p>
        </w:tc>
        <w:tc>
          <w:tcPr>
            <w:tcW w:w="2832" w:type="dxa"/>
          </w:tcPr>
          <w:p w:rsidR="0095511F" w:rsidRDefault="00FC7DD3" w:rsidP="00F80E85"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</w:t>
            </w:r>
          </w:p>
        </w:tc>
      </w:tr>
      <w:tr w:rsidR="0095511F" w:rsidTr="0095511F">
        <w:tc>
          <w:tcPr>
            <w:tcW w:w="2831" w:type="dxa"/>
          </w:tcPr>
          <w:p w:rsidR="0095511F" w:rsidRDefault="00C528F0" w:rsidP="00F80E85">
            <w:r>
              <w:rPr>
                <w:rFonts w:hint="eastAsia"/>
              </w:rPr>
              <w:t>유저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인터페이스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디자인</w:t>
            </w:r>
          </w:p>
        </w:tc>
        <w:tc>
          <w:tcPr>
            <w:tcW w:w="2831" w:type="dxa"/>
          </w:tcPr>
          <w:p w:rsidR="0095511F" w:rsidRDefault="00090F72" w:rsidP="00F80E85">
            <w:r>
              <w:rPr>
                <w:rFonts w:hint="eastAsia"/>
              </w:rPr>
              <w:t>7</w:t>
            </w:r>
            <w:r w:rsidR="00FC7DD3">
              <w:rPr>
                <w:rFonts w:hint="eastAsia"/>
              </w:rPr>
              <w:t>일</w:t>
            </w:r>
            <w:r w:rsidR="00FC7DD3">
              <w:rPr>
                <w:rFonts w:hint="eastAsia"/>
              </w:rPr>
              <w:t xml:space="preserve"> </w:t>
            </w:r>
            <w:r>
              <w:t>(5/16</w:t>
            </w:r>
            <w:r w:rsidR="00FC7DD3">
              <w:t xml:space="preserve"> ~ 5/22)</w:t>
            </w:r>
          </w:p>
        </w:tc>
        <w:tc>
          <w:tcPr>
            <w:tcW w:w="2832" w:type="dxa"/>
          </w:tcPr>
          <w:p w:rsidR="0095511F" w:rsidRDefault="00FC7DD3" w:rsidP="00F80E85"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</w:t>
            </w:r>
          </w:p>
        </w:tc>
      </w:tr>
      <w:tr w:rsidR="0095511F" w:rsidTr="0095511F">
        <w:tc>
          <w:tcPr>
            <w:tcW w:w="2831" w:type="dxa"/>
          </w:tcPr>
          <w:p w:rsidR="0095511F" w:rsidRDefault="00C528F0" w:rsidP="00F80E85"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</w:tc>
        <w:tc>
          <w:tcPr>
            <w:tcW w:w="2831" w:type="dxa"/>
          </w:tcPr>
          <w:p w:rsidR="0095511F" w:rsidRDefault="00560E03" w:rsidP="00F80E85">
            <w:r>
              <w:t>3</w:t>
            </w:r>
            <w:r>
              <w:rPr>
                <w:rFonts w:hint="eastAsia"/>
              </w:rPr>
              <w:t>일</w:t>
            </w:r>
            <w:r w:rsidR="00FC7DD3">
              <w:rPr>
                <w:rFonts w:hint="eastAsia"/>
              </w:rPr>
              <w:t>(5/23 ~</w:t>
            </w:r>
            <w:r w:rsidR="00FC7DD3">
              <w:t xml:space="preserve"> </w:t>
            </w:r>
            <w:r w:rsidR="00FC7DD3">
              <w:rPr>
                <w:rFonts w:hint="eastAsia"/>
              </w:rPr>
              <w:t>5/25)</w:t>
            </w:r>
          </w:p>
        </w:tc>
        <w:tc>
          <w:tcPr>
            <w:tcW w:w="2832" w:type="dxa"/>
          </w:tcPr>
          <w:p w:rsidR="00FC7DD3" w:rsidRDefault="00FC7DD3" w:rsidP="00F80E85">
            <w:r>
              <w:rPr>
                <w:rFonts w:hint="eastAsia"/>
              </w:rPr>
              <w:t>클래스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디자인</w:t>
            </w:r>
          </w:p>
          <w:p w:rsidR="00FC7DD3" w:rsidRDefault="00FC7DD3" w:rsidP="00F80E85">
            <w:r>
              <w:rPr>
                <w:rFonts w:hint="eastAsia"/>
              </w:rPr>
              <w:t>유저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인터페이스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디자인</w:t>
            </w:r>
          </w:p>
        </w:tc>
      </w:tr>
      <w:tr w:rsidR="0095511F" w:rsidTr="0095511F">
        <w:tc>
          <w:tcPr>
            <w:tcW w:w="2831" w:type="dxa"/>
          </w:tcPr>
          <w:p w:rsidR="0095511F" w:rsidRDefault="00C528F0" w:rsidP="00F80E85">
            <w:r>
              <w:rPr>
                <w:rFonts w:hint="eastAsia"/>
              </w:rPr>
              <w:t>게시판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</w:tc>
        <w:tc>
          <w:tcPr>
            <w:tcW w:w="2831" w:type="dxa"/>
          </w:tcPr>
          <w:p w:rsidR="0095511F" w:rsidRDefault="00560E03" w:rsidP="00F80E85">
            <w:r>
              <w:t>6</w:t>
            </w:r>
            <w:r>
              <w:rPr>
                <w:rFonts w:hint="eastAsia"/>
              </w:rPr>
              <w:t>일</w:t>
            </w:r>
            <w:r w:rsidR="00FC7DD3">
              <w:rPr>
                <w:rFonts w:hint="eastAsia"/>
              </w:rPr>
              <w:t>(5/26</w:t>
            </w:r>
            <w:r w:rsidR="00FC7DD3">
              <w:t xml:space="preserve"> ~</w:t>
            </w:r>
            <w:r>
              <w:t xml:space="preserve"> 6/</w:t>
            </w:r>
            <w:r w:rsidR="00FC7DD3">
              <w:t>1)</w:t>
            </w:r>
          </w:p>
        </w:tc>
        <w:tc>
          <w:tcPr>
            <w:tcW w:w="2832" w:type="dxa"/>
          </w:tcPr>
          <w:p w:rsidR="0095511F" w:rsidRDefault="00B65A8A" w:rsidP="00F80E85"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</w:tc>
      </w:tr>
      <w:tr w:rsidR="00C528F0" w:rsidTr="0095511F">
        <w:tc>
          <w:tcPr>
            <w:tcW w:w="2831" w:type="dxa"/>
          </w:tcPr>
          <w:p w:rsidR="00C528F0" w:rsidRDefault="00C528F0" w:rsidP="00F80E85">
            <w:r>
              <w:rPr>
                <w:rFonts w:hint="eastAsia"/>
              </w:rPr>
              <w:t>DB</w:t>
            </w:r>
            <w:r>
              <w:t xml:space="preserve"> </w:t>
            </w:r>
            <w:r>
              <w:rPr>
                <w:rFonts w:hint="eastAsia"/>
              </w:rPr>
              <w:t>구축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연동</w:t>
            </w:r>
          </w:p>
        </w:tc>
        <w:tc>
          <w:tcPr>
            <w:tcW w:w="2831" w:type="dxa"/>
          </w:tcPr>
          <w:p w:rsidR="00C528F0" w:rsidRDefault="000701B4" w:rsidP="00F80E85">
            <w:r>
              <w:t>9</w:t>
            </w:r>
            <w:r w:rsidR="00560E03">
              <w:rPr>
                <w:rFonts w:hint="eastAsia"/>
              </w:rPr>
              <w:t>일</w:t>
            </w:r>
            <w:r>
              <w:rPr>
                <w:rFonts w:hint="eastAsia"/>
              </w:rPr>
              <w:t>(5/23 ~ 5/</w:t>
            </w:r>
            <w:r>
              <w:t>31</w:t>
            </w:r>
            <w:r w:rsidR="00FC7DD3">
              <w:rPr>
                <w:rFonts w:hint="eastAsia"/>
              </w:rPr>
              <w:t>)</w:t>
            </w:r>
          </w:p>
        </w:tc>
        <w:tc>
          <w:tcPr>
            <w:tcW w:w="2832" w:type="dxa"/>
          </w:tcPr>
          <w:p w:rsidR="00C528F0" w:rsidRDefault="00B65A8A" w:rsidP="00F80E85"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</w:tc>
      </w:tr>
      <w:tr w:rsidR="000701B4" w:rsidTr="0095511F">
        <w:tc>
          <w:tcPr>
            <w:tcW w:w="2831" w:type="dxa"/>
          </w:tcPr>
          <w:p w:rsidR="000701B4" w:rsidRDefault="000701B4" w:rsidP="000701B4"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</w:tc>
        <w:tc>
          <w:tcPr>
            <w:tcW w:w="2831" w:type="dxa"/>
          </w:tcPr>
          <w:p w:rsidR="000701B4" w:rsidRDefault="000701B4" w:rsidP="000701B4">
            <w:r>
              <w:t>4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>(6/2 ~ 6/6)</w:t>
            </w:r>
          </w:p>
        </w:tc>
        <w:tc>
          <w:tcPr>
            <w:tcW w:w="2832" w:type="dxa"/>
          </w:tcPr>
          <w:p w:rsidR="000701B4" w:rsidRDefault="000701B4" w:rsidP="000701B4">
            <w:r>
              <w:rPr>
                <w:rFonts w:hint="eastAsia"/>
              </w:rPr>
              <w:t>게시판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</w:tc>
      </w:tr>
      <w:tr w:rsidR="000701B4" w:rsidTr="0095511F">
        <w:tc>
          <w:tcPr>
            <w:tcW w:w="2831" w:type="dxa"/>
          </w:tcPr>
          <w:p w:rsidR="000701B4" w:rsidRDefault="000701B4" w:rsidP="000701B4">
            <w:r>
              <w:rPr>
                <w:rFonts w:hint="eastAsia"/>
              </w:rPr>
              <w:t>기능별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</w:p>
        </w:tc>
        <w:tc>
          <w:tcPr>
            <w:tcW w:w="2831" w:type="dxa"/>
          </w:tcPr>
          <w:p w:rsidR="000701B4" w:rsidRDefault="00B65A8A" w:rsidP="000701B4">
            <w:r>
              <w:t>7</w:t>
            </w:r>
            <w:r w:rsidR="000701B4">
              <w:rPr>
                <w:rFonts w:hint="eastAsia"/>
              </w:rPr>
              <w:t>일</w:t>
            </w:r>
            <w:r>
              <w:rPr>
                <w:rFonts w:hint="eastAsia"/>
              </w:rPr>
              <w:t>(5/26</w:t>
            </w:r>
            <w:r w:rsidR="000701B4">
              <w:rPr>
                <w:rFonts w:hint="eastAsia"/>
              </w:rPr>
              <w:t xml:space="preserve"> ~ 6/1)</w:t>
            </w:r>
          </w:p>
        </w:tc>
        <w:tc>
          <w:tcPr>
            <w:tcW w:w="2832" w:type="dxa"/>
          </w:tcPr>
          <w:p w:rsidR="000701B4" w:rsidRDefault="00B65A8A" w:rsidP="000701B4"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</w:tc>
      </w:tr>
      <w:tr w:rsidR="000701B4" w:rsidTr="0095511F">
        <w:tc>
          <w:tcPr>
            <w:tcW w:w="2831" w:type="dxa"/>
          </w:tcPr>
          <w:p w:rsidR="000701B4" w:rsidRDefault="000701B4" w:rsidP="000701B4"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</w:p>
        </w:tc>
        <w:tc>
          <w:tcPr>
            <w:tcW w:w="2831" w:type="dxa"/>
          </w:tcPr>
          <w:p w:rsidR="000701B4" w:rsidRDefault="000701B4" w:rsidP="000701B4">
            <w:r>
              <w:t>1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>(6/2)</w:t>
            </w:r>
          </w:p>
        </w:tc>
        <w:tc>
          <w:tcPr>
            <w:tcW w:w="2832" w:type="dxa"/>
          </w:tcPr>
          <w:p w:rsidR="000701B4" w:rsidRDefault="000701B4" w:rsidP="000701B4">
            <w:r>
              <w:rPr>
                <w:rFonts w:hint="eastAsia"/>
              </w:rPr>
              <w:t>기능별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</w:p>
        </w:tc>
      </w:tr>
      <w:tr w:rsidR="000701B4" w:rsidTr="0095511F">
        <w:tc>
          <w:tcPr>
            <w:tcW w:w="2831" w:type="dxa"/>
          </w:tcPr>
          <w:p w:rsidR="000701B4" w:rsidRDefault="000701B4" w:rsidP="000701B4">
            <w:r>
              <w:rPr>
                <w:rFonts w:hint="eastAsia"/>
              </w:rPr>
              <w:t>오류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</w:t>
            </w:r>
          </w:p>
        </w:tc>
        <w:tc>
          <w:tcPr>
            <w:tcW w:w="2831" w:type="dxa"/>
          </w:tcPr>
          <w:p w:rsidR="000701B4" w:rsidRDefault="000701B4" w:rsidP="000701B4">
            <w:r>
              <w:t>10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>(</w:t>
            </w:r>
            <w:r>
              <w:t xml:space="preserve">5/25 </w:t>
            </w:r>
            <w:r>
              <w:rPr>
                <w:rFonts w:hint="eastAsia"/>
              </w:rPr>
              <w:t>~</w:t>
            </w:r>
            <w:r>
              <w:t xml:space="preserve"> </w:t>
            </w:r>
            <w:r>
              <w:rPr>
                <w:rFonts w:hint="eastAsia"/>
              </w:rPr>
              <w:t>6/3)</w:t>
            </w:r>
          </w:p>
        </w:tc>
        <w:tc>
          <w:tcPr>
            <w:tcW w:w="2832" w:type="dxa"/>
          </w:tcPr>
          <w:p w:rsidR="000701B4" w:rsidRDefault="000701B4" w:rsidP="000701B4"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</w:p>
        </w:tc>
      </w:tr>
      <w:tr w:rsidR="000701B4" w:rsidTr="0095511F">
        <w:tc>
          <w:tcPr>
            <w:tcW w:w="2831" w:type="dxa"/>
          </w:tcPr>
          <w:p w:rsidR="000701B4" w:rsidRDefault="000701B4" w:rsidP="000701B4"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2831" w:type="dxa"/>
          </w:tcPr>
          <w:p w:rsidR="000701B4" w:rsidRDefault="000701B4" w:rsidP="000701B4">
            <w:r>
              <w:t>3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>(6/</w:t>
            </w:r>
            <w:r>
              <w:t xml:space="preserve">4 </w:t>
            </w:r>
            <w:r>
              <w:rPr>
                <w:rFonts w:hint="eastAsia"/>
              </w:rPr>
              <w:t>~</w:t>
            </w:r>
            <w:r>
              <w:t xml:space="preserve"> </w:t>
            </w:r>
            <w:r>
              <w:rPr>
                <w:rFonts w:hint="eastAsia"/>
              </w:rPr>
              <w:t>6/7)</w:t>
            </w:r>
          </w:p>
        </w:tc>
        <w:tc>
          <w:tcPr>
            <w:tcW w:w="2832" w:type="dxa"/>
          </w:tcPr>
          <w:p w:rsidR="000701B4" w:rsidRDefault="000701B4" w:rsidP="000701B4">
            <w:r>
              <w:rPr>
                <w:rFonts w:hint="eastAsia"/>
              </w:rPr>
              <w:t>오류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</w:t>
            </w:r>
          </w:p>
        </w:tc>
      </w:tr>
      <w:tr w:rsidR="000701B4" w:rsidTr="0095511F">
        <w:tc>
          <w:tcPr>
            <w:tcW w:w="2831" w:type="dxa"/>
          </w:tcPr>
          <w:p w:rsidR="000701B4" w:rsidRDefault="000701B4" w:rsidP="000701B4">
            <w:r>
              <w:rPr>
                <w:rFonts w:hint="eastAsia"/>
              </w:rPr>
              <w:t>최종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</w:t>
            </w:r>
          </w:p>
        </w:tc>
        <w:tc>
          <w:tcPr>
            <w:tcW w:w="2831" w:type="dxa"/>
          </w:tcPr>
          <w:p w:rsidR="000701B4" w:rsidRDefault="000701B4" w:rsidP="000701B4">
            <w:r>
              <w:t>2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>(6/8 ~ 6/9)</w:t>
            </w:r>
          </w:p>
        </w:tc>
        <w:tc>
          <w:tcPr>
            <w:tcW w:w="2832" w:type="dxa"/>
          </w:tcPr>
          <w:p w:rsidR="000701B4" w:rsidRDefault="000701B4" w:rsidP="000701B4"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</w:tbl>
    <w:p w:rsidR="002F5955" w:rsidRDefault="002F5955" w:rsidP="00F80E85"/>
    <w:p w:rsidR="00F80E85" w:rsidRDefault="002F5955" w:rsidP="00F80E85">
      <w:r>
        <w:br w:type="page"/>
      </w:r>
    </w:p>
    <w:p w:rsidR="00955C41" w:rsidRDefault="00955C41" w:rsidP="00F80E85">
      <w:r>
        <w:rPr>
          <w:rFonts w:hint="eastAsia"/>
        </w:rPr>
        <w:lastRenderedPageBreak/>
        <w:t>Gantt</w:t>
      </w:r>
      <w:r>
        <w:t xml:space="preserve"> </w:t>
      </w:r>
      <w:r>
        <w:rPr>
          <w:rFonts w:hint="eastAsia"/>
        </w:rPr>
        <w:t>차트</w:t>
      </w:r>
    </w:p>
    <w:p w:rsidR="00955C41" w:rsidRDefault="00CE5B92" w:rsidP="00F80E85">
      <w:r>
        <w:rPr>
          <w:noProof/>
        </w:rPr>
        <w:drawing>
          <wp:inline distT="0" distB="0" distL="0" distR="0">
            <wp:extent cx="5394960" cy="215646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C41" w:rsidRDefault="00955C41" w:rsidP="00F80E85"/>
    <w:p w:rsidR="00955C41" w:rsidRDefault="00955C41" w:rsidP="00F80E85">
      <w:r>
        <w:rPr>
          <w:rFonts w:hint="eastAsia"/>
        </w:rPr>
        <w:t>PERT</w:t>
      </w:r>
      <w:r>
        <w:t xml:space="preserve"> </w:t>
      </w:r>
      <w:r>
        <w:rPr>
          <w:rFonts w:hint="eastAsia"/>
        </w:rPr>
        <w:t>차트</w:t>
      </w:r>
    </w:p>
    <w:p w:rsidR="002F5955" w:rsidRDefault="002F5955" w:rsidP="002F5955">
      <w:pPr>
        <w:pStyle w:val="1"/>
      </w:pPr>
      <w:bookmarkStart w:id="17" w:name="_Toc447537516"/>
      <w:r>
        <w:rPr>
          <w:rFonts w:hint="eastAsia"/>
        </w:rPr>
        <w:t>산출물 관리</w:t>
      </w:r>
      <w:bookmarkEnd w:id="17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2F5955" w:rsidRPr="00EC223C" w:rsidTr="004B4701">
        <w:tc>
          <w:tcPr>
            <w:tcW w:w="8538" w:type="dxa"/>
          </w:tcPr>
          <w:p w:rsidR="002F5955" w:rsidRDefault="002F5955" w:rsidP="002F5955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산출물의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관리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방안을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  <w:p w:rsidR="002F5955" w:rsidRPr="00BA2195" w:rsidRDefault="002F5955" w:rsidP="002F5955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산출물을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어디에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저장하고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산출물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명을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어떤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규칙으로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할지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등을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2F5955" w:rsidRDefault="002F5955" w:rsidP="002F5955"/>
    <w:p w:rsidR="00C528F0" w:rsidRDefault="00C528F0" w:rsidP="002F5955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산출물은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저장소에</w:t>
      </w:r>
      <w:r>
        <w:rPr>
          <w:rFonts w:hint="eastAsia"/>
        </w:rPr>
        <w:t xml:space="preserve"> </w:t>
      </w:r>
      <w:r>
        <w:rPr>
          <w:rFonts w:hint="eastAsia"/>
        </w:rPr>
        <w:t>공유하여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작업자들이</w:t>
      </w:r>
      <w:r>
        <w:rPr>
          <w:rFonts w:hint="eastAsia"/>
        </w:rPr>
        <w:t xml:space="preserve"> </w:t>
      </w:r>
      <w:r>
        <w:rPr>
          <w:rFonts w:hint="eastAsia"/>
        </w:rPr>
        <w:t>열람하거나</w:t>
      </w:r>
      <w:r>
        <w:rPr>
          <w:rFonts w:hint="eastAsia"/>
        </w:rPr>
        <w:t xml:space="preserve"> </w:t>
      </w:r>
      <w:r>
        <w:rPr>
          <w:rFonts w:hint="eastAsia"/>
        </w:rPr>
        <w:t>수정할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C528F0" w:rsidRDefault="00C528F0" w:rsidP="002F5955">
      <w:r>
        <w:rPr>
          <w:rFonts w:hint="eastAsia"/>
        </w:rPr>
        <w:t>또한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Redmine</w:t>
      </w:r>
      <w:proofErr w:type="spellEnd"/>
      <w:r>
        <w:t xml:space="preserve"> </w:t>
      </w:r>
      <w:r>
        <w:rPr>
          <w:rFonts w:hint="eastAsia"/>
        </w:rPr>
        <w:t>서버를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일감을</w:t>
      </w:r>
      <w:r>
        <w:rPr>
          <w:rFonts w:hint="eastAsia"/>
        </w:rPr>
        <w:t xml:space="preserve"> </w:t>
      </w:r>
      <w:r>
        <w:rPr>
          <w:rFonts w:hint="eastAsia"/>
        </w:rPr>
        <w:t>관리하여</w:t>
      </w:r>
      <w:r>
        <w:rPr>
          <w:rFonts w:hint="eastAsia"/>
        </w:rPr>
        <w:t xml:space="preserve"> </w:t>
      </w:r>
      <w:r>
        <w:rPr>
          <w:rFonts w:hint="eastAsia"/>
        </w:rPr>
        <w:t>산출물이</w:t>
      </w:r>
      <w:r>
        <w:rPr>
          <w:rFonts w:hint="eastAsia"/>
        </w:rPr>
        <w:t xml:space="preserve"> </w:t>
      </w:r>
      <w:r>
        <w:rPr>
          <w:rFonts w:hint="eastAsia"/>
        </w:rPr>
        <w:t>계획적이고</w:t>
      </w:r>
      <w:r>
        <w:rPr>
          <w:rFonts w:hint="eastAsia"/>
        </w:rPr>
        <w:t xml:space="preserve"> </w:t>
      </w:r>
      <w:r>
        <w:rPr>
          <w:rFonts w:hint="eastAsia"/>
        </w:rPr>
        <w:t>체계적</w:t>
      </w:r>
      <w:r>
        <w:rPr>
          <w:rFonts w:hint="eastAsia"/>
        </w:rPr>
        <w:t xml:space="preserve"> </w:t>
      </w:r>
      <w:r>
        <w:rPr>
          <w:rFonts w:hint="eastAsia"/>
        </w:rPr>
        <w:t>완성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산출물은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제목</w:t>
      </w:r>
      <w:r>
        <w:rPr>
          <w:rFonts w:hint="eastAsia"/>
        </w:rPr>
        <w:t xml:space="preserve"> </w:t>
      </w:r>
      <w:r>
        <w:rPr>
          <w:rFonts w:hint="eastAsia"/>
        </w:rPr>
        <w:t>뒤와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이력과</w:t>
      </w:r>
      <w:r>
        <w:rPr>
          <w:rFonts w:hint="eastAsia"/>
        </w:rPr>
        <w:t xml:space="preserve"> </w:t>
      </w:r>
      <w:r>
        <w:rPr>
          <w:rFonts w:hint="eastAsia"/>
        </w:rPr>
        <w:t>머리말에도</w:t>
      </w:r>
      <w:r>
        <w:rPr>
          <w:rFonts w:hint="eastAsia"/>
        </w:rPr>
        <w:t xml:space="preserve"> </w:t>
      </w:r>
      <w:r>
        <w:rPr>
          <w:rFonts w:hint="eastAsia"/>
        </w:rPr>
        <w:t>버전을</w:t>
      </w:r>
      <w:r>
        <w:rPr>
          <w:rFonts w:hint="eastAsia"/>
        </w:rPr>
        <w:t xml:space="preserve"> </w:t>
      </w:r>
      <w:r>
        <w:rPr>
          <w:rFonts w:hint="eastAsia"/>
        </w:rPr>
        <w:t>동일하게</w:t>
      </w:r>
      <w:r>
        <w:rPr>
          <w:rFonts w:hint="eastAsia"/>
        </w:rPr>
        <w:t xml:space="preserve"> </w:t>
      </w:r>
      <w:r>
        <w:rPr>
          <w:rFonts w:hint="eastAsia"/>
        </w:rPr>
        <w:t>명시하여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버전</w:t>
      </w:r>
      <w:r>
        <w:rPr>
          <w:rFonts w:hint="eastAsia"/>
        </w:rPr>
        <w:t xml:space="preserve"> </w:t>
      </w:r>
      <w:r>
        <w:rPr>
          <w:rFonts w:hint="eastAsia"/>
        </w:rPr>
        <w:t>관리를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p w:rsidR="00C528F0" w:rsidRDefault="00C528F0" w:rsidP="002F5955"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이력은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수정한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작성하며</w:t>
      </w:r>
      <w:r>
        <w:rPr>
          <w:rFonts w:hint="eastAsia"/>
        </w:rPr>
        <w:t xml:space="preserve"> </w:t>
      </w:r>
      <w:r w:rsidR="003B3A30">
        <w:rPr>
          <w:rFonts w:hint="eastAsia"/>
        </w:rPr>
        <w:t>정확하고</w:t>
      </w:r>
      <w:r w:rsidR="003B3A30">
        <w:rPr>
          <w:rFonts w:hint="eastAsia"/>
        </w:rPr>
        <w:t xml:space="preserve"> </w:t>
      </w:r>
      <w:r w:rsidR="003B3A30">
        <w:rPr>
          <w:rFonts w:hint="eastAsia"/>
        </w:rPr>
        <w:t>간결하게</w:t>
      </w:r>
      <w:r w:rsidR="003B3A30">
        <w:rPr>
          <w:rFonts w:hint="eastAsia"/>
        </w:rPr>
        <w:t xml:space="preserve"> </w:t>
      </w:r>
      <w:r w:rsidR="003B3A30">
        <w:rPr>
          <w:rFonts w:hint="eastAsia"/>
        </w:rPr>
        <w:t>명시한다</w:t>
      </w:r>
      <w:r w:rsidR="003B3A30">
        <w:rPr>
          <w:rFonts w:hint="eastAsia"/>
        </w:rPr>
        <w:t>.</w:t>
      </w:r>
    </w:p>
    <w:p w:rsidR="003B3A30" w:rsidRDefault="003B3A30" w:rsidP="002F5955"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버전은</w:t>
      </w:r>
      <w:r>
        <w:rPr>
          <w:rFonts w:hint="eastAsia"/>
        </w:rPr>
        <w:t xml:space="preserve"> v0.01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초안을</w:t>
      </w:r>
      <w:r>
        <w:rPr>
          <w:rFonts w:hint="eastAsia"/>
        </w:rPr>
        <w:t xml:space="preserve"> </w:t>
      </w:r>
      <w:r>
        <w:rPr>
          <w:rFonts w:hint="eastAsia"/>
        </w:rPr>
        <w:t>시작하고</w:t>
      </w:r>
      <w:r>
        <w:rPr>
          <w:rFonts w:hint="eastAsia"/>
        </w:rPr>
        <w:t xml:space="preserve"> </w:t>
      </w:r>
      <w:r>
        <w:rPr>
          <w:rFonts w:hint="eastAsia"/>
        </w:rPr>
        <w:t>부분적인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사항은</w:t>
      </w:r>
      <w:r>
        <w:rPr>
          <w:rFonts w:hint="eastAsia"/>
        </w:rPr>
        <w:t xml:space="preserve"> </w:t>
      </w:r>
      <w:r>
        <w:rPr>
          <w:rFonts w:hint="eastAsia"/>
        </w:rPr>
        <w:t>소수</w:t>
      </w:r>
      <w:r>
        <w:rPr>
          <w:rFonts w:hint="eastAsia"/>
        </w:rPr>
        <w:t xml:space="preserve"> </w:t>
      </w:r>
      <w:r>
        <w:rPr>
          <w:rFonts w:hint="eastAsia"/>
        </w:rPr>
        <w:t>둘째</w:t>
      </w:r>
      <w:r>
        <w:rPr>
          <w:rFonts w:hint="eastAsia"/>
        </w:rPr>
        <w:t xml:space="preserve"> </w:t>
      </w:r>
      <w:r>
        <w:rPr>
          <w:rFonts w:hint="eastAsia"/>
        </w:rPr>
        <w:t>자리를</w:t>
      </w:r>
      <w:r>
        <w:rPr>
          <w:rFonts w:hint="eastAsia"/>
        </w:rPr>
        <w:t xml:space="preserve"> </w:t>
      </w:r>
      <w:r>
        <w:rPr>
          <w:rFonts w:hint="eastAsia"/>
        </w:rPr>
        <w:t>상승시킨다</w:t>
      </w:r>
      <w:r>
        <w:rPr>
          <w:rFonts w:hint="eastAsia"/>
        </w:rPr>
        <w:t>.</w:t>
      </w:r>
    </w:p>
    <w:p w:rsidR="003B3A30" w:rsidRPr="00084A45" w:rsidRDefault="00084A45" w:rsidP="002F5955"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완성도가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수준에</w:t>
      </w:r>
      <w:r>
        <w:rPr>
          <w:rFonts w:hint="eastAsia"/>
        </w:rPr>
        <w:t xml:space="preserve"> </w:t>
      </w:r>
      <w:r>
        <w:rPr>
          <w:rFonts w:hint="eastAsia"/>
        </w:rPr>
        <w:t>올라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t>Baseline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v1.0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동결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수요가</w:t>
      </w:r>
      <w:r>
        <w:rPr>
          <w:rFonts w:hint="eastAsia"/>
        </w:rPr>
        <w:t xml:space="preserve"> </w:t>
      </w:r>
      <w:r>
        <w:rPr>
          <w:rFonts w:hint="eastAsia"/>
        </w:rPr>
        <w:t>생길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오직</w:t>
      </w:r>
      <w:r>
        <w:rPr>
          <w:rFonts w:hint="eastAsia"/>
        </w:rPr>
        <w:t xml:space="preserve"> </w:t>
      </w:r>
      <w:r>
        <w:rPr>
          <w:rFonts w:hint="eastAsia"/>
        </w:rPr>
        <w:t>회의를</w:t>
      </w:r>
      <w:r>
        <w:rPr>
          <w:rFonts w:hint="eastAsia"/>
        </w:rPr>
        <w:t xml:space="preserve"> </w:t>
      </w:r>
      <w:r>
        <w:rPr>
          <w:rFonts w:hint="eastAsia"/>
        </w:rPr>
        <w:t>통해서만</w:t>
      </w:r>
      <w:r>
        <w:rPr>
          <w:rFonts w:hint="eastAsia"/>
        </w:rPr>
        <w:t xml:space="preserve"> </w:t>
      </w:r>
      <w:r>
        <w:rPr>
          <w:rFonts w:hint="eastAsia"/>
        </w:rPr>
        <w:t>접근한다</w:t>
      </w:r>
      <w:r>
        <w:rPr>
          <w:rFonts w:hint="eastAsia"/>
        </w:rPr>
        <w:t>.</w:t>
      </w:r>
    </w:p>
    <w:p w:rsidR="002F5955" w:rsidRDefault="002F5955" w:rsidP="002F5955">
      <w:r>
        <w:br w:type="page"/>
      </w:r>
    </w:p>
    <w:p w:rsidR="004B4701" w:rsidRDefault="004B4701" w:rsidP="004B4701">
      <w:pPr>
        <w:pStyle w:val="1"/>
      </w:pPr>
      <w:bookmarkStart w:id="18" w:name="_Toc447537517"/>
      <w:r>
        <w:rPr>
          <w:rFonts w:hint="eastAsia"/>
        </w:rPr>
        <w:lastRenderedPageBreak/>
        <w:t>위험 관리 계획</w:t>
      </w:r>
      <w:bookmarkEnd w:id="18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4B4701" w:rsidRPr="00EC223C" w:rsidTr="004B4701">
        <w:tc>
          <w:tcPr>
            <w:tcW w:w="8538" w:type="dxa"/>
          </w:tcPr>
          <w:p w:rsidR="004B4701" w:rsidRPr="002F5955" w:rsidRDefault="004B4701" w:rsidP="004B470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수행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중에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발생할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위험을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식별하고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이를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대처하기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위한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방안을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4B4701" w:rsidRPr="004B4701" w:rsidRDefault="004B4701" w:rsidP="004B470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46"/>
        <w:gridCol w:w="1270"/>
        <w:gridCol w:w="1271"/>
        <w:gridCol w:w="3307"/>
      </w:tblGrid>
      <w:tr w:rsidR="00236063" w:rsidRPr="00ED3896" w:rsidTr="00236063">
        <w:trPr>
          <w:trHeight w:val="165"/>
        </w:trPr>
        <w:tc>
          <w:tcPr>
            <w:tcW w:w="2660" w:type="dxa"/>
            <w:shd w:val="clear" w:color="auto" w:fill="C0C0C0"/>
            <w:vAlign w:val="center"/>
          </w:tcPr>
          <w:p w:rsidR="00236063" w:rsidRPr="00ED3896" w:rsidRDefault="00236063" w:rsidP="004B4701">
            <w:pPr>
              <w:pStyle w:val="af0"/>
            </w:pPr>
            <w:r>
              <w:rPr>
                <w:rFonts w:hint="eastAsia"/>
              </w:rPr>
              <w:t>위험 요소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236063" w:rsidRPr="00ED3896" w:rsidRDefault="00236063" w:rsidP="004B4701">
            <w:pPr>
              <w:pStyle w:val="af0"/>
            </w:pPr>
            <w:r>
              <w:rPr>
                <w:rFonts w:hint="eastAsia"/>
              </w:rPr>
              <w:t>가능성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236063" w:rsidRPr="00ED3896" w:rsidRDefault="00236063" w:rsidP="004B4701">
            <w:pPr>
              <w:pStyle w:val="af0"/>
            </w:pPr>
            <w:r>
              <w:rPr>
                <w:rFonts w:hint="eastAsia"/>
              </w:rPr>
              <w:t>영향도</w:t>
            </w:r>
          </w:p>
        </w:tc>
        <w:tc>
          <w:tcPr>
            <w:tcW w:w="3324" w:type="dxa"/>
            <w:shd w:val="clear" w:color="auto" w:fill="C0C0C0"/>
          </w:tcPr>
          <w:p w:rsidR="00236063" w:rsidRDefault="00236063" w:rsidP="004B4701">
            <w:pPr>
              <w:pStyle w:val="af0"/>
            </w:pPr>
            <w:r>
              <w:rPr>
                <w:rFonts w:hint="eastAsia"/>
              </w:rPr>
              <w:t>대처 방안</w:t>
            </w:r>
          </w:p>
        </w:tc>
      </w:tr>
      <w:tr w:rsidR="00236063" w:rsidRPr="00ED3896" w:rsidTr="00236063">
        <w:trPr>
          <w:trHeight w:val="72"/>
        </w:trPr>
        <w:tc>
          <w:tcPr>
            <w:tcW w:w="2660" w:type="dxa"/>
            <w:vAlign w:val="center"/>
          </w:tcPr>
          <w:p w:rsidR="00236063" w:rsidRPr="00F32D75" w:rsidRDefault="00236063" w:rsidP="004B4701">
            <w:pPr>
              <w:pStyle w:val="af"/>
            </w:pPr>
          </w:p>
        </w:tc>
        <w:tc>
          <w:tcPr>
            <w:tcW w:w="1275" w:type="dxa"/>
            <w:vAlign w:val="center"/>
          </w:tcPr>
          <w:p w:rsidR="00236063" w:rsidRPr="00F32D75" w:rsidRDefault="00236063" w:rsidP="004B4701"/>
        </w:tc>
        <w:tc>
          <w:tcPr>
            <w:tcW w:w="1276" w:type="dxa"/>
            <w:vAlign w:val="center"/>
          </w:tcPr>
          <w:p w:rsidR="00236063" w:rsidRPr="00F32D75" w:rsidRDefault="00236063" w:rsidP="004B4701"/>
        </w:tc>
        <w:tc>
          <w:tcPr>
            <w:tcW w:w="3324" w:type="dxa"/>
          </w:tcPr>
          <w:p w:rsidR="00236063" w:rsidRPr="00F32D75" w:rsidRDefault="00236063" w:rsidP="004B4701"/>
        </w:tc>
      </w:tr>
      <w:tr w:rsidR="00236063" w:rsidRPr="00ED3896" w:rsidTr="00236063">
        <w:trPr>
          <w:trHeight w:val="72"/>
        </w:trPr>
        <w:tc>
          <w:tcPr>
            <w:tcW w:w="2660" w:type="dxa"/>
            <w:vAlign w:val="center"/>
          </w:tcPr>
          <w:p w:rsidR="00236063" w:rsidRPr="00F32D75" w:rsidRDefault="00236063" w:rsidP="004B4701">
            <w:pPr>
              <w:pStyle w:val="af"/>
            </w:pPr>
          </w:p>
        </w:tc>
        <w:tc>
          <w:tcPr>
            <w:tcW w:w="1275" w:type="dxa"/>
            <w:vAlign w:val="center"/>
          </w:tcPr>
          <w:p w:rsidR="00236063" w:rsidRPr="00F32D75" w:rsidRDefault="00236063" w:rsidP="004B4701"/>
        </w:tc>
        <w:tc>
          <w:tcPr>
            <w:tcW w:w="1276" w:type="dxa"/>
            <w:vAlign w:val="center"/>
          </w:tcPr>
          <w:p w:rsidR="00236063" w:rsidRPr="00F32D75" w:rsidRDefault="00236063" w:rsidP="004B4701"/>
        </w:tc>
        <w:tc>
          <w:tcPr>
            <w:tcW w:w="3324" w:type="dxa"/>
          </w:tcPr>
          <w:p w:rsidR="00236063" w:rsidRPr="00F32D75" w:rsidRDefault="00236063" w:rsidP="004B4701"/>
        </w:tc>
      </w:tr>
      <w:tr w:rsidR="00236063" w:rsidRPr="00ED3896" w:rsidTr="00236063">
        <w:trPr>
          <w:trHeight w:val="72"/>
        </w:trPr>
        <w:tc>
          <w:tcPr>
            <w:tcW w:w="2660" w:type="dxa"/>
            <w:vAlign w:val="center"/>
          </w:tcPr>
          <w:p w:rsidR="00236063" w:rsidRPr="00F32D75" w:rsidRDefault="00236063" w:rsidP="004B4701">
            <w:pPr>
              <w:pStyle w:val="af"/>
            </w:pPr>
          </w:p>
        </w:tc>
        <w:tc>
          <w:tcPr>
            <w:tcW w:w="1275" w:type="dxa"/>
            <w:vAlign w:val="center"/>
          </w:tcPr>
          <w:p w:rsidR="00236063" w:rsidRPr="00F32D75" w:rsidRDefault="00236063" w:rsidP="004B4701"/>
        </w:tc>
        <w:tc>
          <w:tcPr>
            <w:tcW w:w="1276" w:type="dxa"/>
            <w:vAlign w:val="center"/>
          </w:tcPr>
          <w:p w:rsidR="00236063" w:rsidRPr="00F32D75" w:rsidRDefault="00236063" w:rsidP="004B4701"/>
        </w:tc>
        <w:tc>
          <w:tcPr>
            <w:tcW w:w="3324" w:type="dxa"/>
          </w:tcPr>
          <w:p w:rsidR="00236063" w:rsidRPr="00F32D75" w:rsidRDefault="00236063" w:rsidP="004B4701"/>
        </w:tc>
      </w:tr>
    </w:tbl>
    <w:p w:rsidR="002F5955" w:rsidRPr="002F5955" w:rsidRDefault="002F5955" w:rsidP="002F5955"/>
    <w:sectPr w:rsidR="002F5955" w:rsidRPr="002F5955" w:rsidSect="00ED0B5B">
      <w:headerReference w:type="default" r:id="rId13"/>
      <w:footerReference w:type="even" r:id="rId14"/>
      <w:footerReference w:type="default" r:id="rId15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4436" w:rsidRDefault="003E4436">
      <w:r>
        <w:separator/>
      </w:r>
    </w:p>
    <w:p w:rsidR="003E4436" w:rsidRDefault="003E4436"/>
    <w:p w:rsidR="003E4436" w:rsidRDefault="003E4436"/>
    <w:p w:rsidR="003E4436" w:rsidRDefault="003E4436"/>
  </w:endnote>
  <w:endnote w:type="continuationSeparator" w:id="0">
    <w:p w:rsidR="003E4436" w:rsidRDefault="003E4436">
      <w:r>
        <w:continuationSeparator/>
      </w:r>
    </w:p>
    <w:p w:rsidR="003E4436" w:rsidRDefault="003E4436"/>
    <w:p w:rsidR="003E4436" w:rsidRDefault="003E4436"/>
    <w:p w:rsidR="003E4436" w:rsidRDefault="003E44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206" w:rsidRDefault="00A13206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A13206" w:rsidRDefault="00A13206"/>
  <w:p w:rsidR="00A13206" w:rsidRDefault="00A13206"/>
  <w:p w:rsidR="00A13206" w:rsidRDefault="00A13206"/>
  <w:p w:rsidR="00A13206" w:rsidRDefault="00A13206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206" w:rsidRDefault="00A13206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EC6EF3">
      <w:rPr>
        <w:noProof/>
      </w:rPr>
      <w:t>- 9 -</w:t>
    </w:r>
    <w:r>
      <w:fldChar w:fldCharType="end"/>
    </w:r>
  </w:p>
  <w:p w:rsidR="00A13206" w:rsidRDefault="00A13206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0" t="3175" r="0" b="1905"/>
              <wp:wrapNone/>
              <wp:docPr id="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5BF082" id="Rectangle 35" o:spid="_x0000_s1026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" fillcolor="#903" stroked="f" strokecolor="blue"/>
          </w:pict>
        </mc:Fallback>
      </mc:AlternateContent>
    </w:r>
    <w:r>
      <w:rPr>
        <w:rFonts w:hint="eastAsia"/>
        <w:noProof/>
      </w:rPr>
      <w:drawing>
        <wp:inline distT="0" distB="0" distL="0" distR="0">
          <wp:extent cx="2058670" cy="235585"/>
          <wp:effectExtent l="0" t="0" r="0" b="0"/>
          <wp:docPr id="2" name="그림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8670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proofErr w:type="spellStart"/>
    <w:r>
      <w:rPr>
        <w:rFonts w:hint="eastAsia"/>
      </w:rPr>
      <w:t>고객사</w:t>
    </w:r>
    <w:proofErr w:type="spellEnd"/>
    <w:r>
      <w:rPr>
        <w:rFonts w:hint="eastAsia"/>
      </w:rPr>
      <w:t xml:space="preserve"> Logo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4436" w:rsidRDefault="003E4436">
      <w:r>
        <w:separator/>
      </w:r>
    </w:p>
    <w:p w:rsidR="003E4436" w:rsidRDefault="003E4436"/>
    <w:p w:rsidR="003E4436" w:rsidRDefault="003E4436"/>
    <w:p w:rsidR="003E4436" w:rsidRDefault="003E4436"/>
  </w:footnote>
  <w:footnote w:type="continuationSeparator" w:id="0">
    <w:p w:rsidR="003E4436" w:rsidRDefault="003E4436">
      <w:r>
        <w:continuationSeparator/>
      </w:r>
    </w:p>
    <w:p w:rsidR="003E4436" w:rsidRDefault="003E4436"/>
    <w:p w:rsidR="003E4436" w:rsidRDefault="003E4436"/>
    <w:p w:rsidR="003E4436" w:rsidRDefault="003E4436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7"/>
      <w:gridCol w:w="2564"/>
      <w:gridCol w:w="1663"/>
      <w:gridCol w:w="2536"/>
    </w:tblGrid>
    <w:tr w:rsidR="00A13206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A13206" w:rsidRPr="00D54A11" w:rsidRDefault="00A13206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A13206" w:rsidRPr="00D54A11" w:rsidRDefault="00A13206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To do list</w:t>
          </w:r>
        </w:p>
      </w:tc>
      <w:tc>
        <w:tcPr>
          <w:tcW w:w="1698" w:type="dxa"/>
          <w:shd w:val="clear" w:color="auto" w:fill="E6E6E6"/>
          <w:vAlign w:val="center"/>
        </w:tcPr>
        <w:p w:rsidR="00A13206" w:rsidRPr="00D54A11" w:rsidRDefault="00A13206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A13206" w:rsidRPr="00D54A11" w:rsidRDefault="00A13206" w:rsidP="00D54A11">
          <w:pPr>
            <w:jc w:val="center"/>
            <w:rPr>
              <w:rFonts w:ascii="돋움" w:eastAsia="돋움" w:hAnsi="돋움"/>
            </w:rPr>
          </w:pPr>
        </w:p>
      </w:tc>
    </w:tr>
    <w:tr w:rsidR="00A13206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A13206" w:rsidRPr="00D54A11" w:rsidRDefault="00A13206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A13206" w:rsidRPr="00D54A11" w:rsidRDefault="00A13206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프로젝트 계획서</w:t>
          </w:r>
        </w:p>
      </w:tc>
      <w:tc>
        <w:tcPr>
          <w:tcW w:w="1698" w:type="dxa"/>
          <w:shd w:val="clear" w:color="auto" w:fill="E6E6E6"/>
          <w:vAlign w:val="center"/>
        </w:tcPr>
        <w:p w:rsidR="00A13206" w:rsidRPr="00D54A11" w:rsidRDefault="00A13206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A13206" w:rsidRPr="00D54A11" w:rsidRDefault="00A13206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V</w:t>
          </w:r>
          <w:r>
            <w:rPr>
              <w:rFonts w:ascii="돋움" w:eastAsia="돋움" w:hAnsi="돋움" w:hint="eastAsia"/>
            </w:rPr>
            <w:t>0</w:t>
          </w:r>
          <w:r w:rsidR="00E84FF4">
            <w:rPr>
              <w:rFonts w:ascii="돋움" w:eastAsia="돋움" w:hAnsi="돋움"/>
            </w:rPr>
            <w:t>.03</w:t>
          </w:r>
        </w:p>
      </w:tc>
    </w:tr>
  </w:tbl>
  <w:p w:rsidR="00A13206" w:rsidRPr="00EF53CF" w:rsidRDefault="00A13206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1905" t="0" r="0" b="0"/>
              <wp:wrapNone/>
              <wp:docPr id="3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BD9D93" id="Rectangle 28" o:spid="_x0000_s1026" style="position:absolute;left:0;text-align:left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" fillcolor="#903" stroked="f" strokecolor="blu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5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9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0" w15:restartNumberingAfterBreak="0">
    <w:nsid w:val="7FFA6C01"/>
    <w:multiLevelType w:val="multilevel"/>
    <w:tmpl w:val="EF0C4EA0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9"/>
  </w:num>
  <w:num w:numId="10">
    <w:abstractNumId w:val="8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5B52"/>
    <w:rsid w:val="00047D73"/>
    <w:rsid w:val="0005078A"/>
    <w:rsid w:val="00050832"/>
    <w:rsid w:val="000512EC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1B4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E3C"/>
    <w:rsid w:val="00076EC9"/>
    <w:rsid w:val="00077BA1"/>
    <w:rsid w:val="00082284"/>
    <w:rsid w:val="00083049"/>
    <w:rsid w:val="00084A45"/>
    <w:rsid w:val="000858EE"/>
    <w:rsid w:val="00085D84"/>
    <w:rsid w:val="0008662C"/>
    <w:rsid w:val="0008755F"/>
    <w:rsid w:val="000878B0"/>
    <w:rsid w:val="0009086F"/>
    <w:rsid w:val="00090F72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A76A1"/>
    <w:rsid w:val="000B06A4"/>
    <w:rsid w:val="000B25C4"/>
    <w:rsid w:val="000B5629"/>
    <w:rsid w:val="000B75B3"/>
    <w:rsid w:val="000C1642"/>
    <w:rsid w:val="000C1C63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C50"/>
    <w:rsid w:val="00137DCF"/>
    <w:rsid w:val="0014065E"/>
    <w:rsid w:val="00140B86"/>
    <w:rsid w:val="00142063"/>
    <w:rsid w:val="001428D0"/>
    <w:rsid w:val="00142F05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790"/>
    <w:rsid w:val="00162AFF"/>
    <w:rsid w:val="001630AB"/>
    <w:rsid w:val="001631BA"/>
    <w:rsid w:val="00163C56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77B11"/>
    <w:rsid w:val="00180911"/>
    <w:rsid w:val="00180938"/>
    <w:rsid w:val="00181FFB"/>
    <w:rsid w:val="0018259A"/>
    <w:rsid w:val="00182838"/>
    <w:rsid w:val="00182F83"/>
    <w:rsid w:val="001838CD"/>
    <w:rsid w:val="00184118"/>
    <w:rsid w:val="00184ED7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4C58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6063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66"/>
    <w:rsid w:val="00246975"/>
    <w:rsid w:val="00250213"/>
    <w:rsid w:val="00250282"/>
    <w:rsid w:val="0025042B"/>
    <w:rsid w:val="0025079B"/>
    <w:rsid w:val="00250CFE"/>
    <w:rsid w:val="00251FAD"/>
    <w:rsid w:val="00253474"/>
    <w:rsid w:val="00254C1E"/>
    <w:rsid w:val="00254DFA"/>
    <w:rsid w:val="0025513B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64B1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2F5955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30FE5"/>
    <w:rsid w:val="00331142"/>
    <w:rsid w:val="003311AB"/>
    <w:rsid w:val="003319BB"/>
    <w:rsid w:val="00332BDD"/>
    <w:rsid w:val="0033373A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892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4AF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FE6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33AF"/>
    <w:rsid w:val="003B37F7"/>
    <w:rsid w:val="003B3A30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EF9"/>
    <w:rsid w:val="003D1309"/>
    <w:rsid w:val="003D1482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436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53"/>
    <w:rsid w:val="00402BCF"/>
    <w:rsid w:val="00402DE8"/>
    <w:rsid w:val="004034E1"/>
    <w:rsid w:val="0040406B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7B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701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500F92"/>
    <w:rsid w:val="005017C9"/>
    <w:rsid w:val="00502620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2FDD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EA5"/>
    <w:rsid w:val="0053127D"/>
    <w:rsid w:val="00531A6C"/>
    <w:rsid w:val="00532207"/>
    <w:rsid w:val="00532584"/>
    <w:rsid w:val="00532DC4"/>
    <w:rsid w:val="00533E6E"/>
    <w:rsid w:val="00534000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0E03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6186"/>
    <w:rsid w:val="005C67FD"/>
    <w:rsid w:val="005C69EC"/>
    <w:rsid w:val="005C7D42"/>
    <w:rsid w:val="005D0486"/>
    <w:rsid w:val="005D22C1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DB1"/>
    <w:rsid w:val="00646E7C"/>
    <w:rsid w:val="00646F0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A58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3149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567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3026A"/>
    <w:rsid w:val="00730F22"/>
    <w:rsid w:val="00731276"/>
    <w:rsid w:val="00731AF2"/>
    <w:rsid w:val="00733290"/>
    <w:rsid w:val="00733C57"/>
    <w:rsid w:val="00735FE5"/>
    <w:rsid w:val="00740826"/>
    <w:rsid w:val="007415BE"/>
    <w:rsid w:val="00743817"/>
    <w:rsid w:val="00744260"/>
    <w:rsid w:val="0074477C"/>
    <w:rsid w:val="0074622D"/>
    <w:rsid w:val="00746527"/>
    <w:rsid w:val="00747269"/>
    <w:rsid w:val="00747783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4873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28C"/>
    <w:rsid w:val="00773571"/>
    <w:rsid w:val="00773A0F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A0457"/>
    <w:rsid w:val="007A2A30"/>
    <w:rsid w:val="007A2FC0"/>
    <w:rsid w:val="007A3001"/>
    <w:rsid w:val="007A4EB3"/>
    <w:rsid w:val="007A50DD"/>
    <w:rsid w:val="007A599C"/>
    <w:rsid w:val="007A6C06"/>
    <w:rsid w:val="007B07E5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55A"/>
    <w:rsid w:val="00803A8B"/>
    <w:rsid w:val="008042E8"/>
    <w:rsid w:val="0080435B"/>
    <w:rsid w:val="00804C3A"/>
    <w:rsid w:val="00806865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B37"/>
    <w:rsid w:val="0082530C"/>
    <w:rsid w:val="00825412"/>
    <w:rsid w:val="0082665E"/>
    <w:rsid w:val="00826707"/>
    <w:rsid w:val="00826A8B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0223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4F70"/>
    <w:rsid w:val="008B68CF"/>
    <w:rsid w:val="008C080B"/>
    <w:rsid w:val="008C0DD4"/>
    <w:rsid w:val="008C1191"/>
    <w:rsid w:val="008C30A4"/>
    <w:rsid w:val="008C3B4F"/>
    <w:rsid w:val="008C4271"/>
    <w:rsid w:val="008C4BA6"/>
    <w:rsid w:val="008C6145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51B"/>
    <w:rsid w:val="008F66EB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2B33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5B"/>
    <w:rsid w:val="009536A4"/>
    <w:rsid w:val="009539FC"/>
    <w:rsid w:val="009547C8"/>
    <w:rsid w:val="00954F3D"/>
    <w:rsid w:val="0095511F"/>
    <w:rsid w:val="00955311"/>
    <w:rsid w:val="0095540A"/>
    <w:rsid w:val="00955C41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BC8"/>
    <w:rsid w:val="009C5DF0"/>
    <w:rsid w:val="009C5FA5"/>
    <w:rsid w:val="009C6EEB"/>
    <w:rsid w:val="009D03C7"/>
    <w:rsid w:val="009D0BE4"/>
    <w:rsid w:val="009D0C78"/>
    <w:rsid w:val="009D1876"/>
    <w:rsid w:val="009D1948"/>
    <w:rsid w:val="009D3D2C"/>
    <w:rsid w:val="009D48AC"/>
    <w:rsid w:val="009D5440"/>
    <w:rsid w:val="009D5AB9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4E02"/>
    <w:rsid w:val="009F555A"/>
    <w:rsid w:val="009F619C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25B6"/>
    <w:rsid w:val="00A13206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46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210"/>
    <w:rsid w:val="00A54415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50CC"/>
    <w:rsid w:val="00AC619D"/>
    <w:rsid w:val="00AC63A6"/>
    <w:rsid w:val="00AC69F1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09ED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3FD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2CC1"/>
    <w:rsid w:val="00B13015"/>
    <w:rsid w:val="00B13711"/>
    <w:rsid w:val="00B138E7"/>
    <w:rsid w:val="00B13BF2"/>
    <w:rsid w:val="00B14139"/>
    <w:rsid w:val="00B15144"/>
    <w:rsid w:val="00B153DA"/>
    <w:rsid w:val="00B169E0"/>
    <w:rsid w:val="00B217DE"/>
    <w:rsid w:val="00B21E58"/>
    <w:rsid w:val="00B22318"/>
    <w:rsid w:val="00B225CA"/>
    <w:rsid w:val="00B22EB4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6C"/>
    <w:rsid w:val="00B544E3"/>
    <w:rsid w:val="00B545E4"/>
    <w:rsid w:val="00B54C46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A8A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1667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378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4460"/>
    <w:rsid w:val="00C144EC"/>
    <w:rsid w:val="00C15745"/>
    <w:rsid w:val="00C15D8E"/>
    <w:rsid w:val="00C1650F"/>
    <w:rsid w:val="00C16733"/>
    <w:rsid w:val="00C16938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6F09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28F0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5EA1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2463"/>
    <w:rsid w:val="00CE301C"/>
    <w:rsid w:val="00CE4580"/>
    <w:rsid w:val="00CE58C9"/>
    <w:rsid w:val="00CE5B92"/>
    <w:rsid w:val="00CE5FF5"/>
    <w:rsid w:val="00CE71BE"/>
    <w:rsid w:val="00CE770F"/>
    <w:rsid w:val="00CF2896"/>
    <w:rsid w:val="00CF33F0"/>
    <w:rsid w:val="00CF3CF1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EAB"/>
    <w:rsid w:val="00D11C50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5AA"/>
    <w:rsid w:val="00D27913"/>
    <w:rsid w:val="00D27A70"/>
    <w:rsid w:val="00D30926"/>
    <w:rsid w:val="00D30E69"/>
    <w:rsid w:val="00D31E1B"/>
    <w:rsid w:val="00D3328B"/>
    <w:rsid w:val="00D346FD"/>
    <w:rsid w:val="00D3574A"/>
    <w:rsid w:val="00D370A7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50B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516B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FE3"/>
    <w:rsid w:val="00E65D83"/>
    <w:rsid w:val="00E66992"/>
    <w:rsid w:val="00E6717C"/>
    <w:rsid w:val="00E7158C"/>
    <w:rsid w:val="00E71B2C"/>
    <w:rsid w:val="00E73215"/>
    <w:rsid w:val="00E73287"/>
    <w:rsid w:val="00E77288"/>
    <w:rsid w:val="00E778F6"/>
    <w:rsid w:val="00E77A93"/>
    <w:rsid w:val="00E804CB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4FF4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223C"/>
    <w:rsid w:val="00EC2927"/>
    <w:rsid w:val="00EC423B"/>
    <w:rsid w:val="00EC5DCC"/>
    <w:rsid w:val="00EC6EF3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81E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0E85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66C4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6FB"/>
    <w:rsid w:val="00FC6BFB"/>
    <w:rsid w:val="00FC7965"/>
    <w:rsid w:val="00FC79D7"/>
    <w:rsid w:val="00FC7DD3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B8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shapeDefaults>
  <w:decimalSymbol w:val="."/>
  <w:listSeparator w:val=","/>
  <w14:docId w14:val="3E46E152"/>
  <w15:chartTrackingRefBased/>
  <w15:docId w15:val="{AC0F1DAF-0E0F-42BA-A837-5B8AFB900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302C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4221DF"/>
    <w:pPr>
      <w:keepNext/>
      <w:numPr>
        <w:ilvl w:val="2"/>
        <w:numId w:val="1"/>
      </w:numPr>
      <w:tabs>
        <w:tab w:val="clear" w:pos="1647"/>
        <w:tab w:val="num" w:pos="200"/>
        <w:tab w:val="num" w:pos="709"/>
      </w:tabs>
      <w:ind w:left="567"/>
      <w:outlineLvl w:val="2"/>
    </w:pPr>
    <w:rPr>
      <w:rFonts w:ascii="HY헤드라인M" w:eastAsia="HY헤드라인M" w:hAnsi="HY헤드라인M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paragraph" w:styleId="af2">
    <w:name w:val="Body Text"/>
    <w:basedOn w:val="a"/>
    <w:link w:val="Char1"/>
    <w:rsid w:val="00EC223C"/>
    <w:pPr>
      <w:wordWrap/>
      <w:autoSpaceDE/>
      <w:autoSpaceDN/>
      <w:spacing w:after="180" w:line="240" w:lineRule="atLeast"/>
      <w:jc w:val="left"/>
    </w:pPr>
    <w:rPr>
      <w:rFonts w:ascii="Arial" w:eastAsia="돋움" w:hAnsi="Arial"/>
      <w:kern w:val="0"/>
      <w:szCs w:val="20"/>
      <w:lang w:eastAsia="en-US"/>
    </w:rPr>
  </w:style>
  <w:style w:type="character" w:customStyle="1" w:styleId="Char1">
    <w:name w:val="본문 Char"/>
    <w:link w:val="af2"/>
    <w:rsid w:val="00EC223C"/>
    <w:rPr>
      <w:rFonts w:ascii="Arial" w:eastAsia="돋움" w:hAnsi="Arial"/>
      <w:lang w:eastAsia="en-US"/>
    </w:rPr>
  </w:style>
  <w:style w:type="character" w:styleId="af3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C3D0E-3CF1-4495-A95F-27ED9C3E1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</Template>
  <TotalTime>391</TotalTime>
  <Pages>10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3714</CharactersWithSpaces>
  <SharedDoc>false</SharedDoc>
  <HLinks>
    <vt:vector size="78" baseType="variant">
      <vt:variant>
        <vt:i4>1048629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_Toc447537517</vt:lpwstr>
      </vt:variant>
      <vt:variant>
        <vt:i4>1048629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_Toc447537516</vt:lpwstr>
      </vt:variant>
      <vt:variant>
        <vt:i4>1048629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_Toc447537515</vt:lpwstr>
      </vt:variant>
      <vt:variant>
        <vt:i4>1048629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_Toc447537514</vt:lpwstr>
      </vt:variant>
      <vt:variant>
        <vt:i4>1048629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_Toc447537513</vt:lpwstr>
      </vt:variant>
      <vt:variant>
        <vt:i4>1048629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_Toc447537512</vt:lpwstr>
      </vt:variant>
      <vt:variant>
        <vt:i4>1048629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_Toc447537511</vt:lpwstr>
      </vt:variant>
      <vt:variant>
        <vt:i4>1048629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_Toc447537510</vt:lpwstr>
      </vt:variant>
      <vt:variant>
        <vt:i4>1114165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_Toc447537509</vt:lpwstr>
      </vt:variant>
      <vt:variant>
        <vt:i4>1114165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_Toc447537508</vt:lpwstr>
      </vt:variant>
      <vt:variant>
        <vt:i4>1114165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_Toc447537507</vt:lpwstr>
      </vt:variant>
      <vt:variant>
        <vt:i4>1114165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_Toc447537506</vt:lpwstr>
      </vt:variant>
      <vt:variant>
        <vt:i4>1114165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_Toc447537505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dc:description/>
  <cp:lastModifiedBy>jeongwon</cp:lastModifiedBy>
  <cp:revision>31</cp:revision>
  <cp:lastPrinted>2008-01-26T04:17:00Z</cp:lastPrinted>
  <dcterms:created xsi:type="dcterms:W3CDTF">2017-05-01T14:24:00Z</dcterms:created>
  <dcterms:modified xsi:type="dcterms:W3CDTF">2017-05-09T15:48:00Z</dcterms:modified>
</cp:coreProperties>
</file>