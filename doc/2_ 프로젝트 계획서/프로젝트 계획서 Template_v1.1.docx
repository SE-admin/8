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A125B6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1270" t="3810" r="0" b="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B7B0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A125B6" w:rsidRPr="001419DC">
        <w:rPr>
          <w:rFonts w:asciiTheme="majorHAnsi" w:eastAsiaTheme="majorHAnsi" w:hAnsiTheme="majorHAnsi" w:hint="eastAsia"/>
        </w:rPr>
        <w:t>E</w:t>
      </w:r>
      <w:r w:rsidR="00A125B6" w:rsidRPr="001419DC">
        <w:rPr>
          <w:rFonts w:asciiTheme="majorHAnsi" w:eastAsiaTheme="majorHAnsi" w:hAnsiTheme="majorHAnsi"/>
        </w:rPr>
        <w:t>ight Eureka</w:t>
      </w:r>
      <w:r w:rsidR="00A125B6">
        <w:rPr>
          <w:rFonts w:asciiTheme="majorHAnsi" w:eastAsiaTheme="majorHAnsi" w:hAnsiTheme="majorHAnsi"/>
        </w:rPr>
        <w:t xml:space="preserve"> 8</w:t>
      </w:r>
      <w:r w:rsidR="00A125B6">
        <w:rPr>
          <w:rFonts w:asciiTheme="majorHAnsi" w:eastAsiaTheme="majorHAnsi" w:hAnsiTheme="majorHAnsi" w:hint="eastAsia"/>
        </w:rPr>
        <w:t>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646"/>
        <w:gridCol w:w="4576"/>
        <w:gridCol w:w="1683"/>
      </w:tblGrid>
      <w:tr w:rsidR="000F729C" w:rsidRPr="00BA2195" w:rsidTr="00B3411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:rsidTr="00B3411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17.05.01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B07E5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및</w:t>
            </w:r>
            <w:r>
              <w:rPr>
                <w:rFonts w:hint="eastAsia"/>
                <w:kern w:val="0"/>
              </w:rPr>
              <w:t xml:space="preserve"> WBS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125B6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 w:rsidTr="00B3411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</w:t>
            </w:r>
            <w:r>
              <w:rPr>
                <w:kern w:val="0"/>
              </w:rPr>
              <w:t>.04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 w:rsidR="00E84FF4">
              <w:rPr>
                <w:kern w:val="0"/>
              </w:rPr>
              <w:t>.</w:t>
            </w:r>
            <w:r>
              <w:rPr>
                <w:kern w:val="0"/>
              </w:rPr>
              <w:t>02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산출물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0F729C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역할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9F619C" w:rsidRPr="00BA2195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PERT</w:t>
            </w:r>
            <w:r>
              <w:rPr>
                <w:rFonts w:hint="eastAsia"/>
                <w:kern w:val="0"/>
              </w:rPr>
              <w:t>차트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강성연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김상규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민병석</w:t>
            </w:r>
          </w:p>
          <w:p w:rsidR="009F619C" w:rsidRPr="004D74F0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최수빈</w:t>
            </w:r>
          </w:p>
        </w:tc>
      </w:tr>
      <w:tr w:rsidR="000F729C" w:rsidRPr="00BA2195" w:rsidTr="00B3411D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  <w:kern w:val="0"/>
              </w:rPr>
              <w:t>17.05</w:t>
            </w:r>
            <w:r w:rsidR="00E84FF4">
              <w:rPr>
                <w:kern w:val="0"/>
              </w:rPr>
              <w:t>.05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E84FF4" w:rsidP="00D668F3">
            <w:r>
              <w:t>V</w:t>
            </w: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G</w:t>
            </w:r>
            <w:r w:rsidR="00E84FF4">
              <w:t xml:space="preserve">antt </w:t>
            </w:r>
            <w:r w:rsidR="00E84FF4">
              <w:rPr>
                <w:rFonts w:hint="eastAsia"/>
              </w:rPr>
              <w:t>차트</w:t>
            </w:r>
            <w:r w:rsidR="00E84FF4">
              <w:rPr>
                <w:rFonts w:hint="eastAsia"/>
              </w:rPr>
              <w:t xml:space="preserve"> </w:t>
            </w:r>
            <w:r w:rsidR="00E84FF4">
              <w:rPr>
                <w:rFonts w:hint="eastAsia"/>
              </w:rPr>
              <w:t>초안</w:t>
            </w:r>
          </w:p>
          <w:p w:rsidR="00E84FF4" w:rsidRDefault="00E84FF4" w:rsidP="00D668F3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세분화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E84FF4" w:rsidRPr="00BA2195" w:rsidRDefault="00E84FF4" w:rsidP="00D668F3"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E84FF4" w:rsidP="00D668F3">
            <w:r>
              <w:rPr>
                <w:rFonts w:hint="eastAsia"/>
              </w:rPr>
              <w:t>김정원</w:t>
            </w:r>
          </w:p>
        </w:tc>
      </w:tr>
      <w:tr w:rsidR="000F729C" w:rsidRPr="00BA2195" w:rsidTr="00B3411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C16938">
              <w:t>17.05.09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C16938" w:rsidP="00D668F3">
            <w:r>
              <w:t>V</w:t>
            </w:r>
            <w:r>
              <w:rPr>
                <w:rFonts w:hint="eastAsia"/>
              </w:rPr>
              <w:t>0</w:t>
            </w:r>
            <w:r>
              <w:t>.04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6938" w:rsidRDefault="00C16938" w:rsidP="00D668F3">
            <w:r>
              <w:rPr>
                <w:rFonts w:hint="eastAsia"/>
              </w:rPr>
              <w:t>WBS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  <w:p w:rsidR="000F729C" w:rsidRDefault="00C16938" w:rsidP="00D668F3">
            <w:proofErr w:type="gramStart"/>
            <w:r>
              <w:rPr>
                <w:rFonts w:hint="eastAsia"/>
              </w:rPr>
              <w:t>Gantt</w:t>
            </w:r>
            <w:r>
              <w:t xml:space="preserve"> </w:t>
            </w:r>
            <w:r w:rsidR="00420752">
              <w:t>,</w:t>
            </w:r>
            <w:proofErr w:type="gramEnd"/>
            <w:r w:rsidR="00420752">
              <w:t xml:space="preserve"> PERT </w:t>
            </w:r>
            <w:r w:rsidR="00420752">
              <w:rPr>
                <w:rFonts w:hint="eastAsia"/>
              </w:rPr>
              <w:t>차트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0F729C" w:rsidRPr="00BA2195">
              <w:rPr>
                <w:rFonts w:hint="eastAsia"/>
              </w:rPr>
              <w:t> </w:t>
            </w:r>
          </w:p>
          <w:p w:rsidR="00FB66C4" w:rsidRDefault="00FB66C4" w:rsidP="00D668F3">
            <w:r>
              <w:rPr>
                <w:rFonts w:hint="eastAsia"/>
              </w:rPr>
              <w:t>조직도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D91C45" w:rsidRPr="00BA2195" w:rsidRDefault="00D91C45" w:rsidP="00D668F3"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C16938" w:rsidP="00D668F3">
            <w:r>
              <w:rPr>
                <w:rFonts w:hint="eastAsia"/>
              </w:rPr>
              <w:t>김정원</w:t>
            </w:r>
          </w:p>
        </w:tc>
      </w:tr>
      <w:tr w:rsidR="000F729C" w:rsidRPr="00BA2195" w:rsidTr="00B3411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B10527">
              <w:t>17.05.10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B10527" w:rsidP="00D668F3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0F729C" w:rsidP="00D668F3">
            <w:r w:rsidRPr="00BA2195">
              <w:rPr>
                <w:rFonts w:hint="eastAsia"/>
              </w:rPr>
              <w:t> </w:t>
            </w:r>
            <w:r w:rsidR="00B10527">
              <w:rPr>
                <w:rFonts w:hint="eastAsia"/>
              </w:rPr>
              <w:t>위험</w:t>
            </w:r>
            <w:r w:rsidR="00B10527">
              <w:rPr>
                <w:rFonts w:hint="eastAsia"/>
              </w:rPr>
              <w:t xml:space="preserve"> </w:t>
            </w:r>
            <w:r w:rsidR="00B10527">
              <w:rPr>
                <w:rFonts w:hint="eastAsia"/>
              </w:rPr>
              <w:t>관리</w:t>
            </w:r>
            <w:r w:rsidR="00B10527">
              <w:rPr>
                <w:rFonts w:hint="eastAsia"/>
              </w:rPr>
              <w:t xml:space="preserve"> </w:t>
            </w:r>
            <w:r w:rsidR="00B10527">
              <w:rPr>
                <w:rFonts w:hint="eastAsia"/>
              </w:rPr>
              <w:t>계획</w:t>
            </w:r>
            <w:r w:rsidR="00B10527">
              <w:rPr>
                <w:rFonts w:hint="eastAsia"/>
              </w:rPr>
              <w:t xml:space="preserve"> </w:t>
            </w:r>
            <w:r w:rsidR="00B10527">
              <w:rPr>
                <w:rFonts w:hint="eastAsia"/>
              </w:rPr>
              <w:t>작성</w:t>
            </w:r>
          </w:p>
          <w:p w:rsidR="00B10527" w:rsidRPr="00BA2195" w:rsidRDefault="00B10527" w:rsidP="00D668F3">
            <w:r>
              <w:rPr>
                <w:rFonts w:hint="eastAsia"/>
              </w:rPr>
              <w:t>회의를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동결</w:t>
            </w:r>
            <w:r>
              <w:rPr>
                <w:rFonts w:hint="eastAsia"/>
              </w:rPr>
              <w:t>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B10527" w:rsidP="00D668F3">
            <w:r>
              <w:rPr>
                <w:rFonts w:hint="eastAsia"/>
              </w:rPr>
              <w:t>김정원</w:t>
            </w:r>
          </w:p>
        </w:tc>
      </w:tr>
      <w:tr w:rsidR="000F729C" w:rsidRPr="00BA2195" w:rsidTr="00B3411D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1B564D">
              <w:t>17.05.26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B564D" w:rsidP="00D668F3">
            <w:r>
              <w:rPr>
                <w:rFonts w:hint="eastAsia"/>
              </w:rPr>
              <w:t>V1.1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0F729C" w:rsidP="00D668F3">
            <w:r w:rsidRPr="00BA2195">
              <w:rPr>
                <w:rFonts w:hint="eastAsia"/>
              </w:rPr>
              <w:t> </w:t>
            </w:r>
            <w:r w:rsidR="00B3411D" w:rsidRPr="00B3411D">
              <w:rPr>
                <w:rFonts w:hint="eastAsia"/>
              </w:rPr>
              <w:t>디자인</w:t>
            </w:r>
            <w:r w:rsidR="00B3411D" w:rsidRPr="00B3411D">
              <w:rPr>
                <w:rFonts w:hint="eastAsia"/>
              </w:rPr>
              <w:t xml:space="preserve"> </w:t>
            </w:r>
            <w:r w:rsidR="00B3411D" w:rsidRPr="00B3411D">
              <w:rPr>
                <w:rFonts w:hint="eastAsia"/>
              </w:rPr>
              <w:t>문서</w:t>
            </w:r>
            <w:r w:rsidR="00B3411D" w:rsidRPr="00B3411D">
              <w:rPr>
                <w:rFonts w:hint="eastAsia"/>
              </w:rPr>
              <w:t xml:space="preserve"> </w:t>
            </w:r>
            <w:r w:rsidR="00B3411D" w:rsidRPr="00B3411D">
              <w:rPr>
                <w:rFonts w:hint="eastAsia"/>
              </w:rPr>
              <w:t>마감</w:t>
            </w:r>
            <w:r w:rsidR="00B3411D" w:rsidRPr="00B3411D">
              <w:rPr>
                <w:rFonts w:hint="eastAsia"/>
              </w:rPr>
              <w:t xml:space="preserve"> </w:t>
            </w:r>
            <w:r w:rsidR="00B3411D" w:rsidRPr="00B3411D">
              <w:rPr>
                <w:rFonts w:hint="eastAsia"/>
              </w:rPr>
              <w:t>기한</w:t>
            </w:r>
            <w:r w:rsidR="00B3411D" w:rsidRPr="00B3411D">
              <w:rPr>
                <w:rFonts w:hint="eastAsia"/>
              </w:rPr>
              <w:t xml:space="preserve"> </w:t>
            </w:r>
            <w:r w:rsidR="00B3411D" w:rsidRPr="00B3411D">
              <w:rPr>
                <w:rFonts w:hint="eastAsia"/>
              </w:rPr>
              <w:t>변경사항에</w:t>
            </w:r>
            <w:r w:rsidR="00B3411D" w:rsidRPr="00B3411D">
              <w:rPr>
                <w:rFonts w:hint="eastAsia"/>
              </w:rPr>
              <w:t xml:space="preserve"> </w:t>
            </w:r>
            <w:r w:rsidR="00B3411D" w:rsidRPr="00B3411D">
              <w:rPr>
                <w:rFonts w:hint="eastAsia"/>
              </w:rPr>
              <w:t>따른</w:t>
            </w:r>
            <w:r w:rsidR="00B3411D" w:rsidRPr="00B3411D">
              <w:rPr>
                <w:rFonts w:hint="eastAsia"/>
              </w:rPr>
              <w:t xml:space="preserve"> </w:t>
            </w:r>
            <w:r w:rsidR="00B3411D" w:rsidRPr="00B3411D">
              <w:rPr>
                <w:rFonts w:hint="eastAsia"/>
              </w:rPr>
              <w:t>수정</w:t>
            </w:r>
          </w:p>
          <w:p w:rsidR="00FB71EA" w:rsidRPr="00BA2195" w:rsidRDefault="00FB71EA" w:rsidP="00D668F3">
            <w:pPr>
              <w:rPr>
                <w:rFonts w:hint="eastAsia"/>
              </w:rPr>
            </w:pPr>
            <w:r>
              <w:rPr>
                <w:rFonts w:hint="eastAsia"/>
              </w:rPr>
              <w:t>WBS/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>/</w:t>
            </w:r>
            <w:r>
              <w:t xml:space="preserve">Gantt/PERT </w:t>
            </w:r>
            <w:r>
              <w:rPr>
                <w:rFonts w:hint="eastAsia"/>
              </w:rPr>
              <w:t>수정</w:t>
            </w:r>
            <w:bookmarkStart w:id="2" w:name="_GoBack"/>
            <w:bookmarkEnd w:id="2"/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B3411D">
              <w:rPr>
                <w:rFonts w:hint="eastAsia"/>
              </w:rPr>
              <w:t>김정원</w:t>
            </w:r>
          </w:p>
        </w:tc>
      </w:tr>
      <w:tr w:rsidR="000F729C" w:rsidRPr="00BA2195" w:rsidTr="00B3411D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133E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6B3567" w:rsidP="004221DF">
      <w:pPr>
        <w:pStyle w:val="1"/>
      </w:pPr>
      <w:bookmarkStart w:id="5" w:name="_Toc447537505"/>
      <w:r>
        <w:rPr>
          <w:rFonts w:hint="eastAsia"/>
        </w:rPr>
        <w:lastRenderedPageBreak/>
        <w:t>프로젝트 개요</w:t>
      </w:r>
      <w:bookmarkEnd w:id="5"/>
    </w:p>
    <w:p w:rsidR="00402B53" w:rsidRDefault="00402B53" w:rsidP="00402B53">
      <w:pPr>
        <w:pStyle w:val="2"/>
      </w:pPr>
      <w:bookmarkStart w:id="6" w:name="_Toc447537506"/>
      <w:r>
        <w:rPr>
          <w:rFonts w:hint="eastAsia"/>
        </w:rPr>
        <w:t>목적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A125B6" w:rsidRDefault="00A125B6" w:rsidP="00A125B6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</w:t>
      </w:r>
      <w:r>
        <w:t xml:space="preserve">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="00806865">
        <w:rPr>
          <w:rFonts w:hint="eastAsia"/>
        </w:rPr>
        <w:t>제작이다</w:t>
      </w:r>
      <w:r w:rsidR="00806865">
        <w:rPr>
          <w:rFonts w:hint="eastAsia"/>
        </w:rPr>
        <w:t>.</w:t>
      </w:r>
    </w:p>
    <w:p w:rsidR="00806865" w:rsidRDefault="00806865" w:rsidP="00806865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계획서는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산출과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능률을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조직도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분담과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</w:p>
    <w:p w:rsidR="00A125B6" w:rsidRPr="00806865" w:rsidRDefault="00A125B6" w:rsidP="00A125B6"/>
    <w:p w:rsidR="00402B53" w:rsidRDefault="00402B53" w:rsidP="00402B53">
      <w:pPr>
        <w:pStyle w:val="2"/>
      </w:pPr>
      <w:bookmarkStart w:id="7" w:name="_Toc447537507"/>
      <w:r>
        <w:rPr>
          <w:rFonts w:hint="eastAsia"/>
        </w:rPr>
        <w:t>주요 일정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652"/>
        <w:gridCol w:w="2663"/>
      </w:tblGrid>
      <w:tr w:rsidR="00EC223C" w:rsidRPr="00ED3896" w:rsidTr="004B470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EC223C">
        <w:trPr>
          <w:trHeight w:val="72"/>
        </w:trPr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설계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7.05.22(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설계서.</w:t>
            </w:r>
            <w:r>
              <w:rPr>
                <w:rFonts w:ascii="맑은 고딕" w:hAnsi="맑은 고딕"/>
                <w:szCs w:val="20"/>
              </w:rPr>
              <w:t>doc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구현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7.06.02(</w:t>
            </w:r>
            <w:r>
              <w:rPr>
                <w:rFonts w:ascii="맑은 고딕" w:hAnsi="맑은 고딕" w:hint="eastAsia"/>
                <w:szCs w:val="20"/>
              </w:rPr>
              <w:t>금)</w:t>
            </w:r>
            <w:r>
              <w:rPr>
                <w:rFonts w:ascii="맑은 고딕" w:hAnsi="맑은 고딕"/>
                <w:szCs w:val="20"/>
              </w:rPr>
              <w:t>(</w:t>
            </w:r>
            <w:r>
              <w:rPr>
                <w:rFonts w:ascii="맑은 고딕" w:hAnsi="맑은 고딕" w:hint="eastAsia"/>
                <w:szCs w:val="20"/>
              </w:rPr>
              <w:t>가변)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프로그램 소스코드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평가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7.06.07(</w:t>
            </w:r>
            <w:r>
              <w:rPr>
                <w:rFonts w:ascii="맑은 고딕" w:hAnsi="맑은 고딕" w:hint="eastAsia"/>
                <w:szCs w:val="20"/>
              </w:rPr>
              <w:t>수)</w:t>
            </w:r>
          </w:p>
        </w:tc>
        <w:tc>
          <w:tcPr>
            <w:tcW w:w="2676" w:type="dxa"/>
            <w:vAlign w:val="center"/>
          </w:tcPr>
          <w:p w:rsid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테스트 케이스 </w:t>
            </w:r>
          </w:p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&amp; </w:t>
            </w:r>
            <w:r>
              <w:rPr>
                <w:rFonts w:ascii="맑은 고딕" w:hAnsi="맑은 고딕" w:hint="eastAsia"/>
                <w:szCs w:val="20"/>
              </w:rPr>
              <w:t>테스트 결과 보고서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시연</w:t>
            </w:r>
          </w:p>
        </w:tc>
        <w:tc>
          <w:tcPr>
            <w:tcW w:w="3667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7.06.12(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최종 발표</w:t>
            </w:r>
            <w:r>
              <w:rPr>
                <w:rFonts w:ascii="맑은 고딕" w:hAnsi="맑은 고딕"/>
                <w:szCs w:val="20"/>
              </w:rPr>
              <w:t>.</w:t>
            </w:r>
            <w:proofErr w:type="spellStart"/>
            <w:r>
              <w:rPr>
                <w:rFonts w:ascii="맑은 고딕" w:hAnsi="맑은 고딕"/>
                <w:szCs w:val="20"/>
              </w:rPr>
              <w:t>ppt</w:t>
            </w:r>
            <w:proofErr w:type="spellEnd"/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8" w:name="_Toc447537508"/>
      <w:r>
        <w:rPr>
          <w:rFonts w:hint="eastAsia"/>
        </w:rPr>
        <w:lastRenderedPageBreak/>
        <w:t>조직</w:t>
      </w:r>
      <w:bookmarkEnd w:id="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9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6A3149">
      <w:pPr>
        <w:pStyle w:val="3"/>
      </w:pPr>
      <w:bookmarkStart w:id="10" w:name="_Toc447537509"/>
      <w:r>
        <w:rPr>
          <w:rFonts w:hint="eastAsia"/>
        </w:rPr>
        <w:t>조직도</w:t>
      </w:r>
      <w:bookmarkEnd w:id="10"/>
    </w:p>
    <w:p w:rsidR="000A76A1" w:rsidRDefault="00EC6EF3" w:rsidP="004221DF">
      <w:r w:rsidRPr="00EC6EF3">
        <w:rPr>
          <w:noProof/>
        </w:rPr>
        <w:drawing>
          <wp:inline distT="0" distB="0" distL="0" distR="0">
            <wp:extent cx="5398770" cy="2621280"/>
            <wp:effectExtent l="0" t="0" r="0" b="7620"/>
            <wp:docPr id="5" name="그림 5" descr="C:\Users\jeongwon\Desktop\조직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ongwon\Desktop\조직도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698" cy="26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Default="000A76A1" w:rsidP="000A76A1">
      <w:pPr>
        <w:pStyle w:val="3"/>
      </w:pPr>
      <w:bookmarkStart w:id="11" w:name="_Toc447537510"/>
      <w:r>
        <w:rPr>
          <w:rFonts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2163"/>
        <w:gridCol w:w="4151"/>
      </w:tblGrid>
      <w:tr w:rsidR="00EC223C" w:rsidRPr="00ED3896" w:rsidTr="000A76A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0A76A1">
        <w:trPr>
          <w:trHeight w:val="72"/>
        </w:trPr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강성연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Default="00C16938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코드 제작자의 결과물에 대해 정확한 테스트와 피드백을 제공한다.</w:t>
            </w:r>
            <w:r>
              <w:rPr>
                <w:rFonts w:ascii="맑은 고딕" w:hAnsi="맑은 고딕"/>
              </w:rPr>
              <w:t xml:space="preserve"> </w:t>
            </w:r>
          </w:p>
          <w:p w:rsidR="00C16938" w:rsidRPr="00CE2463" w:rsidRDefault="00C16938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오류 검출 및 수정 사항에 대한 문서를 책임 한다.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김상규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Code </w:t>
            </w:r>
            <w:r>
              <w:rPr>
                <w:rFonts w:ascii="맑은 고딕" w:hAnsi="맑은 고딕" w:hint="eastAsia"/>
              </w:rPr>
              <w:t>Developer</w:t>
            </w:r>
          </w:p>
        </w:tc>
        <w:tc>
          <w:tcPr>
            <w:tcW w:w="4174" w:type="dxa"/>
            <w:vAlign w:val="center"/>
          </w:tcPr>
          <w:p w:rsidR="00C16938" w:rsidRPr="00C16938" w:rsidRDefault="00C16938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요구사항을 기반한 설계서를 만족시키는 기능을 수행 하는 소스코드 제작을 책임 한다.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김정원</w:t>
            </w:r>
          </w:p>
        </w:tc>
        <w:tc>
          <w:tcPr>
            <w:tcW w:w="2169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  <w:tc>
          <w:tcPr>
            <w:tcW w:w="4174" w:type="dxa"/>
            <w:vAlign w:val="center"/>
          </w:tcPr>
          <w:p w:rsidR="00EC223C" w:rsidRPr="00CE2463" w:rsidRDefault="00C16938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프로젝트 전반적인 진행 경과를 모니터링하고 컨트롤하며 일감에 대한 분배를 책임 하고,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구성원들이 능력을 잘 발휘 할 수 있도록 준비한다.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민병석</w:t>
            </w:r>
          </w:p>
        </w:tc>
        <w:tc>
          <w:tcPr>
            <w:tcW w:w="2169" w:type="dxa"/>
            <w:vAlign w:val="center"/>
          </w:tcPr>
          <w:p w:rsidR="00EC223C" w:rsidRPr="00CE2463" w:rsidRDefault="00932B3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C16938" w:rsidRDefault="00C16938" w:rsidP="00C1693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코드 제작자의 결과물에 대해 정확한 테스트와 피드백을 제공한다.</w:t>
            </w:r>
            <w:r>
              <w:rPr>
                <w:rFonts w:ascii="맑은 고딕" w:hAnsi="맑은 고딕"/>
              </w:rPr>
              <w:t xml:space="preserve"> </w:t>
            </w:r>
          </w:p>
          <w:p w:rsidR="00EC223C" w:rsidRPr="00CE2463" w:rsidRDefault="00C16938" w:rsidP="00C1693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오류 검출 및 수정 사항에 대한 문서를 책임 한다.</w:t>
            </w:r>
          </w:p>
        </w:tc>
      </w:tr>
      <w:tr w:rsidR="00CE2463" w:rsidRPr="00ED3896" w:rsidTr="000A76A1">
        <w:tc>
          <w:tcPr>
            <w:tcW w:w="2192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최수빈</w:t>
            </w:r>
          </w:p>
        </w:tc>
        <w:tc>
          <w:tcPr>
            <w:tcW w:w="2169" w:type="dxa"/>
            <w:vAlign w:val="center"/>
          </w:tcPr>
          <w:p w:rsidR="00CE2463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Designer</w:t>
            </w:r>
          </w:p>
        </w:tc>
        <w:tc>
          <w:tcPr>
            <w:tcW w:w="4174" w:type="dxa"/>
            <w:vAlign w:val="center"/>
          </w:tcPr>
          <w:p w:rsidR="00CE2463" w:rsidRPr="00CE2463" w:rsidRDefault="00C16938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요구사항에 만족하며 코드 제작자가 이해할 수 있는 정확한 설계서 작성을 책임 한다.</w:t>
            </w:r>
          </w:p>
        </w:tc>
      </w:tr>
    </w:tbl>
    <w:p w:rsidR="000A76A1" w:rsidRDefault="000A76A1" w:rsidP="004221DF"/>
    <w:p w:rsidR="000A76A1" w:rsidRDefault="000A76A1" w:rsidP="004221DF"/>
    <w:p w:rsidR="00AC6F6C" w:rsidRDefault="000A76A1" w:rsidP="000A76A1">
      <w:pPr>
        <w:pStyle w:val="2"/>
      </w:pPr>
      <w:bookmarkStart w:id="12" w:name="_Toc447537511"/>
      <w:r>
        <w:rPr>
          <w:rFonts w:hint="eastAsia"/>
        </w:rPr>
        <w:t>생명주기 모델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proofErr w:type="spellStart"/>
            <w:r>
              <w:rPr>
                <w:rStyle w:val="ae"/>
                <w:rFonts w:hint="eastAsia"/>
              </w:rPr>
              <w:t>생명주기에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/>
    <w:p w:rsidR="0025513B" w:rsidRPr="0025513B" w:rsidRDefault="0025513B" w:rsidP="000A76A1">
      <w:r>
        <w:rPr>
          <w:rFonts w:hint="eastAsia"/>
        </w:rPr>
        <w:t xml:space="preserve"> 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C26F09">
        <w:rPr>
          <w:rFonts w:hint="eastAsia"/>
        </w:rPr>
        <w:t>프</w:t>
      </w:r>
      <w:r>
        <w:rPr>
          <w:rFonts w:hint="eastAsia"/>
        </w:rPr>
        <w:t>로젝트에서의</w:t>
      </w:r>
      <w:r>
        <w:rPr>
          <w:rFonts w:hint="eastAsia"/>
        </w:rPr>
        <w:t xml:space="preserve"> </w:t>
      </w:r>
      <w:r>
        <w:rPr>
          <w:rFonts w:hint="eastAsia"/>
        </w:rPr>
        <w:t>생명주기는</w:t>
      </w:r>
      <w:r>
        <w:rPr>
          <w:rFonts w:hint="eastAsia"/>
        </w:rPr>
        <w:t xml:space="preserve"> </w:t>
      </w:r>
      <w:r>
        <w:t xml:space="preserve">Waterfall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</w:p>
    <w:p w:rsidR="000A76A1" w:rsidRDefault="000A76A1" w:rsidP="000A76A1"/>
    <w:p w:rsidR="000A76A1" w:rsidRDefault="00C26F09" w:rsidP="00C26F09">
      <w:r>
        <w:rPr>
          <w:rFonts w:hint="eastAsia"/>
          <w:noProof/>
        </w:rPr>
        <w:drawing>
          <wp:inline distT="0" distB="0" distL="0" distR="0">
            <wp:extent cx="5397500" cy="318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Pr="00EC6EF3" w:rsidRDefault="00C528F0" w:rsidP="00EC6EF3">
      <w:pPr>
        <w:ind w:right="800"/>
      </w:pP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완성하고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착수한다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0A76A1" w:rsidRPr="000A76A1" w:rsidRDefault="000A76A1" w:rsidP="000A76A1"/>
    <w:p w:rsidR="000A76A1" w:rsidRDefault="000A76A1" w:rsidP="000A76A1">
      <w:pPr>
        <w:pStyle w:val="2"/>
      </w:pPr>
      <w:bookmarkStart w:id="13" w:name="_Toc447537512"/>
      <w:r>
        <w:rPr>
          <w:rFonts w:hint="eastAsia"/>
        </w:rPr>
        <w:t>도구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proofErr w:type="gramStart"/>
            <w:r>
              <w:rPr>
                <w:rStyle w:val="ae"/>
                <w:rFonts w:hint="eastAsia"/>
              </w:rPr>
              <w:t>..</w:t>
            </w:r>
            <w:proofErr w:type="gramEnd"/>
          </w:p>
        </w:tc>
      </w:tr>
      <w:bookmarkEnd w:id="9"/>
    </w:tbl>
    <w:p w:rsidR="0025513B" w:rsidRDefault="0025513B" w:rsidP="000A76A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522"/>
      </w:tblGrid>
      <w:tr w:rsidR="00295DB1" w:rsidTr="00295DB1">
        <w:trPr>
          <w:trHeight w:val="405"/>
        </w:trPr>
        <w:tc>
          <w:tcPr>
            <w:tcW w:w="1129" w:type="dxa"/>
          </w:tcPr>
          <w:p w:rsidR="00295DB1" w:rsidRPr="00295DB1" w:rsidRDefault="00295DB1" w:rsidP="000A76A1">
            <w:pPr>
              <w:rPr>
                <w:sz w:val="18"/>
              </w:rPr>
            </w:pPr>
            <w:r w:rsidRPr="00295DB1">
              <w:rPr>
                <w:rFonts w:hint="eastAsia"/>
                <w:sz w:val="18"/>
              </w:rPr>
              <w:t>일정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관리</w:t>
            </w:r>
          </w:p>
        </w:tc>
        <w:tc>
          <w:tcPr>
            <w:tcW w:w="1843" w:type="dxa"/>
          </w:tcPr>
          <w:p w:rsidR="00295DB1" w:rsidRPr="00295DB1" w:rsidRDefault="00295DB1" w:rsidP="00295DB1">
            <w:pPr>
              <w:tabs>
                <w:tab w:val="left" w:pos="1970"/>
              </w:tabs>
              <w:rPr>
                <w:sz w:val="18"/>
              </w:rPr>
            </w:pPr>
            <w:r w:rsidRPr="00295DB1">
              <w:rPr>
                <w:sz w:val="18"/>
              </w:rPr>
              <w:t>Redmine</w:t>
            </w:r>
          </w:p>
        </w:tc>
        <w:tc>
          <w:tcPr>
            <w:tcW w:w="5522" w:type="dxa"/>
          </w:tcPr>
          <w:p w:rsidR="00295DB1" w:rsidRPr="00295DB1" w:rsidRDefault="00295DB1" w:rsidP="00295DB1">
            <w:pPr>
              <w:tabs>
                <w:tab w:val="left" w:pos="1970"/>
              </w:tabs>
              <w:rPr>
                <w:sz w:val="18"/>
              </w:rPr>
            </w:pPr>
            <w:r w:rsidRPr="00295DB1">
              <w:rPr>
                <w:sz w:val="18"/>
              </w:rPr>
              <w:t xml:space="preserve">Usecase </w:t>
            </w:r>
            <w:r w:rsidRPr="00295DB1">
              <w:rPr>
                <w:rFonts w:hint="eastAsia"/>
                <w:sz w:val="18"/>
              </w:rPr>
              <w:t>일감에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대한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분배와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진도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추적</w:t>
            </w:r>
            <w:r w:rsidRPr="00295DB1">
              <w:rPr>
                <w:rFonts w:hint="eastAsia"/>
                <w:sz w:val="18"/>
              </w:rPr>
              <w:t xml:space="preserve">, </w:t>
            </w:r>
            <w:r w:rsidRPr="00295DB1">
              <w:rPr>
                <w:rFonts w:hint="eastAsia"/>
                <w:sz w:val="18"/>
              </w:rPr>
              <w:t>모니터링에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활용한다</w:t>
            </w:r>
            <w:r w:rsidRPr="00295DB1">
              <w:rPr>
                <w:rFonts w:hint="eastAsia"/>
                <w:sz w:val="18"/>
              </w:rPr>
              <w:t>.</w:t>
            </w:r>
          </w:p>
        </w:tc>
      </w:tr>
      <w:tr w:rsidR="00295DB1" w:rsidTr="00295DB1">
        <w:tc>
          <w:tcPr>
            <w:tcW w:w="1129" w:type="dxa"/>
          </w:tcPr>
          <w:p w:rsidR="00295DB1" w:rsidRPr="00295DB1" w:rsidRDefault="00295DB1" w:rsidP="000A76A1">
            <w:pPr>
              <w:rPr>
                <w:sz w:val="18"/>
              </w:rPr>
            </w:pPr>
            <w:r w:rsidRPr="00295DB1">
              <w:rPr>
                <w:rFonts w:hint="eastAsia"/>
                <w:sz w:val="18"/>
              </w:rPr>
              <w:t>형상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관리</w:t>
            </w:r>
          </w:p>
        </w:tc>
        <w:tc>
          <w:tcPr>
            <w:tcW w:w="1843" w:type="dxa"/>
          </w:tcPr>
          <w:p w:rsidR="00295DB1" w:rsidRPr="00295DB1" w:rsidRDefault="00295DB1" w:rsidP="000A76A1">
            <w:pPr>
              <w:rPr>
                <w:sz w:val="18"/>
              </w:rPr>
            </w:pPr>
            <w:r w:rsidRPr="00295DB1">
              <w:rPr>
                <w:sz w:val="18"/>
              </w:rPr>
              <w:t>Tortoise Git</w:t>
            </w:r>
          </w:p>
        </w:tc>
        <w:tc>
          <w:tcPr>
            <w:tcW w:w="5522" w:type="dxa"/>
          </w:tcPr>
          <w:p w:rsidR="00295DB1" w:rsidRPr="00295DB1" w:rsidRDefault="00295DB1" w:rsidP="000A76A1">
            <w:pPr>
              <w:rPr>
                <w:sz w:val="18"/>
              </w:rPr>
            </w:pPr>
            <w:r w:rsidRPr="00295DB1">
              <w:rPr>
                <w:rFonts w:hint="eastAsia"/>
                <w:sz w:val="18"/>
              </w:rPr>
              <w:t>모든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문서의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버전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관리와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작업자들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간의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공유에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활용한다</w:t>
            </w:r>
            <w:r w:rsidRPr="00295DB1">
              <w:rPr>
                <w:rFonts w:hint="eastAsia"/>
                <w:sz w:val="18"/>
              </w:rPr>
              <w:t>.</w:t>
            </w:r>
          </w:p>
        </w:tc>
      </w:tr>
      <w:tr w:rsidR="00295DB1" w:rsidTr="00295DB1">
        <w:tc>
          <w:tcPr>
            <w:tcW w:w="1129" w:type="dxa"/>
          </w:tcPr>
          <w:p w:rsidR="00295DB1" w:rsidRPr="00295DB1" w:rsidRDefault="00295DB1" w:rsidP="000A76A1">
            <w:pPr>
              <w:rPr>
                <w:sz w:val="18"/>
              </w:rPr>
            </w:pPr>
            <w:r w:rsidRPr="00295DB1">
              <w:rPr>
                <w:rFonts w:hint="eastAsia"/>
                <w:sz w:val="18"/>
              </w:rPr>
              <w:t>코드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작성</w:t>
            </w:r>
          </w:p>
        </w:tc>
        <w:tc>
          <w:tcPr>
            <w:tcW w:w="1843" w:type="dxa"/>
          </w:tcPr>
          <w:p w:rsidR="00295DB1" w:rsidRPr="00295DB1" w:rsidRDefault="00295DB1" w:rsidP="000A76A1">
            <w:pPr>
              <w:rPr>
                <w:sz w:val="18"/>
              </w:rPr>
            </w:pPr>
            <w:r w:rsidRPr="00295DB1">
              <w:rPr>
                <w:sz w:val="18"/>
              </w:rPr>
              <w:t>Eclipse (</w:t>
            </w:r>
            <w:r w:rsidRPr="00295DB1">
              <w:rPr>
                <w:rFonts w:hint="eastAsia"/>
                <w:sz w:val="18"/>
              </w:rPr>
              <w:t>Java)</w:t>
            </w:r>
          </w:p>
        </w:tc>
        <w:tc>
          <w:tcPr>
            <w:tcW w:w="5522" w:type="dxa"/>
          </w:tcPr>
          <w:p w:rsidR="00295DB1" w:rsidRPr="00295DB1" w:rsidRDefault="00295DB1" w:rsidP="000A76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소스코드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작성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간에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프로그래밍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언어와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도구의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표준을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정한다</w:t>
            </w:r>
            <w:r>
              <w:rPr>
                <w:rFonts w:hint="eastAsia"/>
                <w:sz w:val="18"/>
              </w:rPr>
              <w:t>.</w:t>
            </w:r>
          </w:p>
        </w:tc>
      </w:tr>
      <w:tr w:rsidR="00295DB1" w:rsidTr="00295DB1">
        <w:tc>
          <w:tcPr>
            <w:tcW w:w="1129" w:type="dxa"/>
          </w:tcPr>
          <w:p w:rsidR="00295DB1" w:rsidRPr="00295DB1" w:rsidRDefault="00295DB1" w:rsidP="000A76A1">
            <w:pPr>
              <w:rPr>
                <w:sz w:val="18"/>
              </w:rPr>
            </w:pPr>
            <w:r w:rsidRPr="00295DB1">
              <w:rPr>
                <w:rFonts w:hint="eastAsia"/>
                <w:sz w:val="18"/>
              </w:rPr>
              <w:t>문서</w:t>
            </w:r>
            <w:r w:rsidRPr="00295DB1">
              <w:rPr>
                <w:rFonts w:hint="eastAsia"/>
                <w:sz w:val="18"/>
              </w:rPr>
              <w:t xml:space="preserve"> </w:t>
            </w:r>
            <w:r w:rsidRPr="00295DB1">
              <w:rPr>
                <w:rFonts w:hint="eastAsia"/>
                <w:sz w:val="18"/>
              </w:rPr>
              <w:t>도구</w:t>
            </w:r>
          </w:p>
        </w:tc>
        <w:tc>
          <w:tcPr>
            <w:tcW w:w="1843" w:type="dxa"/>
          </w:tcPr>
          <w:p w:rsidR="00295DB1" w:rsidRPr="00295DB1" w:rsidRDefault="00295DB1" w:rsidP="00295DB1">
            <w:pPr>
              <w:jc w:val="left"/>
              <w:rPr>
                <w:sz w:val="18"/>
              </w:rPr>
            </w:pPr>
            <w:r w:rsidRPr="00295DB1">
              <w:rPr>
                <w:rFonts w:hint="eastAsia"/>
                <w:sz w:val="18"/>
              </w:rPr>
              <w:t xml:space="preserve">MS </w:t>
            </w:r>
            <w:r w:rsidRPr="00295DB1">
              <w:rPr>
                <w:sz w:val="18"/>
              </w:rPr>
              <w:t>W</w:t>
            </w:r>
            <w:r w:rsidRPr="00295DB1">
              <w:rPr>
                <w:rFonts w:hint="eastAsia"/>
                <w:sz w:val="18"/>
              </w:rPr>
              <w:t>ord</w:t>
            </w:r>
            <w:r w:rsidRPr="00295DB1">
              <w:rPr>
                <w:sz w:val="18"/>
              </w:rPr>
              <w:t xml:space="preserve">, </w:t>
            </w:r>
          </w:p>
          <w:p w:rsidR="00295DB1" w:rsidRPr="00295DB1" w:rsidRDefault="00295DB1" w:rsidP="00295DB1">
            <w:pPr>
              <w:jc w:val="left"/>
              <w:rPr>
                <w:sz w:val="18"/>
              </w:rPr>
            </w:pPr>
            <w:r w:rsidRPr="00295DB1">
              <w:rPr>
                <w:rFonts w:hint="eastAsia"/>
                <w:sz w:val="18"/>
              </w:rPr>
              <w:t>MS Power</w:t>
            </w:r>
            <w:r w:rsidRPr="00295DB1">
              <w:rPr>
                <w:sz w:val="18"/>
              </w:rPr>
              <w:t>P</w:t>
            </w:r>
            <w:r w:rsidRPr="00295DB1">
              <w:rPr>
                <w:rFonts w:hint="eastAsia"/>
                <w:sz w:val="18"/>
              </w:rPr>
              <w:t xml:space="preserve">oint, </w:t>
            </w:r>
          </w:p>
          <w:p w:rsidR="00295DB1" w:rsidRPr="00295DB1" w:rsidRDefault="00295DB1" w:rsidP="00295DB1">
            <w:pPr>
              <w:jc w:val="left"/>
              <w:rPr>
                <w:sz w:val="18"/>
              </w:rPr>
            </w:pPr>
            <w:r w:rsidRPr="00295DB1">
              <w:rPr>
                <w:rFonts w:hint="eastAsia"/>
                <w:sz w:val="18"/>
              </w:rPr>
              <w:t>MS Excel</w:t>
            </w:r>
          </w:p>
        </w:tc>
        <w:tc>
          <w:tcPr>
            <w:tcW w:w="5522" w:type="dxa"/>
          </w:tcPr>
          <w:p w:rsidR="00295DB1" w:rsidRDefault="00295DB1" w:rsidP="000A76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모든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문서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도구와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양식을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MS Word</w:t>
            </w:r>
            <w:r>
              <w:rPr>
                <w:rFonts w:hint="eastAsia"/>
                <w:sz w:val="18"/>
              </w:rPr>
              <w:t>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통일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한다</w:t>
            </w:r>
            <w:r>
              <w:rPr>
                <w:rFonts w:hint="eastAsia"/>
                <w:sz w:val="18"/>
              </w:rPr>
              <w:t>.</w:t>
            </w:r>
          </w:p>
          <w:p w:rsidR="00295DB1" w:rsidRPr="00295DB1" w:rsidRDefault="00295DB1" w:rsidP="000A76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각종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다이어그램과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차트는</w:t>
            </w:r>
            <w:r>
              <w:rPr>
                <w:rFonts w:hint="eastAsia"/>
                <w:sz w:val="18"/>
              </w:rPr>
              <w:t xml:space="preserve"> MS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PowerPoinot</w:t>
            </w:r>
            <w:r>
              <w:rPr>
                <w:rFonts w:hint="eastAsia"/>
                <w:sz w:val="18"/>
              </w:rPr>
              <w:t>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MS Excel</w:t>
            </w:r>
            <w:r>
              <w:rPr>
                <w:rFonts w:hint="eastAsia"/>
                <w:sz w:val="18"/>
              </w:rPr>
              <w:t>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활용한다</w:t>
            </w:r>
            <w:r>
              <w:rPr>
                <w:rFonts w:hint="eastAsia"/>
                <w:sz w:val="18"/>
              </w:rPr>
              <w:t>.</w:t>
            </w:r>
          </w:p>
        </w:tc>
      </w:tr>
    </w:tbl>
    <w:p w:rsidR="0080355A" w:rsidRDefault="0080355A" w:rsidP="000A76A1"/>
    <w:p w:rsidR="000A76A1" w:rsidRDefault="000A76A1" w:rsidP="000A76A1">
      <w:r>
        <w:br w:type="page"/>
      </w:r>
    </w:p>
    <w:p w:rsidR="000A76A1" w:rsidRDefault="00F80E85" w:rsidP="000A76A1">
      <w:pPr>
        <w:pStyle w:val="1"/>
      </w:pPr>
      <w:bookmarkStart w:id="14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4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5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5"/>
    </w:p>
    <w:p w:rsidR="00F80E85" w:rsidRDefault="00FB71EA" w:rsidP="00F80E8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5.1pt;height:370pt">
            <v:imagedata r:id="rId11" o:title="그림4"/>
          </v:shape>
        </w:pict>
      </w:r>
    </w:p>
    <w:p w:rsidR="00F80E85" w:rsidRPr="00F80E85" w:rsidRDefault="00F80E85" w:rsidP="00F80E85">
      <w:r>
        <w:br w:type="page"/>
      </w:r>
    </w:p>
    <w:p w:rsidR="00E6054B" w:rsidRPr="00E6054B" w:rsidRDefault="009D5AB9" w:rsidP="00E6054B">
      <w:pPr>
        <w:pStyle w:val="1"/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511F" w:rsidTr="0095511F">
        <w:tc>
          <w:tcPr>
            <w:tcW w:w="2831" w:type="dxa"/>
          </w:tcPr>
          <w:p w:rsidR="0095511F" w:rsidRDefault="0095511F" w:rsidP="00F80E85">
            <w:r>
              <w:rPr>
                <w:rFonts w:hint="eastAsia"/>
              </w:rPr>
              <w:t>작업</w:t>
            </w:r>
            <w:r w:rsidR="00295D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831" w:type="dxa"/>
          </w:tcPr>
          <w:p w:rsidR="0095511F" w:rsidRDefault="0095511F" w:rsidP="00F80E85">
            <w:r>
              <w:rPr>
                <w:rFonts w:hint="eastAsia"/>
              </w:rPr>
              <w:t>소요시간</w:t>
            </w:r>
          </w:p>
        </w:tc>
        <w:tc>
          <w:tcPr>
            <w:tcW w:w="2832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선행작업</w:t>
            </w:r>
            <w:proofErr w:type="spellEnd"/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7A0207" w:rsidP="00F80E85">
            <w:r>
              <w:t>14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t>(4/15~4/28)</w:t>
            </w:r>
          </w:p>
        </w:tc>
        <w:tc>
          <w:tcPr>
            <w:tcW w:w="2832" w:type="dxa"/>
          </w:tcPr>
          <w:p w:rsidR="0095511F" w:rsidRDefault="00747783" w:rsidP="00F80E85">
            <w:r>
              <w:rPr>
                <w:rFonts w:hint="eastAsia"/>
              </w:rPr>
              <w:t>-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 w:rsidR="00090F72">
              <w:rPr>
                <w:rFonts w:hint="eastAsia"/>
              </w:rPr>
              <w:t>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(4/29 ~ 5/10)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E71591" w:rsidP="00F80E85">
            <w:r>
              <w:rPr>
                <w:rFonts w:hint="eastAsia"/>
              </w:rPr>
              <w:t>12</w:t>
            </w:r>
            <w:r w:rsidR="00FC7DD3">
              <w:rPr>
                <w:rFonts w:hint="eastAsia"/>
              </w:rPr>
              <w:t>일</w:t>
            </w:r>
            <w:r w:rsidR="00346892">
              <w:rPr>
                <w:rFonts w:hint="eastAsia"/>
              </w:rPr>
              <w:t xml:space="preserve"> (5/11</w:t>
            </w:r>
            <w:r>
              <w:rPr>
                <w:rFonts w:hint="eastAsia"/>
              </w:rPr>
              <w:t xml:space="preserve"> ~ 5/22</w:t>
            </w:r>
            <w:r w:rsidR="00FC7DD3"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1B564D" w:rsidP="00F80E85">
            <w:r>
              <w:t>11</w:t>
            </w:r>
            <w:r w:rsidR="00FC7DD3"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 xml:space="preserve"> </w:t>
            </w:r>
            <w:r w:rsidR="00090F72">
              <w:t>(5/16</w:t>
            </w:r>
            <w:r>
              <w:t xml:space="preserve"> ~ 5/26</w:t>
            </w:r>
            <w:r w:rsidR="00FC7DD3">
              <w:t>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3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(5/23 ~</w:t>
            </w:r>
            <w:r w:rsidR="00FC7DD3">
              <w:t xml:space="preserve"> </w:t>
            </w:r>
            <w:r w:rsidR="00FC7DD3">
              <w:rPr>
                <w:rFonts w:hint="eastAsia"/>
              </w:rPr>
              <w:t>5/25)</w:t>
            </w:r>
          </w:p>
        </w:tc>
        <w:tc>
          <w:tcPr>
            <w:tcW w:w="2832" w:type="dxa"/>
          </w:tcPr>
          <w:p w:rsidR="00FC7DD3" w:rsidRDefault="00FC7DD3" w:rsidP="00F80E85">
            <w:pPr>
              <w:rPr>
                <w:rFonts w:hint="eastAsia"/>
              </w:rPr>
            </w:pP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7A0207" w:rsidTr="0095511F">
        <w:tc>
          <w:tcPr>
            <w:tcW w:w="2831" w:type="dxa"/>
          </w:tcPr>
          <w:p w:rsidR="007A0207" w:rsidRDefault="007A0207" w:rsidP="007A0207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2831" w:type="dxa"/>
          </w:tcPr>
          <w:p w:rsidR="007A0207" w:rsidRDefault="007A0207" w:rsidP="007A0207">
            <w:r>
              <w:t>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(5/2</w:t>
            </w:r>
            <w:r>
              <w:t>6</w:t>
            </w:r>
            <w:r>
              <w:rPr>
                <w:rFonts w:hint="eastAsia"/>
              </w:rPr>
              <w:t xml:space="preserve"> ~ 5/</w:t>
            </w:r>
            <w:r>
              <w:t>27</w:t>
            </w:r>
            <w:r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7A0207" w:rsidRDefault="007A0207" w:rsidP="007A0207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7A0207" w:rsidTr="0095511F">
        <w:tc>
          <w:tcPr>
            <w:tcW w:w="2831" w:type="dxa"/>
          </w:tcPr>
          <w:p w:rsidR="007A0207" w:rsidRDefault="007A0207" w:rsidP="007A0207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7A0207" w:rsidRDefault="007A0207" w:rsidP="007A0207">
            <w:r>
              <w:t>7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(5/2</w:t>
            </w:r>
            <w:r>
              <w:t>8 ~ 6/3)</w:t>
            </w:r>
          </w:p>
        </w:tc>
        <w:tc>
          <w:tcPr>
            <w:tcW w:w="2832" w:type="dxa"/>
          </w:tcPr>
          <w:p w:rsidR="007A0207" w:rsidRDefault="007A0207" w:rsidP="007A0207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</w:tr>
      <w:tr w:rsidR="007A0207" w:rsidTr="0095511F">
        <w:tc>
          <w:tcPr>
            <w:tcW w:w="2831" w:type="dxa"/>
          </w:tcPr>
          <w:p w:rsidR="007A0207" w:rsidRDefault="007A0207" w:rsidP="007A0207"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7A0207" w:rsidRDefault="00B445C6" w:rsidP="00B445C6">
            <w:r>
              <w:t>2</w:t>
            </w:r>
            <w:r w:rsidR="007A0207">
              <w:rPr>
                <w:rFonts w:hint="eastAsia"/>
              </w:rPr>
              <w:t>일</w:t>
            </w:r>
            <w:r w:rsidR="007A0207">
              <w:rPr>
                <w:rFonts w:hint="eastAsia"/>
              </w:rPr>
              <w:t>(6/</w:t>
            </w:r>
            <w:r w:rsidR="007A0207">
              <w:t>4</w:t>
            </w:r>
            <w:r w:rsidR="007A0207">
              <w:rPr>
                <w:rFonts w:hint="eastAsia"/>
              </w:rPr>
              <w:t xml:space="preserve"> ~ 6/</w:t>
            </w:r>
            <w:r>
              <w:t>5</w:t>
            </w:r>
            <w:r w:rsidR="007A0207"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7A0207" w:rsidRDefault="007A0207" w:rsidP="007A0207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7A0207" w:rsidTr="0095511F">
        <w:tc>
          <w:tcPr>
            <w:tcW w:w="2831" w:type="dxa"/>
          </w:tcPr>
          <w:p w:rsidR="007A0207" w:rsidRDefault="007A0207" w:rsidP="007A0207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7A0207" w:rsidRDefault="00B445C6" w:rsidP="00B445C6">
            <w:r>
              <w:t>8</w:t>
            </w:r>
            <w:r w:rsidR="007A0207">
              <w:rPr>
                <w:rFonts w:hint="eastAsia"/>
              </w:rPr>
              <w:t>일</w:t>
            </w:r>
            <w:r w:rsidR="007A0207">
              <w:rPr>
                <w:rFonts w:hint="eastAsia"/>
              </w:rPr>
              <w:t>(5/2</w:t>
            </w:r>
            <w:r w:rsidR="007A0207">
              <w:t>9</w:t>
            </w:r>
            <w:r w:rsidR="007A0207">
              <w:rPr>
                <w:rFonts w:hint="eastAsia"/>
              </w:rPr>
              <w:t xml:space="preserve"> ~ 6/</w:t>
            </w:r>
            <w:r>
              <w:t>5</w:t>
            </w:r>
            <w:r w:rsidR="007A0207"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7A0207" w:rsidRDefault="007A0207" w:rsidP="007A0207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</w:tr>
      <w:tr w:rsidR="007A0207" w:rsidTr="0095511F">
        <w:tc>
          <w:tcPr>
            <w:tcW w:w="2831" w:type="dxa"/>
          </w:tcPr>
          <w:p w:rsidR="007A0207" w:rsidRDefault="007A0207" w:rsidP="007A0207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7A0207" w:rsidRDefault="007A0207" w:rsidP="00B445C6"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</w:t>
            </w:r>
            <w:r w:rsidR="00B445C6"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7A0207" w:rsidRDefault="007A0207" w:rsidP="007A0207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:rsidR="007A0207" w:rsidRDefault="007A0207" w:rsidP="007A0207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7A0207" w:rsidTr="0095511F">
        <w:tc>
          <w:tcPr>
            <w:tcW w:w="2831" w:type="dxa"/>
          </w:tcPr>
          <w:p w:rsidR="007A0207" w:rsidRDefault="007A0207" w:rsidP="007A0207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7A0207" w:rsidRDefault="00B445C6" w:rsidP="00B445C6">
            <w:r>
              <w:t>1</w:t>
            </w:r>
            <w:r w:rsidR="007A0207">
              <w:rPr>
                <w:rFonts w:hint="eastAsia"/>
              </w:rPr>
              <w:t>일</w:t>
            </w:r>
            <w:r w:rsidR="007A0207">
              <w:rPr>
                <w:rFonts w:hint="eastAsia"/>
              </w:rPr>
              <w:t>(6/</w:t>
            </w:r>
            <w:r>
              <w:t>7</w:t>
            </w:r>
            <w:r w:rsidR="007A0207">
              <w:t xml:space="preserve"> </w:t>
            </w:r>
            <w:r w:rsidR="007A0207">
              <w:rPr>
                <w:rFonts w:hint="eastAsia"/>
              </w:rPr>
              <w:t>~</w:t>
            </w:r>
            <w:r w:rsidR="007A0207">
              <w:t xml:space="preserve"> </w:t>
            </w:r>
            <w:r w:rsidR="007A0207">
              <w:rPr>
                <w:rFonts w:hint="eastAsia"/>
              </w:rPr>
              <w:t>6/7)</w:t>
            </w:r>
          </w:p>
        </w:tc>
        <w:tc>
          <w:tcPr>
            <w:tcW w:w="2832" w:type="dxa"/>
          </w:tcPr>
          <w:p w:rsidR="007A0207" w:rsidRDefault="007A0207" w:rsidP="007A0207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7A0207" w:rsidTr="0095511F">
        <w:tc>
          <w:tcPr>
            <w:tcW w:w="2831" w:type="dxa"/>
          </w:tcPr>
          <w:p w:rsidR="007A0207" w:rsidRDefault="007A0207" w:rsidP="007A0207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  <w:tc>
          <w:tcPr>
            <w:tcW w:w="2831" w:type="dxa"/>
          </w:tcPr>
          <w:p w:rsidR="007A0207" w:rsidRDefault="007A0207" w:rsidP="007A0207">
            <w:r>
              <w:t>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(6/8 ~ 6/9)</w:t>
            </w:r>
          </w:p>
        </w:tc>
        <w:tc>
          <w:tcPr>
            <w:tcW w:w="2832" w:type="dxa"/>
          </w:tcPr>
          <w:p w:rsidR="007A0207" w:rsidRDefault="007A0207" w:rsidP="007A0207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7A0207" w:rsidTr="0095511F">
        <w:tc>
          <w:tcPr>
            <w:tcW w:w="2831" w:type="dxa"/>
          </w:tcPr>
          <w:p w:rsidR="007A0207" w:rsidRDefault="007A0207" w:rsidP="007A0207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</w:p>
        </w:tc>
        <w:tc>
          <w:tcPr>
            <w:tcW w:w="2831" w:type="dxa"/>
          </w:tcPr>
          <w:p w:rsidR="007A0207" w:rsidRDefault="007A0207" w:rsidP="007A0207">
            <w:r>
              <w:t>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</w:t>
            </w:r>
            <w:r>
              <w:t>10</w:t>
            </w:r>
            <w:r>
              <w:rPr>
                <w:rFonts w:hint="eastAsia"/>
              </w:rPr>
              <w:t xml:space="preserve"> ~ 6/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7A0207" w:rsidRDefault="007A0207" w:rsidP="007A0207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</w:tr>
    </w:tbl>
    <w:p w:rsidR="00E6054B" w:rsidRDefault="00E6054B" w:rsidP="00F80E85"/>
    <w:p w:rsidR="00F80E85" w:rsidRDefault="002F5955" w:rsidP="00F80E85">
      <w:r>
        <w:br w:type="page"/>
      </w:r>
    </w:p>
    <w:p w:rsidR="00955C41" w:rsidRDefault="00955C41" w:rsidP="00E6054B">
      <w:pPr>
        <w:pStyle w:val="2"/>
      </w:pPr>
      <w:r>
        <w:rPr>
          <w:rFonts w:hint="eastAsia"/>
        </w:rPr>
        <w:lastRenderedPageBreak/>
        <w:t>Gantt</w:t>
      </w:r>
      <w:r>
        <w:t xml:space="preserve"> </w:t>
      </w:r>
      <w:r>
        <w:rPr>
          <w:rFonts w:hint="eastAsia"/>
        </w:rPr>
        <w:t>차트</w:t>
      </w:r>
    </w:p>
    <w:p w:rsidR="009354ED" w:rsidRDefault="00FB71EA" w:rsidP="00F80E85">
      <w:r>
        <w:pict>
          <v:shape id="_x0000_i1053" type="#_x0000_t75" style="width:423.85pt;height:352.5pt">
            <v:imagedata r:id="rId12" o:title="제목 없음" croptop="260f"/>
          </v:shape>
        </w:pict>
      </w:r>
    </w:p>
    <w:p w:rsidR="00E6054B" w:rsidRDefault="00E6054B" w:rsidP="00F80E85"/>
    <w:p w:rsidR="00955C41" w:rsidRDefault="00955C41" w:rsidP="00E6054B">
      <w:pPr>
        <w:pStyle w:val="2"/>
      </w:pPr>
      <w:r>
        <w:rPr>
          <w:rFonts w:hint="eastAsia"/>
        </w:rPr>
        <w:lastRenderedPageBreak/>
        <w:t>PERT</w:t>
      </w:r>
      <w:r>
        <w:t xml:space="preserve"> </w:t>
      </w:r>
      <w:r>
        <w:rPr>
          <w:rFonts w:hint="eastAsia"/>
        </w:rPr>
        <w:t>차트</w:t>
      </w:r>
    </w:p>
    <w:p w:rsidR="002C7441" w:rsidRDefault="00FB71EA" w:rsidP="00F80E85">
      <w:r>
        <w:pict>
          <v:shape id="_x0000_i1044" type="#_x0000_t75" style="width:425.1pt;height:315.55pt">
            <v:imagedata r:id="rId13" o:title="그림3"/>
          </v:shape>
        </w:pict>
      </w:r>
    </w:p>
    <w:p w:rsidR="00E6054B" w:rsidRDefault="00E6054B" w:rsidP="00F80E85"/>
    <w:p w:rsidR="00E6054B" w:rsidRDefault="00E6054B" w:rsidP="00F80E85"/>
    <w:p w:rsidR="00E6054B" w:rsidRDefault="00E6054B" w:rsidP="00F80E85">
      <w:pPr>
        <w:rPr>
          <w:rFonts w:hint="eastAsia"/>
        </w:rPr>
      </w:pPr>
    </w:p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C528F0" w:rsidRDefault="00C528F0" w:rsidP="002F5955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저장소에</w:t>
      </w:r>
      <w:r>
        <w:rPr>
          <w:rFonts w:hint="eastAsia"/>
        </w:rPr>
        <w:t xml:space="preserve"> </w:t>
      </w:r>
      <w:r>
        <w:rPr>
          <w:rFonts w:hint="eastAsia"/>
        </w:rPr>
        <w:t>공유하여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작업자들이</w:t>
      </w:r>
      <w:r>
        <w:rPr>
          <w:rFonts w:hint="eastAsia"/>
        </w:rPr>
        <w:t xml:space="preserve"> </w:t>
      </w:r>
      <w:r>
        <w:rPr>
          <w:rFonts w:hint="eastAsia"/>
        </w:rPr>
        <w:t>열람하거나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528F0" w:rsidRDefault="00C528F0" w:rsidP="002F5955">
      <w:r>
        <w:rPr>
          <w:rFonts w:hint="eastAsia"/>
        </w:rPr>
        <w:t>또한</w:t>
      </w:r>
      <w:r>
        <w:rPr>
          <w:rFonts w:hint="eastAsia"/>
        </w:rPr>
        <w:t xml:space="preserve"> Redmine</w:t>
      </w:r>
      <w: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일감을</w:t>
      </w:r>
      <w:r>
        <w:rPr>
          <w:rFonts w:hint="eastAsia"/>
        </w:rP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산출물이</w:t>
      </w:r>
      <w:r>
        <w:rPr>
          <w:rFonts w:hint="eastAsia"/>
        </w:rPr>
        <w:t xml:space="preserve"> </w:t>
      </w:r>
      <w:r>
        <w:rPr>
          <w:rFonts w:hint="eastAsia"/>
        </w:rPr>
        <w:t>계획적이고</w:t>
      </w:r>
      <w:r>
        <w:rPr>
          <w:rFonts w:hint="eastAsia"/>
        </w:rPr>
        <w:t xml:space="preserve"> </w:t>
      </w:r>
      <w:r>
        <w:rPr>
          <w:rFonts w:hint="eastAsia"/>
        </w:rPr>
        <w:t>체계적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뒤와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이력과</w:t>
      </w:r>
      <w:r>
        <w:rPr>
          <w:rFonts w:hint="eastAsia"/>
        </w:rPr>
        <w:t xml:space="preserve"> </w:t>
      </w:r>
      <w:r>
        <w:rPr>
          <w:rFonts w:hint="eastAsia"/>
        </w:rPr>
        <w:t>머리말에도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명시하여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Git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C528F0" w:rsidRDefault="00C528F0" w:rsidP="002F5955"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작성하며</w:t>
      </w:r>
      <w:r>
        <w:rPr>
          <w:rFonts w:hint="eastAsia"/>
        </w:rPr>
        <w:t xml:space="preserve"> </w:t>
      </w:r>
      <w:r w:rsidR="003B3A30">
        <w:rPr>
          <w:rFonts w:hint="eastAsia"/>
        </w:rPr>
        <w:t>정확하고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간결하게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명시한다</w:t>
      </w:r>
      <w:r w:rsidR="003B3A30">
        <w:rPr>
          <w:rFonts w:hint="eastAsia"/>
        </w:rPr>
        <w:t>.</w:t>
      </w:r>
    </w:p>
    <w:p w:rsidR="003B3A30" w:rsidRDefault="003B3A30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v0.01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초안을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부분적인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rPr>
          <w:rFonts w:hint="eastAsia"/>
        </w:rPr>
        <w:t>둘째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상승시킨다</w:t>
      </w:r>
      <w:r>
        <w:rPr>
          <w:rFonts w:hint="eastAsia"/>
        </w:rPr>
        <w:t>.</w:t>
      </w:r>
    </w:p>
    <w:p w:rsidR="003B3A30" w:rsidRPr="00084A45" w:rsidRDefault="00084A45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완성도가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수준에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Baseline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v1.0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동결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통해서만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>.</w:t>
      </w:r>
    </w:p>
    <w:p w:rsidR="002F5955" w:rsidRDefault="002F5955" w:rsidP="002F5955">
      <w:r>
        <w:br w:type="page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5"/>
        <w:gridCol w:w="894"/>
        <w:gridCol w:w="851"/>
        <w:gridCol w:w="4104"/>
      </w:tblGrid>
      <w:tr w:rsidR="00236063" w:rsidRPr="00ED3896" w:rsidTr="006C3F9E">
        <w:trPr>
          <w:trHeight w:val="165"/>
        </w:trPr>
        <w:tc>
          <w:tcPr>
            <w:tcW w:w="2645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894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851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4104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6C3F9E">
        <w:trPr>
          <w:trHeight w:val="72"/>
        </w:trPr>
        <w:tc>
          <w:tcPr>
            <w:tcW w:w="2645" w:type="dxa"/>
            <w:vAlign w:val="center"/>
          </w:tcPr>
          <w:p w:rsidR="00236063" w:rsidRPr="006C3F9E" w:rsidRDefault="006C3F9E" w:rsidP="004B4701">
            <w:pPr>
              <w:pStyle w:val="af"/>
              <w:rPr>
                <w:rFonts w:asciiTheme="minorHAnsi" w:eastAsiaTheme="minorHAnsi" w:hAnsiTheme="minorHAnsi"/>
                <w:b w:val="0"/>
              </w:rPr>
            </w:pPr>
            <w:r w:rsidRPr="006C3F9E">
              <w:rPr>
                <w:rFonts w:asciiTheme="minorHAnsi" w:eastAsiaTheme="minorHAnsi" w:hAnsiTheme="minorHAnsi" w:hint="eastAsia"/>
                <w:b w:val="0"/>
              </w:rPr>
              <w:t>기간 내에 코딩을 완료하지 못하는 경우</w:t>
            </w:r>
          </w:p>
        </w:tc>
        <w:tc>
          <w:tcPr>
            <w:tcW w:w="894" w:type="dxa"/>
            <w:vAlign w:val="center"/>
          </w:tcPr>
          <w:p w:rsidR="00236063" w:rsidRPr="006C3F9E" w:rsidRDefault="006C3F9E" w:rsidP="004B4701">
            <w:pPr>
              <w:rPr>
                <w:rFonts w:asciiTheme="minorHAnsi" w:eastAsiaTheme="minorHAnsi" w:hAnsiTheme="minorHAnsi"/>
              </w:rPr>
            </w:pPr>
            <w:r w:rsidRPr="006C3F9E">
              <w:rPr>
                <w:rFonts w:asciiTheme="minorHAnsi" w:eastAsiaTheme="minorHAnsi" w:hAnsiTheme="minorHAnsi" w:hint="eastAsia"/>
              </w:rPr>
              <w:t>30%</w:t>
            </w:r>
          </w:p>
        </w:tc>
        <w:tc>
          <w:tcPr>
            <w:tcW w:w="851" w:type="dxa"/>
            <w:vAlign w:val="center"/>
          </w:tcPr>
          <w:p w:rsidR="00236063" w:rsidRPr="006C3F9E" w:rsidRDefault="006C3F9E" w:rsidP="004B4701">
            <w:pPr>
              <w:rPr>
                <w:rFonts w:asciiTheme="minorHAnsi" w:eastAsiaTheme="minorHAnsi" w:hAnsiTheme="minorHAnsi"/>
              </w:rPr>
            </w:pPr>
            <w:r w:rsidRPr="006C3F9E">
              <w:rPr>
                <w:rFonts w:asciiTheme="minorHAnsi" w:eastAsiaTheme="minorHAnsi" w:hAnsiTheme="minorHAnsi" w:hint="eastAsia"/>
              </w:rPr>
              <w:t>상</w:t>
            </w:r>
          </w:p>
        </w:tc>
        <w:tc>
          <w:tcPr>
            <w:tcW w:w="4104" w:type="dxa"/>
          </w:tcPr>
          <w:p w:rsidR="00236063" w:rsidRPr="006C3F9E" w:rsidRDefault="006C3F9E" w:rsidP="006C3F9E">
            <w:pPr>
              <w:ind w:left="200" w:hangingChars="100" w:hanging="20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6C3F9E">
              <w:rPr>
                <w:rFonts w:asciiTheme="minorHAnsi" w:eastAsiaTheme="minorHAnsi" w:hAnsiTheme="minorHAnsi" w:hint="eastAsia"/>
                <w:szCs w:val="20"/>
              </w:rPr>
              <w:t xml:space="preserve">모니터링 간 개발 진도의 누락이 예측 </w:t>
            </w:r>
            <w:r>
              <w:rPr>
                <w:rFonts w:asciiTheme="minorHAnsi" w:eastAsiaTheme="minorHAnsi" w:hAnsiTheme="minorHAnsi" w:hint="eastAsia"/>
                <w:szCs w:val="20"/>
              </w:rPr>
              <w:t>되면</w:t>
            </w:r>
            <w:r w:rsidRPr="006C3F9E">
              <w:rPr>
                <w:rFonts w:asciiTheme="minorHAnsi" w:eastAsiaTheme="minorHAnsi" w:hAnsiTheme="minorHAnsi" w:hint="eastAsia"/>
                <w:szCs w:val="20"/>
              </w:rPr>
              <w:t xml:space="preserve"> 전체 코딩 일감에 중 “추가 요구사항”을 포기하고 핵심 요구사항들에 대해 최대한 집중한다.</w:t>
            </w:r>
          </w:p>
        </w:tc>
      </w:tr>
      <w:tr w:rsidR="00236063" w:rsidRPr="00ED3896" w:rsidTr="006C3F9E">
        <w:trPr>
          <w:trHeight w:val="72"/>
        </w:trPr>
        <w:tc>
          <w:tcPr>
            <w:tcW w:w="2645" w:type="dxa"/>
            <w:vAlign w:val="center"/>
          </w:tcPr>
          <w:p w:rsidR="00236063" w:rsidRPr="006C3F9E" w:rsidRDefault="006C3F9E" w:rsidP="004B4701">
            <w:pPr>
              <w:pStyle w:val="af"/>
              <w:rPr>
                <w:rFonts w:asciiTheme="minorHAnsi" w:eastAsiaTheme="minorHAnsi" w:hAnsiTheme="minorHAnsi"/>
                <w:b w:val="0"/>
              </w:rPr>
            </w:pPr>
            <w:r w:rsidRPr="006C3F9E">
              <w:rPr>
                <w:rFonts w:asciiTheme="minorHAnsi" w:eastAsiaTheme="minorHAnsi" w:hAnsiTheme="minorHAnsi" w:hint="eastAsia"/>
                <w:b w:val="0"/>
              </w:rPr>
              <w:t>문서작업,</w:t>
            </w:r>
            <w:r w:rsidRPr="006C3F9E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Pr="006C3F9E">
              <w:rPr>
                <w:rFonts w:asciiTheme="minorHAnsi" w:eastAsiaTheme="minorHAnsi" w:hAnsiTheme="minorHAnsi" w:hint="eastAsia"/>
                <w:b w:val="0"/>
              </w:rPr>
              <w:t>소스코드 작업 간 데이터를 잃은 경우</w:t>
            </w:r>
          </w:p>
        </w:tc>
        <w:tc>
          <w:tcPr>
            <w:tcW w:w="894" w:type="dxa"/>
            <w:vAlign w:val="center"/>
          </w:tcPr>
          <w:p w:rsidR="00236063" w:rsidRPr="006C3F9E" w:rsidRDefault="006C3F9E" w:rsidP="004B4701">
            <w:pPr>
              <w:rPr>
                <w:rFonts w:asciiTheme="minorHAnsi" w:eastAsiaTheme="minorHAnsi" w:hAnsiTheme="minorHAnsi"/>
              </w:rPr>
            </w:pPr>
            <w:r w:rsidRPr="006C3F9E">
              <w:rPr>
                <w:rFonts w:asciiTheme="minorHAnsi" w:eastAsiaTheme="minorHAnsi" w:hAnsiTheme="minorHAnsi" w:hint="eastAsia"/>
              </w:rPr>
              <w:t>5%</w:t>
            </w:r>
          </w:p>
        </w:tc>
        <w:tc>
          <w:tcPr>
            <w:tcW w:w="851" w:type="dxa"/>
            <w:vAlign w:val="center"/>
          </w:tcPr>
          <w:p w:rsidR="00236063" w:rsidRPr="006C3F9E" w:rsidRDefault="006C3F9E" w:rsidP="004B4701">
            <w:pPr>
              <w:rPr>
                <w:rFonts w:asciiTheme="minorHAnsi" w:eastAsiaTheme="minorHAnsi" w:hAnsiTheme="minorHAnsi"/>
              </w:rPr>
            </w:pPr>
            <w:r w:rsidRPr="006C3F9E">
              <w:rPr>
                <w:rFonts w:asciiTheme="minorHAnsi" w:eastAsiaTheme="minorHAnsi" w:hAnsiTheme="minorHAnsi" w:hint="eastAsia"/>
              </w:rPr>
              <w:t>하</w:t>
            </w:r>
          </w:p>
        </w:tc>
        <w:tc>
          <w:tcPr>
            <w:tcW w:w="4104" w:type="dxa"/>
          </w:tcPr>
          <w:p w:rsidR="00236063" w:rsidRPr="006C3F9E" w:rsidRDefault="006C3F9E" w:rsidP="006C3F9E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6C3F9E">
              <w:rPr>
                <w:rFonts w:asciiTheme="minorHAnsi" w:eastAsiaTheme="minorHAnsi" w:hAnsiTheme="minorHAnsi" w:hint="eastAsia"/>
                <w:szCs w:val="20"/>
              </w:rPr>
              <w:t>형상관리 도구로 채택한 Tortoise Git으로 철저한 데이터 원본 및 버전 관리를 통해 손실에 대한 가능성을 최대한 줄이고 문서 작업 시에는 복사본을 통해 수정하여 검토 후 commit한다.</w:t>
            </w:r>
          </w:p>
        </w:tc>
      </w:tr>
      <w:tr w:rsidR="00236063" w:rsidRPr="00ED3896" w:rsidTr="006C3F9E">
        <w:trPr>
          <w:trHeight w:val="72"/>
        </w:trPr>
        <w:tc>
          <w:tcPr>
            <w:tcW w:w="2645" w:type="dxa"/>
            <w:vAlign w:val="center"/>
          </w:tcPr>
          <w:p w:rsidR="00236063" w:rsidRPr="006C3F9E" w:rsidRDefault="006C3F9E" w:rsidP="004B4701">
            <w:pPr>
              <w:pStyle w:val="af"/>
              <w:rPr>
                <w:rFonts w:asciiTheme="minorHAnsi" w:eastAsiaTheme="minorHAnsi" w:hAnsiTheme="minorHAnsi"/>
                <w:b w:val="0"/>
              </w:rPr>
            </w:pPr>
            <w:r w:rsidRPr="006C3F9E">
              <w:rPr>
                <w:rFonts w:asciiTheme="minorHAnsi" w:eastAsiaTheme="minorHAnsi" w:hAnsiTheme="minorHAnsi" w:hint="eastAsia"/>
                <w:b w:val="0"/>
              </w:rPr>
              <w:t>구성원이 질병 및 사고로 더 이상 프로젝트 참여가 제한된 경우</w:t>
            </w:r>
          </w:p>
        </w:tc>
        <w:tc>
          <w:tcPr>
            <w:tcW w:w="894" w:type="dxa"/>
            <w:vAlign w:val="center"/>
          </w:tcPr>
          <w:p w:rsidR="00236063" w:rsidRPr="006C3F9E" w:rsidRDefault="006C3F9E" w:rsidP="004B4701">
            <w:pPr>
              <w:rPr>
                <w:rFonts w:asciiTheme="minorHAnsi" w:eastAsiaTheme="minorHAnsi" w:hAnsiTheme="minorHAnsi"/>
              </w:rPr>
            </w:pPr>
            <w:r w:rsidRPr="006C3F9E">
              <w:rPr>
                <w:rFonts w:asciiTheme="minorHAnsi" w:eastAsiaTheme="minorHAnsi" w:hAnsiTheme="minorHAnsi" w:hint="eastAsia"/>
              </w:rPr>
              <w:t>3%</w:t>
            </w:r>
          </w:p>
        </w:tc>
        <w:tc>
          <w:tcPr>
            <w:tcW w:w="851" w:type="dxa"/>
            <w:vAlign w:val="center"/>
          </w:tcPr>
          <w:p w:rsidR="00236063" w:rsidRPr="006C3F9E" w:rsidRDefault="006C3F9E" w:rsidP="004B4701">
            <w:pPr>
              <w:rPr>
                <w:rFonts w:asciiTheme="minorHAnsi" w:eastAsiaTheme="minorHAnsi" w:hAnsiTheme="minorHAnsi"/>
              </w:rPr>
            </w:pPr>
            <w:r w:rsidRPr="006C3F9E">
              <w:rPr>
                <w:rFonts w:asciiTheme="minorHAnsi" w:eastAsiaTheme="minorHAnsi" w:hAnsiTheme="minorHAnsi" w:hint="eastAsia"/>
              </w:rPr>
              <w:t>중</w:t>
            </w:r>
          </w:p>
        </w:tc>
        <w:tc>
          <w:tcPr>
            <w:tcW w:w="4104" w:type="dxa"/>
          </w:tcPr>
          <w:p w:rsidR="00332174" w:rsidRPr="006C3F9E" w:rsidRDefault="00332174" w:rsidP="00332174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해당 인원의 업무를 수행 가능한 복수의 대체 인원들을 선정하여 역할을 분담한다.</w:t>
            </w:r>
          </w:p>
        </w:tc>
      </w:tr>
      <w:tr w:rsidR="006C3F9E" w:rsidRPr="00ED3896" w:rsidTr="006C3F9E">
        <w:trPr>
          <w:trHeight w:val="72"/>
        </w:trPr>
        <w:tc>
          <w:tcPr>
            <w:tcW w:w="2645" w:type="dxa"/>
            <w:vAlign w:val="center"/>
          </w:tcPr>
          <w:p w:rsidR="006C3F9E" w:rsidRPr="006C3F9E" w:rsidRDefault="006C3F9E" w:rsidP="004B4701">
            <w:pPr>
              <w:pStyle w:val="af"/>
              <w:rPr>
                <w:rFonts w:asciiTheme="minorHAnsi" w:eastAsiaTheme="minorHAnsi" w:hAnsiTheme="minorHAnsi"/>
                <w:b w:val="0"/>
              </w:rPr>
            </w:pPr>
            <w:r w:rsidRPr="006C3F9E">
              <w:rPr>
                <w:rFonts w:asciiTheme="minorHAnsi" w:eastAsiaTheme="minorHAnsi" w:hAnsiTheme="minorHAnsi" w:hint="eastAsia"/>
                <w:b w:val="0"/>
              </w:rPr>
              <w:t>개발 능력의 한계성으로 인해 요구사항을 충족하지 못할 경우</w:t>
            </w:r>
          </w:p>
        </w:tc>
        <w:tc>
          <w:tcPr>
            <w:tcW w:w="894" w:type="dxa"/>
            <w:vAlign w:val="center"/>
          </w:tcPr>
          <w:p w:rsidR="006C3F9E" w:rsidRPr="006C3F9E" w:rsidRDefault="006C3F9E" w:rsidP="004B4701">
            <w:pPr>
              <w:rPr>
                <w:rFonts w:asciiTheme="minorHAnsi" w:eastAsiaTheme="minorHAnsi" w:hAnsiTheme="minorHAnsi"/>
              </w:rPr>
            </w:pPr>
            <w:r w:rsidRPr="006C3F9E">
              <w:rPr>
                <w:rFonts w:asciiTheme="minorHAnsi" w:eastAsiaTheme="minorHAnsi" w:hAnsiTheme="minorHAnsi" w:hint="eastAsia"/>
              </w:rPr>
              <w:t>20%</w:t>
            </w:r>
          </w:p>
        </w:tc>
        <w:tc>
          <w:tcPr>
            <w:tcW w:w="851" w:type="dxa"/>
            <w:vAlign w:val="center"/>
          </w:tcPr>
          <w:p w:rsidR="006C3F9E" w:rsidRPr="006C3F9E" w:rsidRDefault="006C3F9E" w:rsidP="004B4701">
            <w:pPr>
              <w:rPr>
                <w:rFonts w:asciiTheme="minorHAnsi" w:eastAsiaTheme="minorHAnsi" w:hAnsiTheme="minorHAnsi"/>
              </w:rPr>
            </w:pPr>
            <w:r w:rsidRPr="006C3F9E">
              <w:rPr>
                <w:rFonts w:asciiTheme="minorHAnsi" w:eastAsiaTheme="minorHAnsi" w:hAnsiTheme="minorHAnsi" w:hint="eastAsia"/>
              </w:rPr>
              <w:t>상</w:t>
            </w:r>
          </w:p>
        </w:tc>
        <w:tc>
          <w:tcPr>
            <w:tcW w:w="4104" w:type="dxa"/>
          </w:tcPr>
          <w:p w:rsidR="00216DB4" w:rsidRPr="00216DB4" w:rsidRDefault="00216DB4" w:rsidP="00216DB4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1안으로 외부의 월등한 수준의 개발 자문위원을 영입하여 컨설팅 받는다.</w:t>
            </w:r>
          </w:p>
          <w:p w:rsidR="006C3F9E" w:rsidRPr="006C3F9E" w:rsidRDefault="00216DB4" w:rsidP="00216DB4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2안으로 </w:t>
            </w:r>
            <w:r w:rsidR="00332174">
              <w:rPr>
                <w:rFonts w:asciiTheme="minorHAnsi" w:eastAsiaTheme="minorHAnsi" w:hAnsiTheme="minorHAnsi" w:hint="eastAsia"/>
                <w:szCs w:val="20"/>
              </w:rPr>
              <w:t xml:space="preserve">구현 가능한 한계 수준까지 최대한 개발 하되 정확하게 구현하여 추후 미흡 부분에 대한 </w:t>
            </w:r>
            <w:r>
              <w:rPr>
                <w:rFonts w:asciiTheme="minorHAnsi" w:eastAsiaTheme="minorHAnsi" w:hAnsiTheme="minorHAnsi" w:hint="eastAsia"/>
                <w:szCs w:val="20"/>
              </w:rPr>
              <w:t>시간과 비용을 재협상한다.</w:t>
            </w:r>
          </w:p>
        </w:tc>
      </w:tr>
      <w:tr w:rsidR="006C3F9E" w:rsidRPr="00ED3896" w:rsidTr="006C3F9E">
        <w:trPr>
          <w:trHeight w:val="72"/>
        </w:trPr>
        <w:tc>
          <w:tcPr>
            <w:tcW w:w="2645" w:type="dxa"/>
            <w:vAlign w:val="center"/>
          </w:tcPr>
          <w:p w:rsidR="006C3F9E" w:rsidRPr="006C3F9E" w:rsidRDefault="00332174" w:rsidP="004B4701">
            <w:pPr>
              <w:pStyle w:val="af"/>
              <w:rPr>
                <w:rFonts w:asciiTheme="minorHAnsi" w:eastAsiaTheme="minorHAnsi" w:hAnsiTheme="minorHAnsi"/>
                <w:b w:val="0"/>
              </w:rPr>
            </w:pPr>
            <w:r>
              <w:rPr>
                <w:rFonts w:asciiTheme="minorHAnsi" w:eastAsiaTheme="minorHAnsi" w:hAnsiTheme="minorHAnsi" w:hint="eastAsia"/>
                <w:b w:val="0"/>
              </w:rPr>
              <w:t>구성원 간 의사소통 및 정보공유의 미흡이나 과도한 문서화로 정보 전달이 어려움이 생기는 경우</w:t>
            </w:r>
          </w:p>
        </w:tc>
        <w:tc>
          <w:tcPr>
            <w:tcW w:w="894" w:type="dxa"/>
            <w:vAlign w:val="center"/>
          </w:tcPr>
          <w:p w:rsidR="006C3F9E" w:rsidRPr="006C3F9E" w:rsidRDefault="00332174" w:rsidP="004B470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60%</w:t>
            </w:r>
          </w:p>
        </w:tc>
        <w:tc>
          <w:tcPr>
            <w:tcW w:w="851" w:type="dxa"/>
            <w:vAlign w:val="center"/>
          </w:tcPr>
          <w:p w:rsidR="006C3F9E" w:rsidRPr="006C3F9E" w:rsidRDefault="00332174" w:rsidP="004B470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중</w:t>
            </w:r>
          </w:p>
        </w:tc>
        <w:tc>
          <w:tcPr>
            <w:tcW w:w="4104" w:type="dxa"/>
          </w:tcPr>
          <w:p w:rsidR="006C3F9E" w:rsidRPr="006C3F9E" w:rsidRDefault="00216DB4" w:rsidP="006C3F9E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PM이 일의 문제점을 정확히 분석하여 주간회의에서 구성원들이 의견을 제대로 공유하고 나눌 수 있도록 회의 내용을 수준 높게 준비시킨다.</w:t>
            </w:r>
          </w:p>
        </w:tc>
      </w:tr>
      <w:tr w:rsidR="00332174" w:rsidRPr="00ED3896" w:rsidTr="006C3F9E">
        <w:trPr>
          <w:trHeight w:val="72"/>
        </w:trPr>
        <w:tc>
          <w:tcPr>
            <w:tcW w:w="2645" w:type="dxa"/>
            <w:vAlign w:val="center"/>
          </w:tcPr>
          <w:p w:rsidR="00332174" w:rsidRDefault="00332174" w:rsidP="004B4701">
            <w:pPr>
              <w:pStyle w:val="af"/>
              <w:rPr>
                <w:rFonts w:asciiTheme="minorHAnsi" w:eastAsiaTheme="minorHAnsi" w:hAnsiTheme="minorHAnsi"/>
                <w:b w:val="0"/>
              </w:rPr>
            </w:pPr>
            <w:r>
              <w:rPr>
                <w:rFonts w:asciiTheme="minorHAnsi" w:eastAsiaTheme="minorHAnsi" w:hAnsiTheme="minorHAnsi" w:hint="eastAsia"/>
                <w:b w:val="0"/>
              </w:rPr>
              <w:t>개발 도중 요구사항이 변경되는 경우</w:t>
            </w:r>
          </w:p>
        </w:tc>
        <w:tc>
          <w:tcPr>
            <w:tcW w:w="894" w:type="dxa"/>
            <w:vAlign w:val="center"/>
          </w:tcPr>
          <w:p w:rsidR="00332174" w:rsidRDefault="00332174" w:rsidP="004B470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90%</w:t>
            </w:r>
          </w:p>
        </w:tc>
        <w:tc>
          <w:tcPr>
            <w:tcW w:w="851" w:type="dxa"/>
            <w:vAlign w:val="center"/>
          </w:tcPr>
          <w:p w:rsidR="00332174" w:rsidRDefault="00332174" w:rsidP="004B470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최상</w:t>
            </w:r>
          </w:p>
        </w:tc>
        <w:tc>
          <w:tcPr>
            <w:tcW w:w="4104" w:type="dxa"/>
          </w:tcPr>
          <w:p w:rsidR="00332174" w:rsidRDefault="00216DB4" w:rsidP="006C3F9E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긴급 회의를 통해 요구사항 변화에 따라 적응하여 모든 문서와 소스코드를 추가 및 수정 한다.</w:t>
            </w:r>
          </w:p>
          <w:p w:rsidR="00216DB4" w:rsidRPr="006C3F9E" w:rsidRDefault="00216DB4" w:rsidP="006C3F9E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이를 빠르고 순탄하게 적응시키려면 소스코드 개발 초기부터 추가 및 수정 요구사항에 대해 적응력이 높도록 객체지향적인 각도로 구현해야 한다.</w:t>
            </w:r>
          </w:p>
        </w:tc>
      </w:tr>
    </w:tbl>
    <w:p w:rsidR="002F5955" w:rsidRPr="002F5955" w:rsidRDefault="002F5955" w:rsidP="002F5955"/>
    <w:sectPr w:rsidR="002F5955" w:rsidRPr="002F5955" w:rsidSect="00ED0B5B">
      <w:headerReference w:type="default" r:id="rId14"/>
      <w:footerReference w:type="even" r:id="rId15"/>
      <w:footerReference w:type="default" r:id="rId16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3E4" w:rsidRDefault="00F133E4">
      <w:r>
        <w:separator/>
      </w:r>
    </w:p>
    <w:p w:rsidR="00F133E4" w:rsidRDefault="00F133E4"/>
    <w:p w:rsidR="00F133E4" w:rsidRDefault="00F133E4"/>
    <w:p w:rsidR="00F133E4" w:rsidRDefault="00F133E4"/>
  </w:endnote>
  <w:endnote w:type="continuationSeparator" w:id="0">
    <w:p w:rsidR="00F133E4" w:rsidRDefault="00F133E4">
      <w:r>
        <w:continuationSeparator/>
      </w:r>
    </w:p>
    <w:p w:rsidR="00F133E4" w:rsidRDefault="00F133E4"/>
    <w:p w:rsidR="00F133E4" w:rsidRDefault="00F133E4"/>
    <w:p w:rsidR="00F133E4" w:rsidRDefault="00F133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74" w:rsidRDefault="00332174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332174" w:rsidRDefault="00332174"/>
  <w:p w:rsidR="00332174" w:rsidRDefault="00332174"/>
  <w:p w:rsidR="00332174" w:rsidRDefault="00332174"/>
  <w:p w:rsidR="00332174" w:rsidRDefault="0033217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74" w:rsidRDefault="00332174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FB71EA">
      <w:rPr>
        <w:noProof/>
      </w:rPr>
      <w:t>- 10 -</w:t>
    </w:r>
    <w:r>
      <w:fldChar w:fldCharType="end"/>
    </w:r>
  </w:p>
  <w:p w:rsidR="00332174" w:rsidRDefault="00332174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BF082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8670" cy="235585"/>
          <wp:effectExtent l="0" t="0" r="0" b="0"/>
          <wp:docPr id="2" name="그림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3E4" w:rsidRDefault="00F133E4">
      <w:r>
        <w:separator/>
      </w:r>
    </w:p>
    <w:p w:rsidR="00F133E4" w:rsidRDefault="00F133E4"/>
    <w:p w:rsidR="00F133E4" w:rsidRDefault="00F133E4"/>
    <w:p w:rsidR="00F133E4" w:rsidRDefault="00F133E4"/>
  </w:footnote>
  <w:footnote w:type="continuationSeparator" w:id="0">
    <w:p w:rsidR="00F133E4" w:rsidRDefault="00F133E4">
      <w:r>
        <w:continuationSeparator/>
      </w:r>
    </w:p>
    <w:p w:rsidR="00F133E4" w:rsidRDefault="00F133E4"/>
    <w:p w:rsidR="00F133E4" w:rsidRDefault="00F133E4"/>
    <w:p w:rsidR="00F133E4" w:rsidRDefault="00F133E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5"/>
      <w:gridCol w:w="1664"/>
      <w:gridCol w:w="2533"/>
    </w:tblGrid>
    <w:tr w:rsidR="00332174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332174" w:rsidRPr="00D54A11" w:rsidRDefault="00332174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332174" w:rsidRPr="00D54A11" w:rsidRDefault="00332174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332174" w:rsidRPr="00D54A11" w:rsidRDefault="00332174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332174" w:rsidRPr="00D54A11" w:rsidRDefault="00332174" w:rsidP="00D54A11">
          <w:pPr>
            <w:jc w:val="center"/>
            <w:rPr>
              <w:rFonts w:ascii="돋움" w:eastAsia="돋움" w:hAnsi="돋움"/>
            </w:rPr>
          </w:pPr>
        </w:p>
      </w:tc>
    </w:tr>
    <w:tr w:rsidR="00332174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332174" w:rsidRPr="00D54A11" w:rsidRDefault="00332174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332174" w:rsidRPr="00D54A11" w:rsidRDefault="00332174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332174" w:rsidRPr="00D54A11" w:rsidRDefault="00332174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332174" w:rsidRPr="00D54A11" w:rsidRDefault="00332174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00B10527">
            <w:rPr>
              <w:rFonts w:ascii="돋움" w:eastAsia="돋움" w:hAnsi="돋움" w:hint="eastAsia"/>
            </w:rPr>
            <w:t>1.0</w:t>
          </w:r>
        </w:p>
      </w:tc>
    </w:tr>
  </w:tbl>
  <w:p w:rsidR="00332174" w:rsidRPr="00EF53CF" w:rsidRDefault="00332174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BD9D9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1534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1B4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4A45"/>
    <w:rsid w:val="000858EE"/>
    <w:rsid w:val="00085D84"/>
    <w:rsid w:val="0008662C"/>
    <w:rsid w:val="0008755F"/>
    <w:rsid w:val="000878B0"/>
    <w:rsid w:val="0009086F"/>
    <w:rsid w:val="00090F72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0F4B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790"/>
    <w:rsid w:val="00162AFF"/>
    <w:rsid w:val="001630AB"/>
    <w:rsid w:val="001631BA"/>
    <w:rsid w:val="00163C56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77B11"/>
    <w:rsid w:val="00180911"/>
    <w:rsid w:val="00180938"/>
    <w:rsid w:val="00181FFB"/>
    <w:rsid w:val="0018259A"/>
    <w:rsid w:val="00182838"/>
    <w:rsid w:val="00182F83"/>
    <w:rsid w:val="001838CD"/>
    <w:rsid w:val="00184118"/>
    <w:rsid w:val="00184ED7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C58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564D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16DB4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66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13B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5DB1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441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174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892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3A30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436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752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2FDD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3A56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000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0E03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6F0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A58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3149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3F9E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83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4873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207"/>
    <w:rsid w:val="007A0457"/>
    <w:rsid w:val="007A2A30"/>
    <w:rsid w:val="007A2FC0"/>
    <w:rsid w:val="007A3001"/>
    <w:rsid w:val="007A4EB3"/>
    <w:rsid w:val="007A50DD"/>
    <w:rsid w:val="007A599C"/>
    <w:rsid w:val="007A6C06"/>
    <w:rsid w:val="007B07E5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55A"/>
    <w:rsid w:val="00803A8B"/>
    <w:rsid w:val="008042E8"/>
    <w:rsid w:val="0080435B"/>
    <w:rsid w:val="00804C3A"/>
    <w:rsid w:val="00806865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0223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2B33"/>
    <w:rsid w:val="009332E1"/>
    <w:rsid w:val="0093343F"/>
    <w:rsid w:val="00933F50"/>
    <w:rsid w:val="009354ED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11F"/>
    <w:rsid w:val="00955311"/>
    <w:rsid w:val="0095540A"/>
    <w:rsid w:val="00955C41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19C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5B6"/>
    <w:rsid w:val="00A13206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50CC"/>
    <w:rsid w:val="00AC619D"/>
    <w:rsid w:val="00AC63A6"/>
    <w:rsid w:val="00AC69F1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09ED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527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11D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5C6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45E4"/>
    <w:rsid w:val="00B54C46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A8A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378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2C6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938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09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8F0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5EA1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3"/>
    <w:rsid w:val="00CE301C"/>
    <w:rsid w:val="00CE4580"/>
    <w:rsid w:val="00CE58C9"/>
    <w:rsid w:val="00CE5B92"/>
    <w:rsid w:val="00CE5FF5"/>
    <w:rsid w:val="00CE71BE"/>
    <w:rsid w:val="00CE770F"/>
    <w:rsid w:val="00CF2896"/>
    <w:rsid w:val="00CF33F0"/>
    <w:rsid w:val="00CF3CF1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5AA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6EB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1C45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50B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516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6F8C"/>
    <w:rsid w:val="00E57001"/>
    <w:rsid w:val="00E57387"/>
    <w:rsid w:val="00E57AFC"/>
    <w:rsid w:val="00E57BBE"/>
    <w:rsid w:val="00E6054B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591"/>
    <w:rsid w:val="00E71B2C"/>
    <w:rsid w:val="00E73215"/>
    <w:rsid w:val="00E73287"/>
    <w:rsid w:val="00E77288"/>
    <w:rsid w:val="00E778F6"/>
    <w:rsid w:val="00E77A93"/>
    <w:rsid w:val="00E804CB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4FF4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6EF3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33E4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66C4"/>
    <w:rsid w:val="00FB71EA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DD3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17F1DFB9"/>
  <w15:chartTrackingRefBased/>
  <w15:docId w15:val="{AC0F1DAF-0E0F-42BA-A837-5B8AFB9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ind w:left="400"/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tabs>
        <w:tab w:val="clear" w:pos="709"/>
        <w:tab w:val="num" w:pos="567"/>
      </w:tabs>
      <w:ind w:left="567"/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35508-3D91-4C84-A171-1CD891EA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669</TotalTime>
  <Pages>11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4723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</cp:lastModifiedBy>
  <cp:revision>42</cp:revision>
  <cp:lastPrinted>2008-01-26T04:17:00Z</cp:lastPrinted>
  <dcterms:created xsi:type="dcterms:W3CDTF">2017-05-01T14:24:00Z</dcterms:created>
  <dcterms:modified xsi:type="dcterms:W3CDTF">2017-05-26T11:03:00Z</dcterms:modified>
</cp:coreProperties>
</file>